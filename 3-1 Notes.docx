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7E551" w14:textId="19409297" w:rsidR="007D02E5" w:rsidRDefault="00F52B6D" w:rsidP="00F52B6D">
      <w:pPr>
        <w:jc w:val="both"/>
      </w:pPr>
      <w:bookmarkStart w:id="0" w:name="_Hlk497379162"/>
      <w:r>
        <w:t xml:space="preserve">Exponents can be expressed as functions. The constant </w:t>
      </w:r>
      <m:oMath>
        <m:r>
          <w:rPr>
            <w:rFonts w:ascii="Cambria Math" w:hAnsi="Cambria Math"/>
          </w:rPr>
          <m:t>e</m:t>
        </m:r>
      </m:oMath>
      <w:r>
        <w:t xml:space="preserve"> can be the base of an exponent and has special properties making it useful to calculus.</w:t>
      </w:r>
      <w:r w:rsidR="00BE342C">
        <w:t xml:space="preserve"> This section defines exponential functions and their properties, and the constant </w:t>
      </w:r>
      <m:oMath>
        <m:r>
          <w:rPr>
            <w:rFonts w:ascii="Cambria Math" w:hAnsi="Cambria Math"/>
          </w:rPr>
          <m:t>e</m:t>
        </m:r>
      </m:oMath>
      <w:r w:rsidR="00BE342C">
        <w:t>.</w:t>
      </w:r>
    </w:p>
    <w:bookmarkEnd w:id="0"/>
    <w:p w14:paraId="53C6C0F8" w14:textId="0D9125A5" w:rsidR="00906370" w:rsidRDefault="006614B0" w:rsidP="00F52B6D">
      <w:pPr>
        <w:pStyle w:val="Heading1"/>
        <w:jc w:val="both"/>
      </w:pPr>
      <w:r w:rsidRPr="006614B0">
        <w:rPr>
          <w:noProof/>
        </w:rPr>
        <w:drawing>
          <wp:anchor distT="0" distB="0" distL="114300" distR="114300" simplePos="0" relativeHeight="251659264" behindDoc="1" locked="0" layoutInCell="1" allowOverlap="1" wp14:anchorId="1650D711" wp14:editId="2BFC8880">
            <wp:simplePos x="0" y="0"/>
            <wp:positionH relativeFrom="margin">
              <wp:posOffset>4470400</wp:posOffset>
            </wp:positionH>
            <wp:positionV relativeFrom="paragraph">
              <wp:posOffset>58420</wp:posOffset>
            </wp:positionV>
            <wp:extent cx="1467485" cy="1500505"/>
            <wp:effectExtent l="0" t="0" r="0" b="0"/>
            <wp:wrapSquare wrapText="bothSides"/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E8A290DA-8005-4387-8CBA-9672B1135C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E8A290DA-8005-4387-8CBA-9672B1135C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30C">
        <w:t>Exponents as a Function</w:t>
      </w:r>
    </w:p>
    <w:p w14:paraId="32558864" w14:textId="57889CD6" w:rsidR="003B730C" w:rsidRDefault="008D5ECD" w:rsidP="00F52B6D">
      <w:pPr>
        <w:jc w:val="both"/>
      </w:pPr>
      <w:r w:rsidRPr="008D5ECD">
        <w:rPr>
          <w:rFonts w:ascii="Gadugi" w:hAnsi="Gadugi"/>
          <w:b/>
          <w:noProof/>
          <w:sz w:val="21"/>
        </w:rPr>
        <w:drawing>
          <wp:anchor distT="0" distB="0" distL="45720" distR="45720" simplePos="0" relativeHeight="251664384" behindDoc="0" locked="0" layoutInCell="1" allowOverlap="1" wp14:anchorId="7EA2CCB7" wp14:editId="2EEDD3C7">
            <wp:simplePos x="0" y="0"/>
            <wp:positionH relativeFrom="margin">
              <wp:align>left</wp:align>
            </wp:positionH>
            <wp:positionV relativeFrom="paragraph">
              <wp:posOffset>4656</wp:posOffset>
            </wp:positionV>
            <wp:extent cx="212725" cy="212725"/>
            <wp:effectExtent l="0" t="0" r="0" b="0"/>
            <wp:wrapSquare wrapText="right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408" cy="217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925D9" wp14:editId="6C8AE657">
                <wp:simplePos x="0" y="0"/>
                <wp:positionH relativeFrom="margin">
                  <wp:posOffset>4740294</wp:posOffset>
                </wp:positionH>
                <wp:positionV relativeFrom="paragraph">
                  <wp:posOffset>1105216</wp:posOffset>
                </wp:positionV>
                <wp:extent cx="1233805" cy="151130"/>
                <wp:effectExtent l="0" t="0" r="4445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8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FFE3A1" w14:textId="1B11F29E" w:rsidR="006614B0" w:rsidRPr="00E31B3C" w:rsidRDefault="006614B0" w:rsidP="00F52B6D">
                            <w:pPr>
                              <w:pStyle w:val="Caption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bookmarkStart w:id="1" w:name="_Ref497375134"/>
                            <w:r>
                              <w:t xml:space="preserve">Figure </w:t>
                            </w:r>
                            <w:r w:rsidR="008E44E6">
                              <w:fldChar w:fldCharType="begin"/>
                            </w:r>
                            <w:r w:rsidR="008E44E6">
                              <w:instrText xml:space="preserve"> SEQ Figure \* ARABIC </w:instrText>
                            </w:r>
                            <w:r w:rsidR="008E44E6">
                              <w:fldChar w:fldCharType="separate"/>
                            </w:r>
                            <w:r w:rsidR="00BE342C">
                              <w:rPr>
                                <w:noProof/>
                              </w:rPr>
                              <w:t>1</w:t>
                            </w:r>
                            <w:r w:rsidR="008E44E6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925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3.25pt;margin-top:87pt;width:97.1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" filled="f" stroked="f">
                <v:textbox inset="0,0,0,0">
                  <w:txbxContent>
                    <w:p w14:paraId="6AFFE3A1" w14:textId="1B11F29E" w:rsidR="006614B0" w:rsidRPr="00E31B3C" w:rsidRDefault="006614B0" w:rsidP="00F52B6D">
                      <w:pPr>
                        <w:pStyle w:val="Caption"/>
                        <w:rPr>
                          <w:b/>
                          <w:caps/>
                          <w:sz w:val="24"/>
                        </w:rPr>
                      </w:pPr>
                      <w:bookmarkStart w:id="2" w:name="_Ref497375134"/>
                      <w:r>
                        <w:t xml:space="preserve">Figure </w:t>
                      </w:r>
                      <w:r w:rsidR="008E44E6">
                        <w:fldChar w:fldCharType="begin"/>
                      </w:r>
                      <w:r w:rsidR="008E44E6">
                        <w:instrText xml:space="preserve"> SEQ Figure \* ARABIC </w:instrText>
                      </w:r>
                      <w:r w:rsidR="008E44E6">
                        <w:fldChar w:fldCharType="separate"/>
                      </w:r>
                      <w:r w:rsidR="00BE342C">
                        <w:rPr>
                          <w:noProof/>
                        </w:rPr>
                        <w:t>1</w:t>
                      </w:r>
                      <w:r w:rsidR="008E44E6">
                        <w:rPr>
                          <w:noProof/>
                        </w:rPr>
                        <w:fldChar w:fldCharType="end"/>
                      </w:r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730C" w:rsidRPr="00F52B6D">
        <w:rPr>
          <w:rStyle w:val="DefinitionWordChar"/>
        </w:rPr>
        <w:t>Exponential function</w:t>
      </w:r>
      <w:r w:rsidR="003B730C">
        <w:t xml:space="preserve"> </w:t>
      </w:r>
      <w:r w:rsidR="003B730C" w:rsidRPr="00F52B6D">
        <w:rPr>
          <w:rStyle w:val="SubtleEmphasis"/>
        </w:rPr>
        <w:t>(object)</w:t>
      </w:r>
      <w:r w:rsidR="003B730C">
        <w:t xml:space="preserve"> – a function in the form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5A4778">
        <w:t>, where a is a positive constant.</w:t>
      </w:r>
      <w:r w:rsidR="003B730C">
        <w:t xml:space="preserve"> See </w:t>
      </w:r>
      <w:r w:rsidR="006614B0">
        <w:fldChar w:fldCharType="begin"/>
      </w:r>
      <w:r w:rsidR="006614B0">
        <w:instrText xml:space="preserve"> REF _Ref497375134 \h </w:instrText>
      </w:r>
      <w:r w:rsidR="00F52B6D">
        <w:instrText xml:space="preserve"> \* MERGEFORMAT </w:instrText>
      </w:r>
      <w:r w:rsidR="006614B0">
        <w:fldChar w:fldCharType="separate"/>
      </w:r>
      <w:r w:rsidR="00BE342C">
        <w:t xml:space="preserve">Figure </w:t>
      </w:r>
      <w:r w:rsidR="00BE342C">
        <w:rPr>
          <w:noProof/>
        </w:rPr>
        <w:t>1</w:t>
      </w:r>
      <w:r w:rsidR="006614B0">
        <w:fldChar w:fldCharType="end"/>
      </w:r>
      <w:r w:rsidR="003B730C">
        <w:t>.</w:t>
      </w:r>
    </w:p>
    <w:p w14:paraId="10C73887" w14:textId="7AFE90F6" w:rsidR="008D5ECD" w:rsidRDefault="008D5ECD" w:rsidP="008D5ECD">
      <w:r w:rsidRPr="008D5ECD">
        <w:rPr>
          <w:b/>
          <w:caps/>
          <w:noProof/>
          <w:sz w:val="16"/>
        </w:rPr>
        <w:drawing>
          <wp:anchor distT="0" distB="0" distL="45720" distR="45720" simplePos="0" relativeHeight="251666432" behindDoc="0" locked="0" layoutInCell="1" allowOverlap="1" wp14:anchorId="7324A925" wp14:editId="76465D70">
            <wp:simplePos x="0" y="0"/>
            <wp:positionH relativeFrom="margin">
              <wp:align>left</wp:align>
            </wp:positionH>
            <wp:positionV relativeFrom="paragraph">
              <wp:posOffset>6876</wp:posOffset>
            </wp:positionV>
            <wp:extent cx="201168" cy="201168"/>
            <wp:effectExtent l="0" t="0" r="8890" b="8890"/>
            <wp:wrapSquare wrapText="bothSides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76A1A43-7E4C-42E1-96C4-99A14C417E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76A1A43-7E4C-42E1-96C4-99A14C417E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ECD">
        <w:rPr>
          <w:rStyle w:val="RememberChar"/>
          <w:b/>
        </w:rPr>
        <w:t>Remember</w:t>
      </w:r>
      <w:r>
        <w:t xml:space="preserve">,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 is the base and </w:t>
      </w:r>
      <m:oMath>
        <m:r>
          <w:rPr>
            <w:rFonts w:ascii="Cambria Math" w:hAnsi="Cambria Math"/>
          </w:rPr>
          <m:t>x</m:t>
        </m:r>
      </m:oMath>
      <w:r>
        <w:t xml:space="preserve"> is the exponent. Together they make a power.</w:t>
      </w:r>
    </w:p>
    <w:p w14:paraId="2D35AA44" w14:textId="61933263" w:rsidR="00F52B6D" w:rsidRPr="003B730C" w:rsidRDefault="008D5ECD" w:rsidP="00F52B6D">
      <w:pPr>
        <w:pStyle w:val="Heading2"/>
        <w:jc w:val="both"/>
      </w:pPr>
      <w:r>
        <w:t>Positive, Negative, and Neutral Ex</w:t>
      </w:r>
      <w:r w:rsidR="00F52B6D">
        <w:t>ponents</w:t>
      </w:r>
    </w:p>
    <w:p w14:paraId="4B62821F" w14:textId="2000D0F3" w:rsidR="00F52B6D" w:rsidRPr="008D5ECD" w:rsidRDefault="00F52B6D" w:rsidP="008D5ECD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oMath/>
        </w:rPr>
      </w:pPr>
      <w:r>
        <w:t xml:space="preserve">If </w:t>
      </w:r>
      <m:oMath>
        <m:r>
          <w:rPr>
            <w:rFonts w:ascii="Cambria Math" w:hAnsi="Cambria Math"/>
          </w:rPr>
          <m:t>x=n</m:t>
        </m:r>
      </m:oMath>
      <w:r>
        <w:t xml:space="preserve">, and integer </w:t>
      </w:r>
      <m:oMath>
        <m:r>
          <w:rPr>
            <w:rFonts w:ascii="Cambria Math" w:hAnsi="Cambria Math"/>
          </w:rPr>
          <m:t>n&gt;0</m:t>
        </m:r>
      </m:oMath>
      <w: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⋯⋅</m:t>
        </m:r>
        <m:r>
          <w:rPr>
            <w:rFonts w:ascii="Cambria Math" w:hAnsi="Cambria Math"/>
          </w:rPr>
          <m:t>a</m:t>
        </m:r>
      </m:oMath>
      <w:r w:rsidR="008D5ECD">
        <w:t>.</w:t>
      </w:r>
      <w:r>
        <w:t xml:space="preserve"> (</w:t>
      </w:r>
      <m:oMath>
        <m:r>
          <w:rPr>
            <w:rFonts w:ascii="Cambria Math" w:hAnsi="Cambria Math"/>
          </w:rPr>
          <m:t>n</m:t>
        </m:r>
      </m:oMath>
      <w:r>
        <w:t xml:space="preserve"> times)</w:t>
      </w:r>
    </w:p>
    <w:p w14:paraId="30545218" w14:textId="2891CB5F" w:rsidR="005A4778" w:rsidRDefault="005A4778" w:rsidP="00F52B6D">
      <w:pPr>
        <w:pStyle w:val="ListParagraph"/>
        <w:numPr>
          <w:ilvl w:val="0"/>
          <w:numId w:val="3"/>
        </w:numPr>
        <w:jc w:val="both"/>
      </w:pPr>
      <w:r>
        <w:t xml:space="preserve">If </w:t>
      </w:r>
      <m:oMath>
        <m:r>
          <w:rPr>
            <w:rFonts w:ascii="Cambria Math" w:hAnsi="Cambria Math"/>
          </w:rPr>
          <m:t>x=0</m:t>
        </m:r>
      </m:oMath>
      <w: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=1</m:t>
        </m:r>
      </m:oMath>
      <w:r>
        <w:t>.</w:t>
      </w:r>
    </w:p>
    <w:p w14:paraId="7F4EC729" w14:textId="12023E7A" w:rsidR="005A4778" w:rsidRDefault="005A4778" w:rsidP="00F52B6D">
      <w:pPr>
        <w:pStyle w:val="ListParagraph"/>
        <w:numPr>
          <w:ilvl w:val="0"/>
          <w:numId w:val="3"/>
        </w:numPr>
        <w:jc w:val="both"/>
      </w:pPr>
      <w:r>
        <w:t xml:space="preserve">If </w:t>
      </w:r>
      <m:oMath>
        <m:r>
          <w:rPr>
            <w:rFonts w:ascii="Cambria Math" w:hAnsi="Cambria Math"/>
          </w:rPr>
          <m:t>x=-n</m:t>
        </m:r>
      </m:oMath>
      <w:r>
        <w:t>, and</w:t>
      </w:r>
      <w:r w:rsidR="00F52B6D">
        <w:t xml:space="preserve"> integer</w:t>
      </w:r>
      <w:r>
        <w:t xml:space="preserve"> </w:t>
      </w:r>
      <m:oMath>
        <m:r>
          <w:rPr>
            <w:rFonts w:ascii="Cambria Math" w:hAnsi="Cambria Math"/>
          </w:rPr>
          <m:t>n&gt;0</m:t>
        </m:r>
      </m:oMath>
      <w: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14:paraId="377BE50B" w14:textId="268F357A" w:rsidR="00F52B6D" w:rsidRPr="005A4778" w:rsidRDefault="00F52B6D" w:rsidP="00F52B6D">
      <w:pPr>
        <w:pStyle w:val="Heading2"/>
        <w:jc w:val="both"/>
      </w:pPr>
      <w:r>
        <w:t>Rational and Irrational Exponents</w:t>
      </w:r>
    </w:p>
    <w:p w14:paraId="5B42C784" w14:textId="52FF7E8F" w:rsidR="005A4778" w:rsidRPr="005A4778" w:rsidRDefault="005A4778" w:rsidP="00F52B6D">
      <w:pPr>
        <w:pStyle w:val="ListParagraph"/>
        <w:numPr>
          <w:ilvl w:val="0"/>
          <w:numId w:val="4"/>
        </w:numPr>
        <w:jc w:val="both"/>
      </w:pPr>
      <w:r>
        <w:t xml:space="preserve">If the exponent </w:t>
      </w:r>
      <m:oMath>
        <m:r>
          <w:rPr>
            <w:rFonts w:ascii="Cambria Math" w:hAnsi="Cambria Math"/>
          </w:rPr>
          <m:t>x</m:t>
        </m:r>
      </m:oMath>
      <w:r>
        <w:t xml:space="preserve"> is rational but not an integer, </w:t>
      </w:r>
      <w:r w:rsidR="00F52B6D">
        <w:t>then</w:t>
      </w:r>
      <w:r>
        <w:t xml:space="preserve"> </w:t>
      </w:r>
      <m:oMath>
        <m:r>
          <w:rPr>
            <w:rFonts w:ascii="Cambria Math" w:hAnsi="Cambria Math"/>
          </w:rPr>
          <m:t>x=p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q</m:t>
        </m:r>
      </m:oMath>
      <w:r>
        <w:t xml:space="preserve">, </w:t>
      </w:r>
      <w:r w:rsidR="00F52B6D">
        <w:t>then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rad>
      </m:oMath>
      <w:r>
        <w:t>.</w:t>
      </w:r>
    </w:p>
    <w:p w14:paraId="3F55F752" w14:textId="3F244206" w:rsidR="005A4778" w:rsidRPr="00F52B6D" w:rsidRDefault="005A4778" w:rsidP="00F52B6D">
      <w:pPr>
        <w:pStyle w:val="ListParagraph"/>
        <w:numPr>
          <w:ilvl w:val="0"/>
          <w:numId w:val="4"/>
        </w:numPr>
        <w:jc w:val="both"/>
        <w:rPr>
          <w:rStyle w:val="SubtleEmphasis"/>
          <w:i w:val="0"/>
          <w:iCs w:val="0"/>
          <w:color w:val="auto"/>
        </w:rPr>
      </w:pPr>
      <w:r>
        <w:t xml:space="preserve">If the exponent is irrational, 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can only be approximated by applying </w:t>
      </w:r>
      <w:r w:rsidR="00F52B6D">
        <w:t xml:space="preserve">increasingly precise numbers </w:t>
      </w:r>
      <w:r>
        <w:t xml:space="preserve">to the exponent. </w:t>
      </w:r>
      <w:r w:rsidRPr="0081486A">
        <w:rPr>
          <w:rStyle w:val="SubtleEmphasis"/>
        </w:rPr>
        <w:t xml:space="preserve">[See 3.1 </w:t>
      </w:r>
      <w:r w:rsidR="006614B0">
        <w:rPr>
          <w:rStyle w:val="SubtleEmphasis"/>
        </w:rPr>
        <w:t>Works</w:t>
      </w:r>
      <w:r w:rsidRPr="0081486A">
        <w:rPr>
          <w:rStyle w:val="SubtleEmphasis"/>
        </w:rPr>
        <w:t xml:space="preserve">, </w:t>
      </w:r>
      <w:r w:rsidR="00376C62" w:rsidRPr="0081486A">
        <w:rPr>
          <w:rStyle w:val="SubtleEmphasis"/>
        </w:rPr>
        <w:t>A]</w:t>
      </w:r>
    </w:p>
    <w:p w14:paraId="30667C47" w14:textId="2D898875" w:rsidR="00F52B6D" w:rsidRDefault="00F52B6D" w:rsidP="00F52B6D">
      <w:pPr>
        <w:pStyle w:val="Heading2"/>
        <w:jc w:val="both"/>
      </w:pPr>
      <w:r>
        <w:t>Classes of Bases</w:t>
      </w:r>
    </w:p>
    <w:p w14:paraId="5EDC2C09" w14:textId="087E7EAC" w:rsidR="003B730C" w:rsidRDefault="0081486A" w:rsidP="00F52B6D">
      <w:pPr>
        <w:jc w:val="both"/>
      </w:pPr>
      <w:r>
        <w:t xml:space="preserve">Exponential functions </w:t>
      </w:r>
      <w:r w:rsidR="006170F8">
        <w:t>can be</w:t>
      </w:r>
      <w:r>
        <w:t xml:space="preserve"> classified into three categories, based on their constant </w:t>
      </w:r>
      <m:oMath>
        <m:r>
          <w:rPr>
            <w:rFonts w:ascii="Cambria Math" w:hAnsi="Cambria Math"/>
          </w:rPr>
          <m:t>a</m:t>
        </m:r>
      </m:oMath>
      <w:r>
        <w:t>.</w:t>
      </w:r>
    </w:p>
    <w:tbl>
      <w:tblPr>
        <w:tblStyle w:val="TableGridLight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98"/>
        <w:gridCol w:w="3131"/>
        <w:gridCol w:w="3121"/>
      </w:tblGrid>
      <w:tr w:rsidR="006170F8" w14:paraId="5B154ADB" w14:textId="77777777" w:rsidTr="007D02E5">
        <w:tc>
          <w:tcPr>
            <w:tcW w:w="3116" w:type="dxa"/>
          </w:tcPr>
          <w:p w14:paraId="2F86E9E8" w14:textId="1697D6D8" w:rsidR="0081486A" w:rsidRDefault="0081486A" w:rsidP="00F52B6D">
            <w:pPr>
              <w:jc w:val="both"/>
            </w:pPr>
            <w:r w:rsidRPr="0081486A">
              <w:rPr>
                <w:noProof/>
              </w:rPr>
              <w:drawing>
                <wp:inline distT="0" distB="0" distL="0" distR="0" wp14:anchorId="5A19CC92" wp14:editId="49A22242">
                  <wp:extent cx="1835624" cy="1363579"/>
                  <wp:effectExtent l="0" t="0" r="0" b="8255"/>
                  <wp:docPr id="27" name="Picture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542353-4077-474B-BD22-DB179205E4A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6">
                            <a:extLst>
                              <a:ext uri="{FF2B5EF4-FFF2-40B4-BE49-F238E27FC236}">
                                <a16:creationId xmlns:a16="http://schemas.microsoft.com/office/drawing/2014/main" id="{DF542353-4077-474B-BD22-DB179205E4A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461" cy="139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5C82AB1" w14:textId="4788B2E7" w:rsidR="0081486A" w:rsidRDefault="006170F8" w:rsidP="00F52B6D">
            <w:pPr>
              <w:jc w:val="both"/>
            </w:pPr>
            <w:r w:rsidRPr="006170F8">
              <w:rPr>
                <w:noProof/>
              </w:rPr>
              <w:drawing>
                <wp:inline distT="0" distB="0" distL="0" distR="0" wp14:anchorId="6244220E" wp14:editId="2EC45476">
                  <wp:extent cx="1856096" cy="1369863"/>
                  <wp:effectExtent l="0" t="0" r="0" b="1905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3F11AFF-B548-475C-A066-5058C13113D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13F11AFF-B548-475C-A066-5058C13113D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82367" cy="138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B1AB818" w14:textId="5316B7B4" w:rsidR="0081486A" w:rsidRDefault="0081486A" w:rsidP="00F52B6D">
            <w:pPr>
              <w:jc w:val="both"/>
            </w:pPr>
            <w:r w:rsidRPr="0081486A">
              <w:rPr>
                <w:noProof/>
              </w:rPr>
              <w:drawing>
                <wp:inline distT="0" distB="0" distL="0" distR="0" wp14:anchorId="2992647C" wp14:editId="3443133A">
                  <wp:extent cx="1849272" cy="1373667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CE733A-375B-4E37-AD37-5A08424BBE6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11CE733A-375B-4E37-AD37-5A08424BBE6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71" cy="137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0F8" w14:paraId="78197149" w14:textId="77777777" w:rsidTr="007D02E5">
        <w:tc>
          <w:tcPr>
            <w:tcW w:w="3116" w:type="dxa"/>
          </w:tcPr>
          <w:p w14:paraId="6D44FA76" w14:textId="0AD6F7B0" w:rsidR="0081486A" w:rsidRPr="0081486A" w:rsidRDefault="0081486A" w:rsidP="00F52B6D">
            <w:pPr>
              <w:jc w:val="both"/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0&lt;a&lt;1</m:t>
                </m:r>
              </m:oMath>
            </m:oMathPara>
          </w:p>
        </w:tc>
        <w:tc>
          <w:tcPr>
            <w:tcW w:w="3117" w:type="dxa"/>
          </w:tcPr>
          <w:p w14:paraId="0A497250" w14:textId="205589A4" w:rsidR="0081486A" w:rsidRDefault="006170F8" w:rsidP="00F52B6D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a=1</m:t>
                </m:r>
              </m:oMath>
            </m:oMathPara>
          </w:p>
        </w:tc>
        <w:tc>
          <w:tcPr>
            <w:tcW w:w="3117" w:type="dxa"/>
          </w:tcPr>
          <w:p w14:paraId="3EB31AD7" w14:textId="7410FC78" w:rsidR="0081486A" w:rsidRDefault="006170F8" w:rsidP="00F52B6D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a&gt;1</m:t>
                </m:r>
              </m:oMath>
            </m:oMathPara>
          </w:p>
        </w:tc>
      </w:tr>
    </w:tbl>
    <w:p w14:paraId="6E4EA0E2" w14:textId="77777777" w:rsidR="00186E8E" w:rsidRDefault="00186E8E" w:rsidP="00F52B6D">
      <w:pPr>
        <w:pStyle w:val="Heading2"/>
        <w:jc w:val="both"/>
      </w:pPr>
    </w:p>
    <w:p w14:paraId="389DB474" w14:textId="14327211" w:rsidR="00F52B6D" w:rsidRDefault="00F52B6D" w:rsidP="00F52B6D">
      <w:pPr>
        <w:pStyle w:val="Heading2"/>
        <w:jc w:val="both"/>
      </w:pPr>
      <w:r>
        <w:t>Laws of Exponents</w:t>
      </w:r>
      <w:bookmarkStart w:id="3" w:name="_GoBack"/>
      <w:bookmarkEnd w:id="3"/>
    </w:p>
    <w:p w14:paraId="1402F6E5" w14:textId="084E9E69" w:rsidR="00186E8E" w:rsidRDefault="00186E8E" w:rsidP="00186E8E">
      <w:pPr>
        <w:pStyle w:val="ListParagraph"/>
        <w:numPr>
          <w:ilvl w:val="0"/>
          <w:numId w:val="6"/>
        </w:numPr>
        <w:jc w:val="both"/>
      </w:pPr>
      <w:r>
        <w:t xml:space="preserve">If </w:t>
      </w:r>
      <m:oMath>
        <m:r>
          <w:rPr>
            <w:rFonts w:ascii="Cambria Math" w:hAnsi="Cambria Math"/>
          </w:rPr>
          <m:t>a&gt;1</m:t>
        </m:r>
      </m:oMath>
      <w:r>
        <w:t xml:space="preserve">, then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=∞</m:t>
        </m:r>
      </m:oMath>
      <w:r>
        <w:t xml:space="preserve"> and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  <w:r>
        <w:t>.</w:t>
      </w:r>
    </w:p>
    <w:p w14:paraId="4B1FDACA" w14:textId="2A20C785" w:rsidR="00186E8E" w:rsidRDefault="00186E8E" w:rsidP="00186E8E">
      <w:pPr>
        <w:pStyle w:val="ListParagraph"/>
        <w:numPr>
          <w:ilvl w:val="0"/>
          <w:numId w:val="6"/>
        </w:numPr>
        <w:jc w:val="both"/>
      </w:pPr>
      <w:r>
        <w:t xml:space="preserve">If </w:t>
      </w:r>
      <m:oMath>
        <m:r>
          <w:rPr>
            <w:rFonts w:ascii="Cambria Math" w:hAnsi="Cambria Math"/>
          </w:rPr>
          <m:t>0&lt;a&lt;1</m:t>
        </m:r>
      </m:oMath>
      <w:r>
        <w:t xml:space="preserve">, then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  <w:r>
        <w:t xml:space="preserve"> and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∞</m:t>
        </m:r>
      </m:oMath>
      <w:r>
        <w:t>.</w:t>
      </w:r>
    </w:p>
    <w:p w14:paraId="20E2AA94" w14:textId="4A2871A6" w:rsidR="003B730C" w:rsidRPr="006170F8" w:rsidRDefault="003B730C" w:rsidP="00F52B6D">
      <w:pPr>
        <w:pStyle w:val="Heading1"/>
        <w:jc w:val="both"/>
      </w:pPr>
      <w:r w:rsidRPr="006170F8">
        <w:t>Th</w:t>
      </w:r>
      <w:r w:rsidR="007D02E5">
        <w:t>e Constant</w:t>
      </w:r>
      <w:r w:rsidRPr="006170F8"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</w:p>
    <w:p w14:paraId="3C3AD277" w14:textId="40DA4711" w:rsidR="007D02E5" w:rsidRDefault="00186E8E" w:rsidP="00F52B6D">
      <w:pPr>
        <w:jc w:val="both"/>
      </w:pPr>
      <w:r w:rsidRPr="008D5ECD">
        <w:rPr>
          <w:rFonts w:ascii="Gadugi" w:hAnsi="Gadugi"/>
          <w:b/>
          <w:noProof/>
          <w:sz w:val="21"/>
        </w:rPr>
        <w:drawing>
          <wp:anchor distT="0" distB="0" distL="45720" distR="45720" simplePos="0" relativeHeight="251668480" behindDoc="0" locked="0" layoutInCell="1" allowOverlap="1" wp14:anchorId="10E5349D" wp14:editId="5F2A7B19">
            <wp:simplePos x="0" y="0"/>
            <wp:positionH relativeFrom="margin">
              <wp:align>left</wp:align>
            </wp:positionH>
            <wp:positionV relativeFrom="paragraph">
              <wp:posOffset>5676</wp:posOffset>
            </wp:positionV>
            <wp:extent cx="212725" cy="212725"/>
            <wp:effectExtent l="0" t="0" r="0" b="0"/>
            <wp:wrapSquare wrapText="right"/>
            <wp:docPr id="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m:rPr>
            <m:sty m:val="bi"/>
          </m:rPr>
          <w:rPr>
            <w:rStyle w:val="DefinitionWordChar"/>
            <w:rFonts w:ascii="Cambria Math" w:hAnsi="Cambria Math"/>
          </w:rPr>
          <m:t>e</m:t>
        </m:r>
      </m:oMath>
      <w:r w:rsidR="007D02E5">
        <w:t xml:space="preserve"> </w:t>
      </w:r>
      <w:r w:rsidR="007D02E5" w:rsidRPr="00F52B6D">
        <w:rPr>
          <w:rStyle w:val="SubtleEmphasis"/>
        </w:rPr>
        <w:t xml:space="preserve">(constant) </w:t>
      </w:r>
      <w:r w:rsidR="007D02E5">
        <w:t xml:space="preserve">– the number defined by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</m:oMath>
      <w:r w:rsidR="007D02E5">
        <w:t xml:space="preserve">. </w:t>
      </w:r>
    </w:p>
    <w:p w14:paraId="3A1EE0A6" w14:textId="797D3C54" w:rsidR="007D02E5" w:rsidRDefault="007D02E5" w:rsidP="00F52B6D">
      <w:pPr>
        <w:jc w:val="both"/>
      </w:pP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2.718218</m:t>
        </m:r>
      </m:oMath>
      <w:r>
        <w:t>.</w:t>
      </w:r>
    </w:p>
    <w:p w14:paraId="54805707" w14:textId="5A9792C4" w:rsidR="00186E8E" w:rsidRDefault="00186E8E">
      <w:r>
        <w:br w:type="page"/>
      </w:r>
    </w:p>
    <w:p w14:paraId="2E7EC7E7" w14:textId="54A22E17" w:rsidR="007D02E5" w:rsidRDefault="007D02E5" w:rsidP="00F52B6D">
      <w:pPr>
        <w:pStyle w:val="Heading1"/>
        <w:jc w:val="both"/>
      </w:pPr>
      <w:r>
        <w:lastRenderedPageBreak/>
        <w:t>The Natural Exponential Function</w:t>
      </w:r>
    </w:p>
    <w:p w14:paraId="0186C734" w14:textId="7BC164C4" w:rsidR="007D02E5" w:rsidRPr="007D02E5" w:rsidRDefault="00186E8E" w:rsidP="00F52B6D">
      <w:pPr>
        <w:jc w:val="both"/>
      </w:pPr>
      <w:r w:rsidRPr="008D5ECD">
        <w:rPr>
          <w:rFonts w:ascii="Gadugi" w:hAnsi="Gadugi"/>
          <w:b/>
          <w:noProof/>
          <w:sz w:val="21"/>
        </w:rPr>
        <w:drawing>
          <wp:anchor distT="0" distB="0" distL="45720" distR="45720" simplePos="0" relativeHeight="251670528" behindDoc="0" locked="0" layoutInCell="1" allowOverlap="1" wp14:anchorId="4543A89E" wp14:editId="42505B72">
            <wp:simplePos x="0" y="0"/>
            <wp:positionH relativeFrom="margin">
              <wp:align>left</wp:align>
            </wp:positionH>
            <wp:positionV relativeFrom="paragraph">
              <wp:posOffset>4834</wp:posOffset>
            </wp:positionV>
            <wp:extent cx="212725" cy="212725"/>
            <wp:effectExtent l="0" t="0" r="0" b="0"/>
            <wp:wrapSquare wrapText="right"/>
            <wp:docPr id="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2E5" w:rsidRPr="00F52B6D">
        <w:rPr>
          <w:rStyle w:val="DefinitionWordChar"/>
        </w:rPr>
        <w:t>Natural exponential function</w:t>
      </w:r>
      <w:r w:rsidR="007D02E5">
        <w:t xml:space="preserve"> </w:t>
      </w:r>
      <w:r w:rsidR="007D02E5" w:rsidRPr="00F52B6D">
        <w:rPr>
          <w:rStyle w:val="SubtleEmphasis"/>
        </w:rPr>
        <w:t>(object)</w:t>
      </w:r>
      <w:r w:rsidR="007D02E5">
        <w:t xml:space="preserve"> – the exponential function with base </w:t>
      </w:r>
      <m:oMath>
        <m:r>
          <w:rPr>
            <w:rFonts w:ascii="Cambria Math" w:hAnsi="Cambria Math"/>
          </w:rPr>
          <m:t>e</m:t>
        </m:r>
      </m:oMath>
      <w:r w:rsidR="007D02E5">
        <w:t>.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7D02E5">
        <w:t>)</w:t>
      </w:r>
    </w:p>
    <w:p w14:paraId="55FEE69A" w14:textId="2ADE6DC6" w:rsidR="003B730C" w:rsidRDefault="007D02E5" w:rsidP="00A54E26">
      <w:pPr>
        <w:spacing w:after="0"/>
        <w:jc w:val="both"/>
      </w:pPr>
      <w:r>
        <w:t xml:space="preserve">Since </w:t>
      </w:r>
      <m:oMath>
        <m:r>
          <w:rPr>
            <w:rFonts w:ascii="Cambria Math" w:hAnsi="Cambria Math"/>
          </w:rPr>
          <m:t>e&gt;1</m:t>
        </m:r>
      </m:oMath>
      <w:r w:rsidR="006614B0">
        <w:t>,</w:t>
      </w:r>
    </w:p>
    <w:p w14:paraId="61988239" w14:textId="7AF5FEEE" w:rsidR="006614B0" w:rsidRPr="006614B0" w:rsidRDefault="008E44E6" w:rsidP="00F52B6D">
      <w:pPr>
        <w:pStyle w:val="ListParagraph"/>
        <w:numPr>
          <w:ilvl w:val="0"/>
          <w:numId w:val="2"/>
        </w:numPr>
        <w:jc w:val="both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</w:p>
    <w:p w14:paraId="080514E8" w14:textId="7DE2393C" w:rsidR="004B77F0" w:rsidRPr="004B77F0" w:rsidRDefault="008E44E6" w:rsidP="004B77F0">
      <w:pPr>
        <w:pStyle w:val="ListParagraph"/>
        <w:numPr>
          <w:ilvl w:val="0"/>
          <w:numId w:val="2"/>
        </w:numPr>
        <w:jc w:val="both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=∞</m:t>
        </m:r>
      </m:oMath>
    </w:p>
    <w:p w14:paraId="6ABAA3A3" w14:textId="3742F1FD" w:rsidR="004B77F0" w:rsidRDefault="004B77F0" w:rsidP="004B77F0">
      <w:pPr>
        <w:pStyle w:val="Heading1"/>
      </w:pPr>
      <w:r>
        <w:t>Exercises</w:t>
      </w:r>
    </w:p>
    <w:p w14:paraId="1E4A5B17" w14:textId="182007C3" w:rsidR="004B77F0" w:rsidRPr="004B77F0" w:rsidRDefault="004B77F0" w:rsidP="004B77F0">
      <w:pPr>
        <w:rPr>
          <w:rStyle w:val="SubtleEmphasis"/>
        </w:rPr>
      </w:pPr>
      <w:r w:rsidRPr="004B77F0">
        <w:rPr>
          <w:rStyle w:val="SubtleEmphasis"/>
        </w:rPr>
        <w:t>[See 3.1 Exercises]</w:t>
      </w:r>
    </w:p>
    <w:p w14:paraId="289E8E9A" w14:textId="392C81DF" w:rsidR="006614B0" w:rsidRDefault="00F52B6D" w:rsidP="00F52B6D">
      <w:pPr>
        <w:pStyle w:val="Heading1"/>
      </w:pPr>
      <w:r>
        <w:t>What Did You Learn?</w:t>
      </w:r>
    </w:p>
    <w:p w14:paraId="1DC15031" w14:textId="4C3B31BD" w:rsidR="00F52B6D" w:rsidRDefault="00F52B6D" w:rsidP="00F52B6D">
      <w:pPr>
        <w:pStyle w:val="ListParagraph"/>
        <w:numPr>
          <w:ilvl w:val="0"/>
          <w:numId w:val="5"/>
        </w:numPr>
      </w:pPr>
      <w:r>
        <w:t>What is an exponent? How can it be a function?</w:t>
      </w:r>
    </w:p>
    <w:p w14:paraId="15F00797" w14:textId="0EE324BB" w:rsidR="00F52B6D" w:rsidRDefault="00186E8E" w:rsidP="00F52B6D">
      <w:pPr>
        <w:pStyle w:val="ListParagraph"/>
        <w:numPr>
          <w:ilvl w:val="0"/>
          <w:numId w:val="5"/>
        </w:numPr>
      </w:pPr>
      <w:r>
        <w:t>How can powers be classified by the base’s value? The base’s rationality? The exponent’s sign?</w:t>
      </w:r>
    </w:p>
    <w:p w14:paraId="3030ECA9" w14:textId="2829810B" w:rsidR="00F52B6D" w:rsidRPr="00F52B6D" w:rsidRDefault="00F52B6D" w:rsidP="00F52B6D">
      <w:pPr>
        <w:pStyle w:val="ListParagraph"/>
        <w:numPr>
          <w:ilvl w:val="0"/>
          <w:numId w:val="5"/>
        </w:numPr>
      </w:pPr>
      <w:r>
        <w:t xml:space="preserve">What is </w:t>
      </w:r>
      <m:oMath>
        <m:r>
          <w:rPr>
            <w:rFonts w:ascii="Cambria Math" w:hAnsi="Cambria Math"/>
          </w:rPr>
          <m:t>e</m:t>
        </m:r>
      </m:oMath>
      <w:r>
        <w:t>? How is it used in an exponent?</w:t>
      </w:r>
    </w:p>
    <w:p w14:paraId="40D4E5F3" w14:textId="77777777" w:rsidR="003B730C" w:rsidRPr="003B730C" w:rsidRDefault="003B730C" w:rsidP="00F52B6D">
      <w:pPr>
        <w:jc w:val="both"/>
      </w:pPr>
    </w:p>
    <w:sectPr w:rsidR="003B730C" w:rsidRPr="003B730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94B98" w14:textId="77777777" w:rsidR="00E5561A" w:rsidRDefault="00E5561A" w:rsidP="00F3692D">
      <w:pPr>
        <w:spacing w:after="0" w:line="240" w:lineRule="auto"/>
      </w:pPr>
      <w:r>
        <w:separator/>
      </w:r>
    </w:p>
  </w:endnote>
  <w:endnote w:type="continuationSeparator" w:id="0">
    <w:p w14:paraId="6FC564B4" w14:textId="77777777" w:rsidR="00E5561A" w:rsidRDefault="00E5561A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62EE5" w14:textId="77777777" w:rsidR="00E5561A" w:rsidRDefault="00E5561A" w:rsidP="00F3692D">
      <w:pPr>
        <w:spacing w:after="0" w:line="240" w:lineRule="auto"/>
      </w:pPr>
      <w:r>
        <w:separator/>
      </w:r>
    </w:p>
  </w:footnote>
  <w:footnote w:type="continuationSeparator" w:id="0">
    <w:p w14:paraId="4E2B77E5" w14:textId="77777777" w:rsidR="00E5561A" w:rsidRDefault="00E5561A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1676E" w14:textId="59F49E22" w:rsidR="00F3692D" w:rsidRDefault="00BE342C">
    <w:pPr>
      <w:pStyle w:val="Header"/>
    </w:pPr>
    <w:r w:rsidRPr="00BE342C">
      <w:rPr>
        <w:noProof/>
      </w:rPr>
      <w:drawing>
        <wp:anchor distT="0" distB="0" distL="45720" distR="45720" simplePos="0" relativeHeight="251659264" behindDoc="0" locked="0" layoutInCell="1" allowOverlap="1" wp14:anchorId="47A19408" wp14:editId="6C04B33F">
          <wp:simplePos x="0" y="0"/>
          <wp:positionH relativeFrom="margin">
            <wp:posOffset>1941228</wp:posOffset>
          </wp:positionH>
          <wp:positionV relativeFrom="paragraph">
            <wp:posOffset>-59847</wp:posOffset>
          </wp:positionV>
          <wp:extent cx="314325" cy="314325"/>
          <wp:effectExtent l="0" t="0" r="9525" b="9525"/>
          <wp:wrapSquare wrapText="bothSides"/>
          <wp:docPr id="26" name="Picture 25">
            <a:extLst xmlns:a="http://schemas.openxmlformats.org/drawingml/2006/main">
              <a:ext uri="{FF2B5EF4-FFF2-40B4-BE49-F238E27FC236}">
                <a16:creationId xmlns:a16="http://schemas.microsoft.com/office/drawing/2014/main" id="{57C0A660-85AF-4705-ADA1-EDCFE90F681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>
                    <a:extLst>
                      <a:ext uri="{FF2B5EF4-FFF2-40B4-BE49-F238E27FC236}">
                        <a16:creationId xmlns:a16="http://schemas.microsoft.com/office/drawing/2014/main" id="{57C0A660-85AF-4705-ADA1-EDCFE90F681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25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fldSimple w:instr=" SUBJECT   \* MERGEFORMAT ">
      <w:r>
        <w:t>3.1 Notes</w:t>
      </w:r>
    </w:fldSimple>
    <w:r w:rsidR="00F3692D">
      <w:tab/>
    </w:r>
    <w:sdt>
      <w:sdtPr>
        <w:alias w:val="Title"/>
        <w:tag w:val=""/>
        <w:id w:val="747613977"/>
        <w:placeholder>
          <w:docPart w:val="DefaultPlaceholder_209865978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5561A">
          <w:t>Exponential Functions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24822"/>
    <w:multiLevelType w:val="hybridMultilevel"/>
    <w:tmpl w:val="C64026BA"/>
    <w:lvl w:ilvl="0" w:tplc="8FDC4FC6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02463"/>
    <w:multiLevelType w:val="hybridMultilevel"/>
    <w:tmpl w:val="3210D7E4"/>
    <w:lvl w:ilvl="0" w:tplc="B2FCEA8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5D2"/>
    <w:multiLevelType w:val="hybridMultilevel"/>
    <w:tmpl w:val="11F2B93E"/>
    <w:lvl w:ilvl="0" w:tplc="72F251B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22DCB"/>
    <w:multiLevelType w:val="hybridMultilevel"/>
    <w:tmpl w:val="AB183B92"/>
    <w:lvl w:ilvl="0" w:tplc="1ECCE40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54B57"/>
    <w:multiLevelType w:val="hybridMultilevel"/>
    <w:tmpl w:val="6E2E4446"/>
    <w:lvl w:ilvl="0" w:tplc="04090005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1A"/>
    <w:rsid w:val="000203C1"/>
    <w:rsid w:val="000D7A20"/>
    <w:rsid w:val="000E4F52"/>
    <w:rsid w:val="00186E8E"/>
    <w:rsid w:val="001A62F1"/>
    <w:rsid w:val="001F70F3"/>
    <w:rsid w:val="002D0879"/>
    <w:rsid w:val="0031561C"/>
    <w:rsid w:val="00323D6C"/>
    <w:rsid w:val="00376C62"/>
    <w:rsid w:val="0038599E"/>
    <w:rsid w:val="003B730C"/>
    <w:rsid w:val="004B77F0"/>
    <w:rsid w:val="005A4778"/>
    <w:rsid w:val="005B486F"/>
    <w:rsid w:val="005E23F6"/>
    <w:rsid w:val="006170F8"/>
    <w:rsid w:val="006614B0"/>
    <w:rsid w:val="00744FBC"/>
    <w:rsid w:val="007D02E5"/>
    <w:rsid w:val="0081486A"/>
    <w:rsid w:val="008C4EFE"/>
    <w:rsid w:val="008D5ECD"/>
    <w:rsid w:val="00906370"/>
    <w:rsid w:val="00921978"/>
    <w:rsid w:val="00997FA0"/>
    <w:rsid w:val="009C695D"/>
    <w:rsid w:val="009F3D9C"/>
    <w:rsid w:val="00A0490E"/>
    <w:rsid w:val="00A54E26"/>
    <w:rsid w:val="00B33BB9"/>
    <w:rsid w:val="00BE342C"/>
    <w:rsid w:val="00C9597F"/>
    <w:rsid w:val="00E5561A"/>
    <w:rsid w:val="00E622D8"/>
    <w:rsid w:val="00EF315D"/>
    <w:rsid w:val="00F3692D"/>
    <w:rsid w:val="00F52B6D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A8945F3"/>
  <w15:chartTrackingRefBased/>
  <w15:docId w15:val="{EBCABCB4-2712-4A5D-993C-749BC7EC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6D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styleId="SubtleEmphasis">
    <w:name w:val="Subtle Emphasis"/>
    <w:basedOn w:val="DefaultParagraphFont"/>
    <w:uiPriority w:val="19"/>
    <w:qFormat/>
    <w:rsid w:val="0081486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52B6D"/>
    <w:rPr>
      <w:rFonts w:eastAsiaTheme="majorEastAsia" w:cstheme="majorBidi"/>
      <w:b/>
      <w:caps/>
      <w:color w:val="2F5496" w:themeColor="accent1" w:themeShade="BF"/>
      <w:sz w:val="1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DF86C-6EC7-44FF-BF10-8DF010CE6BB1}"/>
      </w:docPartPr>
      <w:docPartBody>
        <w:p w:rsidR="00A41B31" w:rsidRDefault="007E0E16">
          <w:r w:rsidRPr="004717A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16"/>
    <w:rsid w:val="007E0E16"/>
    <w:rsid w:val="00A4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0E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C5015-A018-4C68-ADF2-2E38FB37A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Exponential Functions</vt:lpstr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Exponential Functions</dc:title>
  <dc:subject>3.1 Notes</dc:subject>
  <dc:creator>Isaac</dc:creator>
  <cp:keywords/>
  <dc:description/>
  <cp:lastModifiedBy>Isaac Valdez</cp:lastModifiedBy>
  <cp:revision>2</cp:revision>
  <dcterms:created xsi:type="dcterms:W3CDTF">2017-11-09T15:26:00Z</dcterms:created>
  <dcterms:modified xsi:type="dcterms:W3CDTF">2017-11-09T15:26:00Z</dcterms:modified>
</cp:coreProperties>
</file>