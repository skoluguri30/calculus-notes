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B76F" w14:textId="60DA2031" w:rsidR="00CA71CD" w:rsidRDefault="00CA71CD" w:rsidP="007F134D">
      <w:pPr>
        <w:jc w:val="both"/>
      </w:pPr>
      <w:r>
        <w:t xml:space="preserve">Products and quotients (fractions) are very common in mathematics. </w:t>
      </w:r>
      <w:r w:rsidR="007F134D">
        <w:t>Section</w:t>
      </w:r>
      <w:r>
        <w:t xml:space="preserve"> 2-3 taught how to differentiate addition and subtraction expressions, but what about products and quotients? How can they be differentiated? This </w:t>
      </w:r>
      <w:r w:rsidR="007F134D">
        <w:t>section</w:t>
      </w:r>
      <w:r>
        <w:t xml:space="preserve"> explains how, divided into rules for each case.</w:t>
      </w:r>
    </w:p>
    <w:p w14:paraId="5F51F237" w14:textId="5CDD0E94" w:rsidR="00CA71CD" w:rsidRDefault="00CA71CD" w:rsidP="007F134D">
      <w:pPr>
        <w:pStyle w:val="Heading1"/>
        <w:jc w:val="both"/>
      </w:pPr>
      <w:r>
        <w:t>Product Rule</w:t>
      </w:r>
    </w:p>
    <w:p w14:paraId="54E4371B" w14:textId="7D38BA58" w:rsidR="00CA71CD" w:rsidRDefault="00CA71CD" w:rsidP="007F134D">
      <w:pPr>
        <w:jc w:val="both"/>
      </w:pPr>
      <w:r>
        <w:t>Multiplica</w:t>
      </w:r>
      <w:r w:rsidR="003F6D0F">
        <w:t>tion is different from addition, so it has different rules for differentiation.</w:t>
      </w:r>
      <w:r>
        <w:t xml:space="preserve"> For example, for about any two functions, the product of </w:t>
      </w:r>
      <w:r w:rsidR="003F6D0F">
        <w:t>the</w:t>
      </w:r>
      <w:r>
        <w:t xml:space="preserve"> derivative</w:t>
      </w:r>
      <w:r w:rsidR="003F6D0F">
        <w:t>s</w:t>
      </w:r>
      <w:r>
        <w:t xml:space="preserve"> of </w:t>
      </w:r>
      <w:r w:rsidR="003F6D0F">
        <w:t>the</w:t>
      </w:r>
      <w:r>
        <w:t xml:space="preserve"> function</w:t>
      </w:r>
      <w:r w:rsidR="003F6D0F">
        <w:t>s</w:t>
      </w:r>
      <w:r>
        <w:t xml:space="preserve"> does not equal the derivative of the product of </w:t>
      </w:r>
      <w:r w:rsidR="003F6D0F">
        <w:t>the</w:t>
      </w:r>
      <w:r>
        <w:t xml:space="preserve"> functions. That is,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fg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>.</w:t>
      </w:r>
      <w:r w:rsidR="003F6D0F">
        <w:t xml:space="preserve"> There is a different rule for differentiating two functions that are multiplied by each other. In Leibniz and prime notation, the </w:t>
      </w:r>
      <w:r w:rsidR="007F134D">
        <w:t>product rule</w:t>
      </w:r>
      <w:r w:rsidR="003F6D0F">
        <w:t xml:space="preserve"> </w:t>
      </w:r>
      <w:r w:rsidR="007F134D">
        <w:t>says</w:t>
      </w:r>
      <w:r w:rsidR="003F6D0F">
        <w:t>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05"/>
        <w:gridCol w:w="4045"/>
      </w:tblGrid>
      <w:tr w:rsidR="00AE6B5D" w14:paraId="4D461355" w14:textId="77777777" w:rsidTr="00AE6B5D">
        <w:trPr>
          <w:cantSplit/>
          <w:trHeight w:val="98"/>
        </w:trPr>
        <w:tc>
          <w:tcPr>
            <w:tcW w:w="5305" w:type="dxa"/>
            <w:vAlign w:val="center"/>
          </w:tcPr>
          <w:p w14:paraId="5919AEBC" w14:textId="59F57B03" w:rsidR="00AE6B5D" w:rsidRPr="00AE6B5D" w:rsidRDefault="00AE6B5D" w:rsidP="00AE6B5D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45" w:type="dxa"/>
            <w:vAlign w:val="center"/>
          </w:tcPr>
          <w:p w14:paraId="49514161" w14:textId="1E62AF9E" w:rsidR="00AE6B5D" w:rsidRPr="00AE6B5D" w:rsidRDefault="00AE6B5D" w:rsidP="00AE6B5D">
            <w:pPr>
              <w:jc w:val="right"/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</w:tbl>
    <w:p w14:paraId="14D3E255" w14:textId="060FE073" w:rsidR="003F6D0F" w:rsidRDefault="003F6D0F" w:rsidP="00AE6B5D">
      <w:pPr>
        <w:pStyle w:val="Heading1"/>
        <w:jc w:val="both"/>
      </w:pPr>
      <w:r>
        <w:t>Quotient Rule</w:t>
      </w:r>
    </w:p>
    <w:p w14:paraId="4301C8EB" w14:textId="678375FD" w:rsidR="003F6D0F" w:rsidRDefault="003F6D0F" w:rsidP="007F134D">
      <w:pPr>
        <w:jc w:val="both"/>
      </w:pPr>
      <w:r>
        <w:t xml:space="preserve">Division breaks one number according to how many times the bottom number says it should be broken. This makes the derivative </w:t>
      </w:r>
      <w:r w:rsidR="007F134D">
        <w:t>of a quotient tricky, because there is also an option to divide the fraction and then differentiation the results instead of applying the quotient rule.</w:t>
      </w:r>
      <w:r>
        <w:t xml:space="preserve"> In Leibniz and prime notation, </w:t>
      </w:r>
      <w:r w:rsidR="007F134D">
        <w:t>the quotient rule states</w:t>
      </w:r>
      <w:r>
        <w:t>:</w:t>
      </w:r>
    </w:p>
    <w:tbl>
      <w:tblPr>
        <w:tblStyle w:val="TableGridLight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05"/>
        <w:gridCol w:w="3613"/>
      </w:tblGrid>
      <w:tr w:rsidR="00D93755" w14:paraId="5F89BD7A" w14:textId="77777777" w:rsidTr="00AE6B5D">
        <w:trPr>
          <w:trHeight w:val="584"/>
        </w:trPr>
        <w:tc>
          <w:tcPr>
            <w:tcW w:w="5305" w:type="dxa"/>
            <w:vAlign w:val="center"/>
          </w:tcPr>
          <w:p w14:paraId="41B15F48" w14:textId="556D3C55" w:rsidR="00D93755" w:rsidRPr="00D93755" w:rsidRDefault="00D93755" w:rsidP="00AE6B5D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613" w:type="dxa"/>
            <w:vAlign w:val="center"/>
          </w:tcPr>
          <w:p w14:paraId="4CA13562" w14:textId="12389B6F" w:rsidR="00D93755" w:rsidRPr="00D93755" w:rsidRDefault="00D93755" w:rsidP="00AE6B5D">
            <w:pPr>
              <w:jc w:val="right"/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12CF5B42" w14:textId="35511964" w:rsidR="007F134D" w:rsidRDefault="007F134D" w:rsidP="00AE6B5D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676C1" wp14:editId="0A313956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309370" cy="1098550"/>
            <wp:effectExtent l="0" t="0" r="0" b="63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Trigonometric Function Derivative Rules</w:t>
      </w:r>
    </w:p>
    <w:p w14:paraId="6ACFA0E1" w14:textId="38160DBE" w:rsidR="007F134D" w:rsidRDefault="007F134D" w:rsidP="007F134D">
      <w:pPr>
        <w:jc w:val="both"/>
        <w:rPr>
          <w:noProof/>
        </w:rPr>
      </w:pPr>
      <w:r>
        <w:t>All trigonometric functions can be defined in terms of addition, subtraction, multiplication, and division of a constant and the sine of an angle. This means that the product and quotient rules can differentiate them, using the circle of sine and cosine derivatives from section 2-3.</w:t>
      </w:r>
      <w:r w:rsidRPr="007F134D">
        <w:rPr>
          <w:noProof/>
        </w:rPr>
        <w:t xml:space="preserve"> </w:t>
      </w:r>
      <w:r>
        <w:rPr>
          <w:noProof/>
        </w:rPr>
        <w:t>A table below illustrates the dif</w:t>
      </w:r>
      <w:r w:rsidR="00B7054C">
        <w:rPr>
          <w:noProof/>
        </w:rPr>
        <w:t>ferentiation of these functions, in prime notation.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B7054C" w14:paraId="4E88519C" w14:textId="77777777" w:rsidTr="00D9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EDCA329" w14:textId="1D8E4C20" w:rsidR="00B7054C" w:rsidRDefault="00B7054C" w:rsidP="00D93755">
            <w:pPr>
              <w:jc w:val="center"/>
            </w:pPr>
            <w:r>
              <w:t>Function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>
              <w:t>)</w:t>
            </w:r>
          </w:p>
        </w:tc>
        <w:tc>
          <w:tcPr>
            <w:tcW w:w="1080" w:type="dxa"/>
          </w:tcPr>
          <w:p w14:paraId="316C3B21" w14:textId="4540F397" w:rsidR="00B7054C" w:rsidRPr="00B7054C" w:rsidRDefault="00B7054C" w:rsidP="00D9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202535A9" w14:textId="57663CA6" w:rsidR="00B7054C" w:rsidRDefault="00B7054C" w:rsidP="00D9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Derivative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f’</m:t>
              </m:r>
            </m:oMath>
            <w:r>
              <w:t>)</w:t>
            </w:r>
          </w:p>
        </w:tc>
      </w:tr>
      <w:tr w:rsidR="00B7054C" w14:paraId="56F7B918" w14:textId="77777777" w:rsidTr="00D9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D72F1B6" w14:textId="0A10E6FD" w:rsidR="00B7054C" w:rsidRPr="00B7054C" w:rsidRDefault="00B7054C" w:rsidP="00D9375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</m:oMath>
            </m:oMathPara>
          </w:p>
        </w:tc>
        <w:tc>
          <w:tcPr>
            <w:tcW w:w="1080" w:type="dxa"/>
          </w:tcPr>
          <w:p w14:paraId="2DAFA6E3" w14:textId="673EC81B" w:rsidR="00B7054C" w:rsidRDefault="00B7054C" w:rsidP="00D9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46A22F27" w14:textId="29A07E1B" w:rsidR="00B7054C" w:rsidRPr="00B7054C" w:rsidRDefault="00B7054C" w:rsidP="00D9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</m:oMath>
            </m:oMathPara>
          </w:p>
        </w:tc>
      </w:tr>
      <w:tr w:rsidR="00B7054C" w14:paraId="438F12BA" w14:textId="77777777" w:rsidTr="00D93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EAFB6DF" w14:textId="7E389C63" w:rsidR="00B7054C" w:rsidRPr="00B7054C" w:rsidRDefault="00B7054C" w:rsidP="00D9375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</m:oMath>
            </m:oMathPara>
          </w:p>
        </w:tc>
        <w:tc>
          <w:tcPr>
            <w:tcW w:w="1080" w:type="dxa"/>
          </w:tcPr>
          <w:p w14:paraId="160763C1" w14:textId="6E8F90DE" w:rsidR="00B7054C" w:rsidRDefault="00B7054C" w:rsidP="00D9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348A9551" w14:textId="07887B71" w:rsidR="00B7054C" w:rsidRPr="00B7054C" w:rsidRDefault="00B7054C" w:rsidP="00D9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-sin</m:t>
                </m:r>
              </m:oMath>
            </m:oMathPara>
          </w:p>
        </w:tc>
      </w:tr>
      <w:tr w:rsidR="00B7054C" w14:paraId="2B17D164" w14:textId="77777777" w:rsidTr="00D9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2CE3C4A" w14:textId="0F95057C" w:rsidR="00B7054C" w:rsidRPr="00B7054C" w:rsidRDefault="00B7054C" w:rsidP="00D9375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tan</m:t>
                </m:r>
              </m:oMath>
            </m:oMathPara>
          </w:p>
        </w:tc>
        <w:tc>
          <w:tcPr>
            <w:tcW w:w="1080" w:type="dxa"/>
          </w:tcPr>
          <w:p w14:paraId="1CEBD11B" w14:textId="14B5856B" w:rsidR="00B7054C" w:rsidRDefault="00B7054C" w:rsidP="00D9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1DC1B3B4" w14:textId="3D3EFA53" w:rsidR="00B7054C" w:rsidRPr="00B7054C" w:rsidRDefault="00B7054C" w:rsidP="00D9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oMath>
            </m:oMathPara>
          </w:p>
        </w:tc>
      </w:tr>
      <w:tr w:rsidR="00B7054C" w14:paraId="4657F079" w14:textId="77777777" w:rsidTr="00D93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BC8AA5E" w14:textId="0F51B756" w:rsidR="00B7054C" w:rsidRPr="00B7054C" w:rsidRDefault="00B7054C" w:rsidP="00D9375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csc</m:t>
                </m:r>
              </m:oMath>
            </m:oMathPara>
          </w:p>
        </w:tc>
        <w:tc>
          <w:tcPr>
            <w:tcW w:w="1080" w:type="dxa"/>
          </w:tcPr>
          <w:p w14:paraId="6C3CA519" w14:textId="12CC1B96" w:rsidR="00B7054C" w:rsidRDefault="00B7054C" w:rsidP="00D9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6D969ED3" w14:textId="11E78210" w:rsidR="00B7054C" w:rsidRPr="00B7054C" w:rsidRDefault="00B7054C" w:rsidP="00D9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cot</m:t>
                </m:r>
              </m:oMath>
            </m:oMathPara>
          </w:p>
        </w:tc>
      </w:tr>
      <w:tr w:rsidR="00B7054C" w14:paraId="016BDE55" w14:textId="77777777" w:rsidTr="00D9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6B13A7C" w14:textId="21D2D097" w:rsidR="00B7054C" w:rsidRPr="00B7054C" w:rsidRDefault="00B7054C" w:rsidP="00D9375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1080" w:type="dxa"/>
          </w:tcPr>
          <w:p w14:paraId="481D696F" w14:textId="3B4B086F" w:rsidR="00B7054C" w:rsidRDefault="00B7054C" w:rsidP="00D9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2B629E9E" w14:textId="537F14EF" w:rsidR="00B7054C" w:rsidRPr="00B7054C" w:rsidRDefault="00B7054C" w:rsidP="00D9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sec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tan</m:t>
                </m:r>
              </m:oMath>
            </m:oMathPara>
          </w:p>
        </w:tc>
      </w:tr>
      <w:tr w:rsidR="00B7054C" w14:paraId="0EB65A38" w14:textId="77777777" w:rsidTr="00D93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23D0892" w14:textId="419AACEB" w:rsidR="00B7054C" w:rsidRDefault="00B7054C" w:rsidP="00D93755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cot</m:t>
                </m:r>
              </m:oMath>
            </m:oMathPara>
          </w:p>
        </w:tc>
        <w:tc>
          <w:tcPr>
            <w:tcW w:w="1080" w:type="dxa"/>
          </w:tcPr>
          <w:p w14:paraId="1A7E8A88" w14:textId="488F53FB" w:rsidR="00B7054C" w:rsidRDefault="00B7054C" w:rsidP="00D9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8"/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</w:t>
            </w:r>
            <w:r>
              <w:sym w:font="Wingdings" w:char="F0E8"/>
            </w:r>
          </w:p>
        </w:tc>
        <w:tc>
          <w:tcPr>
            <w:tcW w:w="4135" w:type="dxa"/>
          </w:tcPr>
          <w:p w14:paraId="039538F2" w14:textId="737C0018" w:rsidR="00B7054C" w:rsidRPr="00B7054C" w:rsidRDefault="00B7054C" w:rsidP="00D9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csc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2736B59" w14:textId="49BC69DF" w:rsidR="00B7054C" w:rsidRDefault="00D93755" w:rsidP="00D93755">
      <w:pPr>
        <w:pStyle w:val="Heading1"/>
      </w:pPr>
      <w:r>
        <w:t>What Did You Learn?</w:t>
      </w:r>
    </w:p>
    <w:p w14:paraId="5C36679A" w14:textId="1EC8FC19" w:rsidR="00D93755" w:rsidRDefault="00D93755" w:rsidP="00AE6B5D">
      <w:pPr>
        <w:pStyle w:val="ListParagraph"/>
        <w:numPr>
          <w:ilvl w:val="0"/>
          <w:numId w:val="2"/>
        </w:numPr>
      </w:pPr>
      <w:r>
        <w:t>How do you find the derivative of a product?</w:t>
      </w:r>
    </w:p>
    <w:p w14:paraId="1F7C1962" w14:textId="4B05A492" w:rsidR="00D93755" w:rsidRDefault="00D93755" w:rsidP="00AE6B5D">
      <w:pPr>
        <w:pStyle w:val="ListParagraph"/>
        <w:numPr>
          <w:ilvl w:val="0"/>
          <w:numId w:val="2"/>
        </w:numPr>
      </w:pPr>
      <w:r>
        <w:t>How do you find the derivative of a quotient?</w:t>
      </w:r>
    </w:p>
    <w:p w14:paraId="32875745" w14:textId="1853A4BC" w:rsidR="00D93755" w:rsidRPr="00D93755" w:rsidRDefault="00D93755" w:rsidP="00AE6B5D">
      <w:pPr>
        <w:pStyle w:val="ListParagraph"/>
        <w:numPr>
          <w:ilvl w:val="0"/>
          <w:numId w:val="2"/>
        </w:numPr>
      </w:pPr>
      <w:r>
        <w:t>Why does this relate to trigonometry?</w:t>
      </w:r>
      <w:bookmarkStart w:id="0" w:name="_GoBack"/>
      <w:bookmarkEnd w:id="0"/>
    </w:p>
    <w:sectPr w:rsidR="00D93755" w:rsidRPr="00D937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C3145" w14:textId="77777777" w:rsidR="009868F2" w:rsidRDefault="009868F2" w:rsidP="00F3692D">
      <w:pPr>
        <w:spacing w:after="0" w:line="240" w:lineRule="auto"/>
      </w:pPr>
      <w:r>
        <w:separator/>
      </w:r>
    </w:p>
  </w:endnote>
  <w:endnote w:type="continuationSeparator" w:id="0">
    <w:p w14:paraId="31A23774" w14:textId="77777777" w:rsidR="009868F2" w:rsidRDefault="009868F2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F3F73" w14:textId="77777777" w:rsidR="009868F2" w:rsidRDefault="009868F2" w:rsidP="00F3692D">
      <w:pPr>
        <w:spacing w:after="0" w:line="240" w:lineRule="auto"/>
      </w:pPr>
      <w:r>
        <w:separator/>
      </w:r>
    </w:p>
  </w:footnote>
  <w:footnote w:type="continuationSeparator" w:id="0">
    <w:p w14:paraId="340CF5A7" w14:textId="77777777" w:rsidR="009868F2" w:rsidRDefault="009868F2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39CE5" w14:textId="3DF7B858" w:rsidR="00F3692D" w:rsidRDefault="001A62F1">
    <w:pPr>
      <w:pStyle w:val="Header"/>
    </w:pPr>
    <w:r>
      <w:fldChar w:fldCharType="begin"/>
    </w:r>
    <w:r>
      <w:instrText xml:space="preserve"> SUBJECT   \* MERGEFORMAT </w:instrText>
    </w:r>
    <w:r>
      <w:fldChar w:fldCharType="end"/>
    </w:r>
    <w:sdt>
      <w:sdtPr>
        <w:alias w:val="Subject"/>
        <w:tag w:val=""/>
        <w:id w:val="-209739436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71CD">
          <w:t>2-4 Notes</w:t>
        </w:r>
      </w:sdtContent>
    </w:sdt>
    <w:r w:rsidR="00F3692D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A71CD">
          <w:t>The Product and Quotient Rules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937"/>
    <w:multiLevelType w:val="hybridMultilevel"/>
    <w:tmpl w:val="B67654F4"/>
    <w:lvl w:ilvl="0" w:tplc="1F30F662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F2"/>
    <w:rsid w:val="000203C1"/>
    <w:rsid w:val="000D7A20"/>
    <w:rsid w:val="000E4F52"/>
    <w:rsid w:val="001A62F1"/>
    <w:rsid w:val="001F70F3"/>
    <w:rsid w:val="002D0879"/>
    <w:rsid w:val="0031561C"/>
    <w:rsid w:val="00323D6C"/>
    <w:rsid w:val="0038599E"/>
    <w:rsid w:val="003F6D0F"/>
    <w:rsid w:val="005B486F"/>
    <w:rsid w:val="005E23F6"/>
    <w:rsid w:val="00744FBC"/>
    <w:rsid w:val="007F134D"/>
    <w:rsid w:val="008C4EFE"/>
    <w:rsid w:val="00906370"/>
    <w:rsid w:val="00921978"/>
    <w:rsid w:val="009868F2"/>
    <w:rsid w:val="00997FA0"/>
    <w:rsid w:val="009C695D"/>
    <w:rsid w:val="009F3D9C"/>
    <w:rsid w:val="00A0490E"/>
    <w:rsid w:val="00AE6B5D"/>
    <w:rsid w:val="00B33BB9"/>
    <w:rsid w:val="00B7054C"/>
    <w:rsid w:val="00C9597F"/>
    <w:rsid w:val="00CA71CD"/>
    <w:rsid w:val="00D93755"/>
    <w:rsid w:val="00E622D8"/>
    <w:rsid w:val="00EF315D"/>
    <w:rsid w:val="00F3692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EC6FA"/>
  <w15:chartTrackingRefBased/>
  <w15:docId w15:val="{8E0063FF-683A-43EC-AE3C-A0C59065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table" w:styleId="PlainTable4">
    <w:name w:val="Plain Table 4"/>
    <w:basedOn w:val="TableNormal"/>
    <w:uiPriority w:val="44"/>
    <w:rsid w:val="00D937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87184-180B-4586-AF57-535822C07568}" type="doc">
      <dgm:prSet loTypeId="urn:microsoft.com/office/officeart/2005/8/layout/cycle8" loCatId="cycle" qsTypeId="urn:microsoft.com/office/officeart/2005/8/quickstyle/simple1" qsCatId="simple" csTypeId="urn:microsoft.com/office/officeart/2005/8/colors/accent1_1" csCatId="accent1" phldr="1"/>
      <dgm:spPr/>
    </dgm:pt>
    <dgm:pt modelId="{207C22A7-D139-4533-AA29-0EDEE8E5E9CF}">
      <dgm:prSet phldrT="[Text]"/>
      <dgm:spPr/>
      <dgm:t>
        <a:bodyPr/>
        <a:lstStyle/>
        <a:p>
          <a:r>
            <a:rPr lang="en-US"/>
            <a:t>sin</a:t>
          </a:r>
        </a:p>
      </dgm:t>
    </dgm:pt>
    <dgm:pt modelId="{6E3874E1-D9F0-4926-A7D7-5C3AD51C5A2B}" type="parTrans" cxnId="{320D9CA6-5ACC-4EED-8399-A19F4932D4E6}">
      <dgm:prSet/>
      <dgm:spPr/>
      <dgm:t>
        <a:bodyPr/>
        <a:lstStyle/>
        <a:p>
          <a:endParaRPr lang="en-US"/>
        </a:p>
      </dgm:t>
    </dgm:pt>
    <dgm:pt modelId="{7262964B-C0CA-4069-A128-20EB17AD9D9D}" type="sibTrans" cxnId="{320D9CA6-5ACC-4EED-8399-A19F4932D4E6}">
      <dgm:prSet/>
      <dgm:spPr/>
      <dgm:t>
        <a:bodyPr/>
        <a:lstStyle/>
        <a:p>
          <a:endParaRPr lang="en-US"/>
        </a:p>
      </dgm:t>
    </dgm:pt>
    <dgm:pt modelId="{9591A3AC-8ED3-4DF9-B60A-7C70D3258226}">
      <dgm:prSet phldrT="[Text]"/>
      <dgm:spPr/>
      <dgm:t>
        <a:bodyPr/>
        <a:lstStyle/>
        <a:p>
          <a:r>
            <a:rPr lang="en-US"/>
            <a:t>cos</a:t>
          </a:r>
        </a:p>
      </dgm:t>
    </dgm:pt>
    <dgm:pt modelId="{D3A97CA8-C9FA-48F2-BD4C-536F7D8E2107}" type="parTrans" cxnId="{544E046E-79D1-46E2-A940-E5C7D8F8CF00}">
      <dgm:prSet/>
      <dgm:spPr/>
      <dgm:t>
        <a:bodyPr/>
        <a:lstStyle/>
        <a:p>
          <a:endParaRPr lang="en-US"/>
        </a:p>
      </dgm:t>
    </dgm:pt>
    <dgm:pt modelId="{7DB473F8-DBA6-4C60-8FD1-6275450E3071}" type="sibTrans" cxnId="{544E046E-79D1-46E2-A940-E5C7D8F8CF00}">
      <dgm:prSet/>
      <dgm:spPr/>
      <dgm:t>
        <a:bodyPr/>
        <a:lstStyle/>
        <a:p>
          <a:endParaRPr lang="en-US"/>
        </a:p>
      </dgm:t>
    </dgm:pt>
    <dgm:pt modelId="{CDC427E2-CB82-4245-9EA6-CFFF45BCEA67}">
      <dgm:prSet phldrT="[Text]"/>
      <dgm:spPr/>
      <dgm:t>
        <a:bodyPr/>
        <a:lstStyle/>
        <a:p>
          <a:r>
            <a:rPr lang="en-US"/>
            <a:t>-sin</a:t>
          </a:r>
        </a:p>
      </dgm:t>
    </dgm:pt>
    <dgm:pt modelId="{B4E837BC-FB0D-4C59-8CB2-06CEA42AA967}" type="parTrans" cxnId="{F877764C-DB12-427E-993F-93AB9221F0C4}">
      <dgm:prSet/>
      <dgm:spPr/>
      <dgm:t>
        <a:bodyPr/>
        <a:lstStyle/>
        <a:p>
          <a:endParaRPr lang="en-US"/>
        </a:p>
      </dgm:t>
    </dgm:pt>
    <dgm:pt modelId="{558FD0A2-C9F6-498F-8CDA-74DEF07DC4A7}" type="sibTrans" cxnId="{F877764C-DB12-427E-993F-93AB9221F0C4}">
      <dgm:prSet/>
      <dgm:spPr/>
      <dgm:t>
        <a:bodyPr/>
        <a:lstStyle/>
        <a:p>
          <a:endParaRPr lang="en-US"/>
        </a:p>
      </dgm:t>
    </dgm:pt>
    <dgm:pt modelId="{2C335DDE-693D-48BB-95D0-0303CE7F5BB0}">
      <dgm:prSet phldrT="[Text]"/>
      <dgm:spPr/>
      <dgm:t>
        <a:bodyPr/>
        <a:lstStyle/>
        <a:p>
          <a:r>
            <a:rPr lang="en-US"/>
            <a:t>-cos</a:t>
          </a:r>
        </a:p>
      </dgm:t>
    </dgm:pt>
    <dgm:pt modelId="{29046C32-2C96-4128-A5B9-FB967DFE4200}" type="parTrans" cxnId="{4A8FCD65-4940-4983-A95F-F06D80E1F333}">
      <dgm:prSet/>
      <dgm:spPr/>
      <dgm:t>
        <a:bodyPr/>
        <a:lstStyle/>
        <a:p>
          <a:endParaRPr lang="en-US"/>
        </a:p>
      </dgm:t>
    </dgm:pt>
    <dgm:pt modelId="{DE0EF7A5-9291-454D-920F-A656826AC3B5}" type="sibTrans" cxnId="{4A8FCD65-4940-4983-A95F-F06D80E1F333}">
      <dgm:prSet/>
      <dgm:spPr/>
      <dgm:t>
        <a:bodyPr/>
        <a:lstStyle/>
        <a:p>
          <a:endParaRPr lang="en-US"/>
        </a:p>
      </dgm:t>
    </dgm:pt>
    <dgm:pt modelId="{323FEDDF-D056-4FD2-B8DB-1BFD1D20A685}" type="pres">
      <dgm:prSet presAssocID="{5D187184-180B-4586-AF57-535822C07568}" presName="compositeShape" presStyleCnt="0">
        <dgm:presLayoutVars>
          <dgm:chMax val="7"/>
          <dgm:dir/>
          <dgm:resizeHandles val="exact"/>
        </dgm:presLayoutVars>
      </dgm:prSet>
      <dgm:spPr/>
    </dgm:pt>
    <dgm:pt modelId="{7A2698FB-E2CA-4E52-99A8-1C182DC6C5D3}" type="pres">
      <dgm:prSet presAssocID="{5D187184-180B-4586-AF57-535822C07568}" presName="wedge1" presStyleLbl="node1" presStyleIdx="0" presStyleCnt="4"/>
      <dgm:spPr/>
    </dgm:pt>
    <dgm:pt modelId="{559BEA41-25E1-4DCC-8A23-9C2C50A1925A}" type="pres">
      <dgm:prSet presAssocID="{5D187184-180B-4586-AF57-535822C07568}" presName="dummy1a" presStyleCnt="0"/>
      <dgm:spPr/>
    </dgm:pt>
    <dgm:pt modelId="{B85A1432-6F62-4B04-ADFC-1FFC440C3F91}" type="pres">
      <dgm:prSet presAssocID="{5D187184-180B-4586-AF57-535822C07568}" presName="dummy1b" presStyleCnt="0"/>
      <dgm:spPr/>
    </dgm:pt>
    <dgm:pt modelId="{585CBEBE-72E2-4CB2-AA5A-E4023C68803C}" type="pres">
      <dgm:prSet presAssocID="{5D187184-180B-4586-AF57-535822C07568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0CC51B4-9B09-417A-A9C7-4FB8F433713A}" type="pres">
      <dgm:prSet presAssocID="{5D187184-180B-4586-AF57-535822C07568}" presName="wedge2" presStyleLbl="node1" presStyleIdx="1" presStyleCnt="4"/>
      <dgm:spPr/>
    </dgm:pt>
    <dgm:pt modelId="{86FF1DF5-7473-4912-8BBF-CD96775665C8}" type="pres">
      <dgm:prSet presAssocID="{5D187184-180B-4586-AF57-535822C07568}" presName="dummy2a" presStyleCnt="0"/>
      <dgm:spPr/>
    </dgm:pt>
    <dgm:pt modelId="{411B203F-E6B9-496D-B66B-FF8EB6034BE8}" type="pres">
      <dgm:prSet presAssocID="{5D187184-180B-4586-AF57-535822C07568}" presName="dummy2b" presStyleCnt="0"/>
      <dgm:spPr/>
    </dgm:pt>
    <dgm:pt modelId="{3D4C3C78-7682-45B8-815E-98F080E257B9}" type="pres">
      <dgm:prSet presAssocID="{5D187184-180B-4586-AF57-535822C07568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13B5BF6-BA00-4854-BEEC-91A3FE44F1C3}" type="pres">
      <dgm:prSet presAssocID="{5D187184-180B-4586-AF57-535822C07568}" presName="wedge3" presStyleLbl="node1" presStyleIdx="2" presStyleCnt="4"/>
      <dgm:spPr/>
    </dgm:pt>
    <dgm:pt modelId="{AD1CD8E3-D4C7-4A9C-A661-8090E5BAF67A}" type="pres">
      <dgm:prSet presAssocID="{5D187184-180B-4586-AF57-535822C07568}" presName="dummy3a" presStyleCnt="0"/>
      <dgm:spPr/>
    </dgm:pt>
    <dgm:pt modelId="{F9774F91-F423-4710-884B-FDBCEEF32C69}" type="pres">
      <dgm:prSet presAssocID="{5D187184-180B-4586-AF57-535822C07568}" presName="dummy3b" presStyleCnt="0"/>
      <dgm:spPr/>
    </dgm:pt>
    <dgm:pt modelId="{EF38166B-EA2B-4DB0-8C4F-B6FC40890940}" type="pres">
      <dgm:prSet presAssocID="{5D187184-180B-4586-AF57-535822C07568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2CA6BB3-EC34-4780-B44F-68F5B1457F7B}" type="pres">
      <dgm:prSet presAssocID="{5D187184-180B-4586-AF57-535822C07568}" presName="wedge4" presStyleLbl="node1" presStyleIdx="3" presStyleCnt="4"/>
      <dgm:spPr/>
    </dgm:pt>
    <dgm:pt modelId="{00526AF2-CF87-41ED-B6C2-7F1FE3D97B7F}" type="pres">
      <dgm:prSet presAssocID="{5D187184-180B-4586-AF57-535822C07568}" presName="dummy4a" presStyleCnt="0"/>
      <dgm:spPr/>
    </dgm:pt>
    <dgm:pt modelId="{B216F7A0-F745-47E9-AC4F-0712874BB1CA}" type="pres">
      <dgm:prSet presAssocID="{5D187184-180B-4586-AF57-535822C07568}" presName="dummy4b" presStyleCnt="0"/>
      <dgm:spPr/>
    </dgm:pt>
    <dgm:pt modelId="{30006E9C-4A7C-4BD1-A89F-FAAB2D3FFFD2}" type="pres">
      <dgm:prSet presAssocID="{5D187184-180B-4586-AF57-535822C07568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FD6D1D4-962C-4396-A9F2-065BF88DA117}" type="pres">
      <dgm:prSet presAssocID="{7262964B-C0CA-4069-A128-20EB17AD9D9D}" presName="arrowWedge1" presStyleLbl="fgSibTrans2D1" presStyleIdx="0" presStyleCnt="4"/>
      <dgm:spPr/>
    </dgm:pt>
    <dgm:pt modelId="{4C46F11A-F753-4EC7-BF71-3577490B1A47}" type="pres">
      <dgm:prSet presAssocID="{7DB473F8-DBA6-4C60-8FD1-6275450E3071}" presName="arrowWedge2" presStyleLbl="fgSibTrans2D1" presStyleIdx="1" presStyleCnt="4"/>
      <dgm:spPr/>
    </dgm:pt>
    <dgm:pt modelId="{B156EFCC-348C-45FE-96CF-434F23ECBF1A}" type="pres">
      <dgm:prSet presAssocID="{558FD0A2-C9F6-498F-8CDA-74DEF07DC4A7}" presName="arrowWedge3" presStyleLbl="fgSibTrans2D1" presStyleIdx="2" presStyleCnt="4"/>
      <dgm:spPr/>
    </dgm:pt>
    <dgm:pt modelId="{02F0AD66-1D68-49FD-B8AF-55E001D5055F}" type="pres">
      <dgm:prSet presAssocID="{DE0EF7A5-9291-454D-920F-A656826AC3B5}" presName="arrowWedge4" presStyleLbl="fgSibTrans2D1" presStyleIdx="3" presStyleCnt="4"/>
      <dgm:spPr/>
    </dgm:pt>
  </dgm:ptLst>
  <dgm:cxnLst>
    <dgm:cxn modelId="{5BF18F5F-80A3-411A-81A4-BED04DCB86B5}" type="presOf" srcId="{2C335DDE-693D-48BB-95D0-0303CE7F5BB0}" destId="{30006E9C-4A7C-4BD1-A89F-FAAB2D3FFFD2}" srcOrd="1" destOrd="0" presId="urn:microsoft.com/office/officeart/2005/8/layout/cycle8"/>
    <dgm:cxn modelId="{4A8FCD65-4940-4983-A95F-F06D80E1F333}" srcId="{5D187184-180B-4586-AF57-535822C07568}" destId="{2C335DDE-693D-48BB-95D0-0303CE7F5BB0}" srcOrd="3" destOrd="0" parTransId="{29046C32-2C96-4128-A5B9-FB967DFE4200}" sibTransId="{DE0EF7A5-9291-454D-920F-A656826AC3B5}"/>
    <dgm:cxn modelId="{F877764C-DB12-427E-993F-93AB9221F0C4}" srcId="{5D187184-180B-4586-AF57-535822C07568}" destId="{CDC427E2-CB82-4245-9EA6-CFFF45BCEA67}" srcOrd="2" destOrd="0" parTransId="{B4E837BC-FB0D-4C59-8CB2-06CEA42AA967}" sibTransId="{558FD0A2-C9F6-498F-8CDA-74DEF07DC4A7}"/>
    <dgm:cxn modelId="{544E046E-79D1-46E2-A940-E5C7D8F8CF00}" srcId="{5D187184-180B-4586-AF57-535822C07568}" destId="{9591A3AC-8ED3-4DF9-B60A-7C70D3258226}" srcOrd="1" destOrd="0" parTransId="{D3A97CA8-C9FA-48F2-BD4C-536F7D8E2107}" sibTransId="{7DB473F8-DBA6-4C60-8FD1-6275450E3071}"/>
    <dgm:cxn modelId="{CE61197B-1CAF-42F0-B86D-298F3AFE0FC6}" type="presOf" srcId="{CDC427E2-CB82-4245-9EA6-CFFF45BCEA67}" destId="{EF38166B-EA2B-4DB0-8C4F-B6FC40890940}" srcOrd="1" destOrd="0" presId="urn:microsoft.com/office/officeart/2005/8/layout/cycle8"/>
    <dgm:cxn modelId="{C4F7518A-316C-4858-9A3E-48EA17357AB1}" type="presOf" srcId="{207C22A7-D139-4533-AA29-0EDEE8E5E9CF}" destId="{7A2698FB-E2CA-4E52-99A8-1C182DC6C5D3}" srcOrd="0" destOrd="0" presId="urn:microsoft.com/office/officeart/2005/8/layout/cycle8"/>
    <dgm:cxn modelId="{929D6CA0-92B8-402B-907C-3A6571910BBF}" type="presOf" srcId="{207C22A7-D139-4533-AA29-0EDEE8E5E9CF}" destId="{585CBEBE-72E2-4CB2-AA5A-E4023C68803C}" srcOrd="1" destOrd="0" presId="urn:microsoft.com/office/officeart/2005/8/layout/cycle8"/>
    <dgm:cxn modelId="{3A0D5BA2-288D-4DDF-A447-D8A062EEA7F4}" type="presOf" srcId="{9591A3AC-8ED3-4DF9-B60A-7C70D3258226}" destId="{3D4C3C78-7682-45B8-815E-98F080E257B9}" srcOrd="1" destOrd="0" presId="urn:microsoft.com/office/officeart/2005/8/layout/cycle8"/>
    <dgm:cxn modelId="{320D9CA6-5ACC-4EED-8399-A19F4932D4E6}" srcId="{5D187184-180B-4586-AF57-535822C07568}" destId="{207C22A7-D139-4533-AA29-0EDEE8E5E9CF}" srcOrd="0" destOrd="0" parTransId="{6E3874E1-D9F0-4926-A7D7-5C3AD51C5A2B}" sibTransId="{7262964B-C0CA-4069-A128-20EB17AD9D9D}"/>
    <dgm:cxn modelId="{016FC3C4-62DF-47E7-B346-FFFCA189948B}" type="presOf" srcId="{9591A3AC-8ED3-4DF9-B60A-7C70D3258226}" destId="{90CC51B4-9B09-417A-A9C7-4FB8F433713A}" srcOrd="0" destOrd="0" presId="urn:microsoft.com/office/officeart/2005/8/layout/cycle8"/>
    <dgm:cxn modelId="{992BC8E1-DCB7-4515-87D3-3073F9CB4CE1}" type="presOf" srcId="{2C335DDE-693D-48BB-95D0-0303CE7F5BB0}" destId="{D2CA6BB3-EC34-4780-B44F-68F5B1457F7B}" srcOrd="0" destOrd="0" presId="urn:microsoft.com/office/officeart/2005/8/layout/cycle8"/>
    <dgm:cxn modelId="{0B37E8EC-1175-4756-89A8-6E2825CBD8E3}" type="presOf" srcId="{5D187184-180B-4586-AF57-535822C07568}" destId="{323FEDDF-D056-4FD2-B8DB-1BFD1D20A685}" srcOrd="0" destOrd="0" presId="urn:microsoft.com/office/officeart/2005/8/layout/cycle8"/>
    <dgm:cxn modelId="{778413FA-DA10-4CC9-9045-FA205903B5FB}" type="presOf" srcId="{CDC427E2-CB82-4245-9EA6-CFFF45BCEA67}" destId="{C13B5BF6-BA00-4854-BEEC-91A3FE44F1C3}" srcOrd="0" destOrd="0" presId="urn:microsoft.com/office/officeart/2005/8/layout/cycle8"/>
    <dgm:cxn modelId="{21693FE7-4CEF-4F00-A304-912560C51961}" type="presParOf" srcId="{323FEDDF-D056-4FD2-B8DB-1BFD1D20A685}" destId="{7A2698FB-E2CA-4E52-99A8-1C182DC6C5D3}" srcOrd="0" destOrd="0" presId="urn:microsoft.com/office/officeart/2005/8/layout/cycle8"/>
    <dgm:cxn modelId="{D929F7B9-C89D-4BD0-898B-0C37991A6EAA}" type="presParOf" srcId="{323FEDDF-D056-4FD2-B8DB-1BFD1D20A685}" destId="{559BEA41-25E1-4DCC-8A23-9C2C50A1925A}" srcOrd="1" destOrd="0" presId="urn:microsoft.com/office/officeart/2005/8/layout/cycle8"/>
    <dgm:cxn modelId="{0D46524E-462C-450E-AED1-A76C413753B7}" type="presParOf" srcId="{323FEDDF-D056-4FD2-B8DB-1BFD1D20A685}" destId="{B85A1432-6F62-4B04-ADFC-1FFC440C3F91}" srcOrd="2" destOrd="0" presId="urn:microsoft.com/office/officeart/2005/8/layout/cycle8"/>
    <dgm:cxn modelId="{2F1195A7-6DCD-41A7-B1C3-E05CBF5F21E8}" type="presParOf" srcId="{323FEDDF-D056-4FD2-B8DB-1BFD1D20A685}" destId="{585CBEBE-72E2-4CB2-AA5A-E4023C68803C}" srcOrd="3" destOrd="0" presId="urn:microsoft.com/office/officeart/2005/8/layout/cycle8"/>
    <dgm:cxn modelId="{00A7AAB9-CB9F-4456-9737-F9A567A4FB21}" type="presParOf" srcId="{323FEDDF-D056-4FD2-B8DB-1BFD1D20A685}" destId="{90CC51B4-9B09-417A-A9C7-4FB8F433713A}" srcOrd="4" destOrd="0" presId="urn:microsoft.com/office/officeart/2005/8/layout/cycle8"/>
    <dgm:cxn modelId="{DC3C5B10-168C-4A8F-B088-C831B653B63A}" type="presParOf" srcId="{323FEDDF-D056-4FD2-B8DB-1BFD1D20A685}" destId="{86FF1DF5-7473-4912-8BBF-CD96775665C8}" srcOrd="5" destOrd="0" presId="urn:microsoft.com/office/officeart/2005/8/layout/cycle8"/>
    <dgm:cxn modelId="{9CD77801-56DB-4971-B9AC-47E47C73CF99}" type="presParOf" srcId="{323FEDDF-D056-4FD2-B8DB-1BFD1D20A685}" destId="{411B203F-E6B9-496D-B66B-FF8EB6034BE8}" srcOrd="6" destOrd="0" presId="urn:microsoft.com/office/officeart/2005/8/layout/cycle8"/>
    <dgm:cxn modelId="{25BE55C4-B11A-4F9F-8498-A0E2D34B2F76}" type="presParOf" srcId="{323FEDDF-D056-4FD2-B8DB-1BFD1D20A685}" destId="{3D4C3C78-7682-45B8-815E-98F080E257B9}" srcOrd="7" destOrd="0" presId="urn:microsoft.com/office/officeart/2005/8/layout/cycle8"/>
    <dgm:cxn modelId="{D71B2DEA-A6E7-432C-B1C3-6431F231F451}" type="presParOf" srcId="{323FEDDF-D056-4FD2-B8DB-1BFD1D20A685}" destId="{C13B5BF6-BA00-4854-BEEC-91A3FE44F1C3}" srcOrd="8" destOrd="0" presId="urn:microsoft.com/office/officeart/2005/8/layout/cycle8"/>
    <dgm:cxn modelId="{1D1E90FE-B558-4200-85F9-3FAC22BB0765}" type="presParOf" srcId="{323FEDDF-D056-4FD2-B8DB-1BFD1D20A685}" destId="{AD1CD8E3-D4C7-4A9C-A661-8090E5BAF67A}" srcOrd="9" destOrd="0" presId="urn:microsoft.com/office/officeart/2005/8/layout/cycle8"/>
    <dgm:cxn modelId="{754ACA4E-70BF-498E-A198-5A50FA48B96D}" type="presParOf" srcId="{323FEDDF-D056-4FD2-B8DB-1BFD1D20A685}" destId="{F9774F91-F423-4710-884B-FDBCEEF32C69}" srcOrd="10" destOrd="0" presId="urn:microsoft.com/office/officeart/2005/8/layout/cycle8"/>
    <dgm:cxn modelId="{6D7F1247-26D3-402E-881D-90B2314B1343}" type="presParOf" srcId="{323FEDDF-D056-4FD2-B8DB-1BFD1D20A685}" destId="{EF38166B-EA2B-4DB0-8C4F-B6FC40890940}" srcOrd="11" destOrd="0" presId="urn:microsoft.com/office/officeart/2005/8/layout/cycle8"/>
    <dgm:cxn modelId="{598AC99C-F34F-4C65-B660-E53B56F78A1B}" type="presParOf" srcId="{323FEDDF-D056-4FD2-B8DB-1BFD1D20A685}" destId="{D2CA6BB3-EC34-4780-B44F-68F5B1457F7B}" srcOrd="12" destOrd="0" presId="urn:microsoft.com/office/officeart/2005/8/layout/cycle8"/>
    <dgm:cxn modelId="{58209033-97FB-4D7C-921C-37169A3AAE9E}" type="presParOf" srcId="{323FEDDF-D056-4FD2-B8DB-1BFD1D20A685}" destId="{00526AF2-CF87-41ED-B6C2-7F1FE3D97B7F}" srcOrd="13" destOrd="0" presId="urn:microsoft.com/office/officeart/2005/8/layout/cycle8"/>
    <dgm:cxn modelId="{7ED2854D-4A52-4758-BC89-FC5ED4F8E90F}" type="presParOf" srcId="{323FEDDF-D056-4FD2-B8DB-1BFD1D20A685}" destId="{B216F7A0-F745-47E9-AC4F-0712874BB1CA}" srcOrd="14" destOrd="0" presId="urn:microsoft.com/office/officeart/2005/8/layout/cycle8"/>
    <dgm:cxn modelId="{EC0C4BCD-7609-4B0B-918B-204490100CD0}" type="presParOf" srcId="{323FEDDF-D056-4FD2-B8DB-1BFD1D20A685}" destId="{30006E9C-4A7C-4BD1-A89F-FAAB2D3FFFD2}" srcOrd="15" destOrd="0" presId="urn:microsoft.com/office/officeart/2005/8/layout/cycle8"/>
    <dgm:cxn modelId="{AF4918D2-D3BB-41D6-ADE3-AE8ECDB5C0E5}" type="presParOf" srcId="{323FEDDF-D056-4FD2-B8DB-1BFD1D20A685}" destId="{5FD6D1D4-962C-4396-A9F2-065BF88DA117}" srcOrd="16" destOrd="0" presId="urn:microsoft.com/office/officeart/2005/8/layout/cycle8"/>
    <dgm:cxn modelId="{53D15F36-D33A-403B-B765-97D041461360}" type="presParOf" srcId="{323FEDDF-D056-4FD2-B8DB-1BFD1D20A685}" destId="{4C46F11A-F753-4EC7-BF71-3577490B1A47}" srcOrd="17" destOrd="0" presId="urn:microsoft.com/office/officeart/2005/8/layout/cycle8"/>
    <dgm:cxn modelId="{5BC7C32C-2AFE-48D2-94AD-0667D77A3253}" type="presParOf" srcId="{323FEDDF-D056-4FD2-B8DB-1BFD1D20A685}" destId="{B156EFCC-348C-45FE-96CF-434F23ECBF1A}" srcOrd="18" destOrd="0" presId="urn:microsoft.com/office/officeart/2005/8/layout/cycle8"/>
    <dgm:cxn modelId="{CE7AF942-3C25-42AD-8E7D-00E36BBBA7F0}" type="presParOf" srcId="{323FEDDF-D056-4FD2-B8DB-1BFD1D20A685}" destId="{02F0AD66-1D68-49FD-B8AF-55E001D5055F}" srcOrd="1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2698FB-E2CA-4E52-99A8-1C182DC6C5D3}">
      <dsp:nvSpPr>
        <dsp:cNvPr id="0" name=""/>
        <dsp:cNvSpPr/>
      </dsp:nvSpPr>
      <dsp:spPr>
        <a:xfrm>
          <a:off x="190783" y="54394"/>
          <a:ext cx="922782" cy="922782"/>
        </a:xfrm>
        <a:prstGeom prst="pie">
          <a:avLst>
            <a:gd name="adj1" fmla="val 1620000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sin</a:t>
          </a:r>
        </a:p>
      </dsp:txBody>
      <dsp:txXfrm>
        <a:off x="680627" y="245652"/>
        <a:ext cx="340550" cy="252666"/>
      </dsp:txXfrm>
    </dsp:sp>
    <dsp:sp modelId="{90CC51B4-9B09-417A-A9C7-4FB8F433713A}">
      <dsp:nvSpPr>
        <dsp:cNvPr id="0" name=""/>
        <dsp:cNvSpPr/>
      </dsp:nvSpPr>
      <dsp:spPr>
        <a:xfrm>
          <a:off x="190783" y="85373"/>
          <a:ext cx="922782" cy="922782"/>
        </a:xfrm>
        <a:prstGeom prst="pie">
          <a:avLst>
            <a:gd name="adj1" fmla="val 0"/>
            <a:gd name="adj2" fmla="val 54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cos</a:t>
          </a:r>
        </a:p>
      </dsp:txBody>
      <dsp:txXfrm>
        <a:off x="680627" y="564231"/>
        <a:ext cx="340550" cy="252666"/>
      </dsp:txXfrm>
    </dsp:sp>
    <dsp:sp modelId="{C13B5BF6-BA00-4854-BEEC-91A3FE44F1C3}">
      <dsp:nvSpPr>
        <dsp:cNvPr id="0" name=""/>
        <dsp:cNvSpPr/>
      </dsp:nvSpPr>
      <dsp:spPr>
        <a:xfrm>
          <a:off x="159804" y="85373"/>
          <a:ext cx="922782" cy="922782"/>
        </a:xfrm>
        <a:prstGeom prst="pie">
          <a:avLst>
            <a:gd name="adj1" fmla="val 5400000"/>
            <a:gd name="adj2" fmla="val 108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-sin</a:t>
          </a:r>
        </a:p>
      </dsp:txBody>
      <dsp:txXfrm>
        <a:off x="252192" y="564231"/>
        <a:ext cx="340550" cy="252666"/>
      </dsp:txXfrm>
    </dsp:sp>
    <dsp:sp modelId="{D2CA6BB3-EC34-4780-B44F-68F5B1457F7B}">
      <dsp:nvSpPr>
        <dsp:cNvPr id="0" name=""/>
        <dsp:cNvSpPr/>
      </dsp:nvSpPr>
      <dsp:spPr>
        <a:xfrm>
          <a:off x="159804" y="54394"/>
          <a:ext cx="922782" cy="922782"/>
        </a:xfrm>
        <a:prstGeom prst="pie">
          <a:avLst>
            <a:gd name="adj1" fmla="val 108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-cos</a:t>
          </a:r>
        </a:p>
      </dsp:txBody>
      <dsp:txXfrm>
        <a:off x="252192" y="245652"/>
        <a:ext cx="340550" cy="252666"/>
      </dsp:txXfrm>
    </dsp:sp>
    <dsp:sp modelId="{5FD6D1D4-962C-4396-A9F2-065BF88DA117}">
      <dsp:nvSpPr>
        <dsp:cNvPr id="0" name=""/>
        <dsp:cNvSpPr/>
      </dsp:nvSpPr>
      <dsp:spPr>
        <a:xfrm>
          <a:off x="133658" y="-2730"/>
          <a:ext cx="1037031" cy="1037031"/>
        </a:xfrm>
        <a:prstGeom prst="circularArrow">
          <a:avLst>
            <a:gd name="adj1" fmla="val 5085"/>
            <a:gd name="adj2" fmla="val 327528"/>
            <a:gd name="adj3" fmla="val 21272472"/>
            <a:gd name="adj4" fmla="val 162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46F11A-F753-4EC7-BF71-3577490B1A47}">
      <dsp:nvSpPr>
        <dsp:cNvPr id="0" name=""/>
        <dsp:cNvSpPr/>
      </dsp:nvSpPr>
      <dsp:spPr>
        <a:xfrm>
          <a:off x="133658" y="28248"/>
          <a:ext cx="1037031" cy="1037031"/>
        </a:xfrm>
        <a:prstGeom prst="circularArrow">
          <a:avLst>
            <a:gd name="adj1" fmla="val 5085"/>
            <a:gd name="adj2" fmla="val 327528"/>
            <a:gd name="adj3" fmla="val 5072472"/>
            <a:gd name="adj4" fmla="val 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6EFCC-348C-45FE-96CF-434F23ECBF1A}">
      <dsp:nvSpPr>
        <dsp:cNvPr id="0" name=""/>
        <dsp:cNvSpPr/>
      </dsp:nvSpPr>
      <dsp:spPr>
        <a:xfrm>
          <a:off x="102679" y="28248"/>
          <a:ext cx="1037031" cy="1037031"/>
        </a:xfrm>
        <a:prstGeom prst="circularArrow">
          <a:avLst>
            <a:gd name="adj1" fmla="val 5085"/>
            <a:gd name="adj2" fmla="val 327528"/>
            <a:gd name="adj3" fmla="val 10472472"/>
            <a:gd name="adj4" fmla="val 54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F0AD66-1D68-49FD-B8AF-55E001D5055F}">
      <dsp:nvSpPr>
        <dsp:cNvPr id="0" name=""/>
        <dsp:cNvSpPr/>
      </dsp:nvSpPr>
      <dsp:spPr>
        <a:xfrm>
          <a:off x="102679" y="-2730"/>
          <a:ext cx="1037031" cy="1037031"/>
        </a:xfrm>
        <a:prstGeom prst="circularArrow">
          <a:avLst>
            <a:gd name="adj1" fmla="val 5085"/>
            <a:gd name="adj2" fmla="val 327528"/>
            <a:gd name="adj3" fmla="val 15872472"/>
            <a:gd name="adj4" fmla="val 108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C1EF-07F0-448D-9EE9-8C3C60D814BC}"/>
      </w:docPartPr>
      <w:docPartBody>
        <w:p w:rsidR="00000000" w:rsidRDefault="00D85313">
          <w:r w:rsidRPr="002F544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13"/>
    <w:rsid w:val="00D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3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AF59D-048F-411A-ACFF-148DA537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57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and Quotient Rules</dc:title>
  <dc:subject>2-4 Notes</dc:subject>
  <dc:creator>Isaac</dc:creator>
  <cp:keywords/>
  <dc:description/>
  <cp:lastModifiedBy>Isaac Valdez</cp:lastModifiedBy>
  <cp:revision>2</cp:revision>
  <dcterms:created xsi:type="dcterms:W3CDTF">2017-09-28T13:27:00Z</dcterms:created>
  <dcterms:modified xsi:type="dcterms:W3CDTF">2017-09-28T14:26:00Z</dcterms:modified>
</cp:coreProperties>
</file>