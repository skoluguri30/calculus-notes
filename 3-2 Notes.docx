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CBDB" w14:textId="587B213F" w:rsidR="00906370" w:rsidRDefault="008E1D22" w:rsidP="00157E6D">
      <w:pPr>
        <w:jc w:val="both"/>
      </w:pPr>
      <w:r>
        <w:t>Chapter 3 continues discussing inverse functions</w:t>
      </w:r>
      <w:r w:rsidR="00157E6D">
        <w:t>. In this section, we will learn what a one-to-one function is, how inverse functions are special cases of modified one-to-one functions, and what logarithms are, particularly, the natural logarithm.</w:t>
      </w:r>
    </w:p>
    <w:p w14:paraId="36CD69FC" w14:textId="49BB214A" w:rsidR="008E1D22" w:rsidRDefault="008E1D22" w:rsidP="008E1D22">
      <w:pPr>
        <w:pStyle w:val="Heading1"/>
      </w:pPr>
      <w:r>
        <w:rPr>
          <w:rFonts w:ascii="Gadugi" w:hAnsi="Gadugi"/>
          <w:b w:val="0"/>
          <w:noProof/>
          <w:sz w:val="21"/>
        </w:rPr>
        <w:drawing>
          <wp:anchor distT="0" distB="0" distL="114300" distR="114300" simplePos="0" relativeHeight="251662336" behindDoc="1" locked="0" layoutInCell="1" allowOverlap="1" wp14:anchorId="0908F4B7" wp14:editId="4B09CDC0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792224" cy="1609344"/>
            <wp:effectExtent l="0" t="0" r="0" b="0"/>
            <wp:wrapTight wrapText="largest">
              <wp:wrapPolygon edited="0">
                <wp:start x="9415" y="256"/>
                <wp:lineTo x="9415" y="4859"/>
                <wp:lineTo x="918" y="6393"/>
                <wp:lineTo x="918" y="7416"/>
                <wp:lineTo x="9415" y="8950"/>
                <wp:lineTo x="6429" y="10229"/>
                <wp:lineTo x="3674" y="12275"/>
                <wp:lineTo x="689" y="13553"/>
                <wp:lineTo x="459" y="14065"/>
                <wp:lineTo x="1148" y="18412"/>
                <wp:lineTo x="6429" y="20458"/>
                <wp:lineTo x="9415" y="20969"/>
                <wp:lineTo x="10563" y="20969"/>
                <wp:lineTo x="10563" y="17133"/>
                <wp:lineTo x="20896" y="14320"/>
                <wp:lineTo x="20896" y="13298"/>
                <wp:lineTo x="10792" y="13042"/>
                <wp:lineTo x="12400" y="8950"/>
                <wp:lineTo x="21355" y="7416"/>
                <wp:lineTo x="21355" y="6649"/>
                <wp:lineTo x="17451" y="4859"/>
                <wp:lineTo x="19059" y="2301"/>
                <wp:lineTo x="18140" y="1279"/>
                <wp:lineTo x="10563" y="256"/>
                <wp:lineTo x="9415" y="25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60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One-to-One Functions</w:t>
      </w:r>
      <w:bookmarkStart w:id="0" w:name="_GoBack"/>
      <w:bookmarkEnd w:id="0"/>
    </w:p>
    <w:p w14:paraId="0EED3A20" w14:textId="17270971" w:rsidR="008E1D22" w:rsidRDefault="008E1D22" w:rsidP="0011510E">
      <w:r w:rsidRPr="008D5ECD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59264" behindDoc="0" locked="0" layoutInCell="1" allowOverlap="1" wp14:anchorId="6EDFFB40" wp14:editId="36CD8BBC">
            <wp:simplePos x="0" y="0"/>
            <wp:positionH relativeFrom="margin">
              <wp:align>left</wp:align>
            </wp:positionH>
            <wp:positionV relativeFrom="paragraph">
              <wp:posOffset>7112</wp:posOffset>
            </wp:positionV>
            <wp:extent cx="212725" cy="212725"/>
            <wp:effectExtent l="0" t="0" r="0" b="0"/>
            <wp:wrapSquare wrapText="right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D22">
        <w:rPr>
          <w:rStyle w:val="DefinitionWordChar"/>
        </w:rPr>
        <w:t>One-to-one function</w:t>
      </w:r>
      <w:r>
        <w:t xml:space="preserve"> </w:t>
      </w:r>
      <w:r w:rsidRPr="008E1D22">
        <w:rPr>
          <w:rStyle w:val="SubtleEmphasis"/>
        </w:rPr>
        <w:t>(object)</w:t>
      </w:r>
      <w:r>
        <w:t xml:space="preserve"> – a function </w:t>
      </w:r>
      <m:oMath>
        <m:r>
          <w:rPr>
            <w:rFonts w:ascii="Cambria Math" w:hAnsi="Cambria Math"/>
          </w:rPr>
          <m:t>f</m:t>
        </m:r>
      </m:oMath>
      <w:r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78E066A7" w14:textId="535DCABB" w:rsidR="008E1D22" w:rsidRDefault="008E1D22" w:rsidP="0011510E">
      <w:r>
        <w:t>If a function is one-to-one, then, its derivative will always be greater than 0 where it is defined.</w:t>
      </w:r>
    </w:p>
    <w:p w14:paraId="07C1A0B8" w14:textId="0C27736F" w:rsidR="00025007" w:rsidRDefault="008E1D22" w:rsidP="0002500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89446" wp14:editId="3623012B">
                <wp:simplePos x="0" y="0"/>
                <wp:positionH relativeFrom="margin">
                  <wp:posOffset>4132580</wp:posOffset>
                </wp:positionH>
                <wp:positionV relativeFrom="paragraph">
                  <wp:posOffset>90805</wp:posOffset>
                </wp:positionV>
                <wp:extent cx="1704340" cy="635"/>
                <wp:effectExtent l="0" t="0" r="1016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0436C" w14:textId="545F18B2" w:rsidR="008E1D22" w:rsidRPr="00517827" w:rsidRDefault="008E1D22" w:rsidP="008E1D22">
                            <w:pPr>
                              <w:pStyle w:val="Caption"/>
                              <w:jc w:val="right"/>
                              <w:rPr>
                                <w:rFonts w:ascii="Gadugi" w:hAnsi="Gadugi"/>
                                <w:caps/>
                                <w:noProof/>
                                <w:sz w:val="21"/>
                              </w:rPr>
                            </w:pPr>
                            <w:bookmarkStart w:id="1" w:name="_Ref497807384"/>
                            <w:r>
                              <w:t xml:space="preserve">Figure </w:t>
                            </w:r>
                            <w:fldSimple w:instr=" SEQ Figure \* ARABIC ">
                              <w:r w:rsidR="005E2D4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894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5.4pt;margin-top:7.15pt;width:134.2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" filled="f" stroked="f">
                <v:textbox style="mso-fit-shape-to-text:t" inset="0,0,0,0">
                  <w:txbxContent>
                    <w:p w14:paraId="4240436C" w14:textId="545F18B2" w:rsidR="008E1D22" w:rsidRPr="00517827" w:rsidRDefault="008E1D22" w:rsidP="008E1D22">
                      <w:pPr>
                        <w:pStyle w:val="Caption"/>
                        <w:jc w:val="right"/>
                        <w:rPr>
                          <w:rFonts w:ascii="Gadugi" w:hAnsi="Gadugi"/>
                          <w:caps/>
                          <w:noProof/>
                          <w:sz w:val="21"/>
                        </w:rPr>
                      </w:pPr>
                      <w:bookmarkStart w:id="2" w:name="_Ref497807384"/>
                      <w:r>
                        <w:t xml:space="preserve">Figure </w:t>
                      </w:r>
                      <w:fldSimple w:instr=" SEQ Figure \* ARABIC ">
                        <w:r w:rsidR="005E2D4C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1D22">
        <w:rPr>
          <w:rStyle w:val="DefinitionWordChar"/>
          <w:noProof/>
        </w:rPr>
        <w:drawing>
          <wp:anchor distT="0" distB="0" distL="45720" distR="45720" simplePos="0" relativeHeight="251661312" behindDoc="0" locked="0" layoutInCell="1" allowOverlap="1" wp14:anchorId="007FCC42" wp14:editId="68A3B432">
            <wp:simplePos x="0" y="0"/>
            <wp:positionH relativeFrom="margin">
              <wp:align>left</wp:align>
            </wp:positionH>
            <wp:positionV relativeFrom="paragraph">
              <wp:posOffset>6604</wp:posOffset>
            </wp:positionV>
            <wp:extent cx="212725" cy="212725"/>
            <wp:effectExtent l="0" t="0" r="0" b="0"/>
            <wp:wrapSquare wrapText="right"/>
            <wp:docPr id="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D22">
        <w:rPr>
          <w:rStyle w:val="DefinitionWordChar"/>
        </w:rPr>
        <w:t>Horizontal line test</w:t>
      </w:r>
      <w:r>
        <w:t xml:space="preserve"> </w:t>
      </w:r>
      <w:r w:rsidRPr="008E1D22">
        <w:rPr>
          <w:rStyle w:val="SubtleEmphasis"/>
        </w:rPr>
        <w:t xml:space="preserve">(method) </w:t>
      </w:r>
      <w:r>
        <w:t>– a test of whether a function is one-to-one or not.</w:t>
      </w:r>
      <w:r w:rsidR="00025007" w:rsidRPr="00025007">
        <w:t xml:space="preserve"> </w:t>
      </w:r>
      <w:r w:rsidR="00025007">
        <w:t xml:space="preserve">See </w:t>
      </w:r>
      <w:r w:rsidR="00025007">
        <w:fldChar w:fldCharType="begin"/>
      </w:r>
      <w:r w:rsidR="00025007">
        <w:instrText xml:space="preserve"> REF _Ref497807384 \h </w:instrText>
      </w:r>
      <w:r w:rsidR="00025007">
        <w:fldChar w:fldCharType="separate"/>
      </w:r>
      <w:r w:rsidR="005E2D4C">
        <w:t xml:space="preserve">Figure </w:t>
      </w:r>
      <w:r w:rsidR="005E2D4C">
        <w:rPr>
          <w:noProof/>
        </w:rPr>
        <w:t>1</w:t>
      </w:r>
      <w:r w:rsidR="00025007">
        <w:fldChar w:fldCharType="end"/>
      </w:r>
      <w:r w:rsidR="00025007">
        <w:t>. Procedure:</w:t>
      </w:r>
    </w:p>
    <w:p w14:paraId="4542FEF1" w14:textId="02B62294" w:rsidR="008E1D22" w:rsidRPr="0011510E" w:rsidRDefault="00025007" w:rsidP="00025007">
      <w:pPr>
        <w:pStyle w:val="ListParagraph"/>
        <w:numPr>
          <w:ilvl w:val="0"/>
          <w:numId w:val="2"/>
        </w:numPr>
      </w:pPr>
      <w:r>
        <w:t>Spread a horizontal line (such as a pencil) across the function.</w:t>
      </w:r>
    </w:p>
    <w:p w14:paraId="25AAB15C" w14:textId="4C9D97E0" w:rsidR="00025007" w:rsidRDefault="00025007">
      <w:pPr>
        <w:pStyle w:val="ListParagraph"/>
        <w:numPr>
          <w:ilvl w:val="0"/>
          <w:numId w:val="2"/>
        </w:numPr>
      </w:pPr>
      <w:r>
        <w:t>Move the line all the way up.</w:t>
      </w:r>
    </w:p>
    <w:p w14:paraId="54D857E5" w14:textId="3CA8BA00" w:rsidR="00025007" w:rsidRDefault="00025007">
      <w:pPr>
        <w:pStyle w:val="ListParagraph"/>
        <w:numPr>
          <w:ilvl w:val="0"/>
          <w:numId w:val="2"/>
        </w:numPr>
      </w:pPr>
      <w:r>
        <w:t>Move the line all the way down.</w:t>
      </w:r>
    </w:p>
    <w:p w14:paraId="2FF4634C" w14:textId="42AF3AD1" w:rsidR="00025007" w:rsidRDefault="00025007">
      <w:pPr>
        <w:pStyle w:val="ListParagraph"/>
        <w:numPr>
          <w:ilvl w:val="0"/>
          <w:numId w:val="2"/>
        </w:numPr>
      </w:pPr>
      <w:r>
        <w:t>If the line never intersected the curve more than once</w:t>
      </w:r>
      <w:r w:rsidRPr="00025007">
        <w:t xml:space="preserve"> </w:t>
      </w:r>
      <w:r>
        <w:t>at any time, it is a one-to-one function.</w:t>
      </w:r>
    </w:p>
    <w:p w14:paraId="0BB37290" w14:textId="62974CC5" w:rsidR="00025007" w:rsidRDefault="00025007" w:rsidP="00025007">
      <w:pPr>
        <w:pStyle w:val="Heading1"/>
      </w:pPr>
      <w:r>
        <w:t>Inverse Functions</w:t>
      </w:r>
    </w:p>
    <w:p w14:paraId="6C779D00" w14:textId="766042AC" w:rsidR="00025007" w:rsidRPr="00025007" w:rsidRDefault="00025007" w:rsidP="00025007">
      <w:r w:rsidRPr="008D5ECD">
        <w:rPr>
          <w:rFonts w:ascii="Gadugi" w:hAnsi="Gadugi"/>
          <w:b/>
          <w:noProof/>
          <w:sz w:val="21"/>
        </w:rPr>
        <w:drawing>
          <wp:anchor distT="0" distB="0" distL="45720" distR="45720" simplePos="0" relativeHeight="251637760" behindDoc="0" locked="0" layoutInCell="1" allowOverlap="1" wp14:anchorId="1C871494" wp14:editId="7859A3FE">
            <wp:simplePos x="0" y="0"/>
            <wp:positionH relativeFrom="margin">
              <wp:align>left</wp:align>
            </wp:positionH>
            <wp:positionV relativeFrom="paragraph">
              <wp:posOffset>7112</wp:posOffset>
            </wp:positionV>
            <wp:extent cx="212725" cy="212725"/>
            <wp:effectExtent l="0" t="0" r="0" b="0"/>
            <wp:wrapSquare wrapText="right"/>
            <wp:docPr id="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DefinitionWordChar"/>
        </w:rPr>
        <w:t xml:space="preserve">Inverse </w:t>
      </w:r>
      <w:r w:rsidRPr="008E1D22">
        <w:rPr>
          <w:rStyle w:val="DefinitionWordChar"/>
        </w:rPr>
        <w:t>function</w:t>
      </w:r>
      <w:r>
        <w:t xml:space="preserve"> </w:t>
      </w:r>
      <w:r w:rsidRPr="008E1D22">
        <w:rPr>
          <w:rStyle w:val="SubtleEmphasis"/>
        </w:rPr>
        <w:t>(object)</w:t>
      </w:r>
      <w:r>
        <w:t xml:space="preserve"> – a one-to-one function </w:t>
      </w:r>
      <m:oMath>
        <m:r>
          <w:rPr>
            <w:rFonts w:ascii="Cambria Math" w:hAnsi="Cambria Math"/>
          </w:rPr>
          <m:t>f</m:t>
        </m:r>
      </m:oMath>
      <w:r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if and only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=y</m:t>
        </m:r>
      </m:oMath>
      <w:r>
        <w:t>.</w:t>
      </w:r>
    </w:p>
    <w:p w14:paraId="67BEA67D" w14:textId="0E057713" w:rsidR="008328F0" w:rsidRDefault="008328F0" w:rsidP="008328F0">
      <w:r w:rsidRPr="008328F0">
        <w:rPr>
          <w:b/>
          <w:caps/>
          <w:noProof/>
          <w:sz w:val="18"/>
        </w:rPr>
        <w:drawing>
          <wp:anchor distT="0" distB="0" distL="18415" distR="18415" simplePos="0" relativeHeight="251646976" behindDoc="0" locked="0" layoutInCell="1" allowOverlap="1" wp14:anchorId="6AE3B949" wp14:editId="066E503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37744" cy="201168"/>
            <wp:effectExtent l="0" t="0" r="0" b="889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DFFC97B-E475-4E57-93C4-0AB623CFF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DFFC97B-E475-4E57-93C4-0AB623CFF1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8F0">
        <w:rPr>
          <w:b/>
          <w:caps/>
          <w:sz w:val="18"/>
        </w:rPr>
        <w:t>Caution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does not have an exponent.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7507EC">
        <w:t xml:space="preserve"> in general</w:t>
      </w:r>
      <w:r>
        <w:t>.</w:t>
      </w:r>
    </w:p>
    <w:p w14:paraId="61691A0D" w14:textId="0A976E61" w:rsidR="00025007" w:rsidRDefault="00025007" w:rsidP="00025007">
      <w:pPr>
        <w:pStyle w:val="Heading2"/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57B37E95" wp14:editId="4DC8B292">
            <wp:simplePos x="0" y="0"/>
            <wp:positionH relativeFrom="margin">
              <wp:align>right</wp:align>
            </wp:positionH>
            <wp:positionV relativeFrom="paragraph">
              <wp:posOffset>7366</wp:posOffset>
            </wp:positionV>
            <wp:extent cx="1784985" cy="832485"/>
            <wp:effectExtent l="0" t="0" r="571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83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Domain and Range</w:t>
      </w:r>
    </w:p>
    <w:p w14:paraId="04787062" w14:textId="73E3BED7" w:rsidR="00025007" w:rsidRPr="00025007" w:rsidRDefault="00025007" w:rsidP="00025007">
      <w:pPr>
        <w:spacing w:after="0"/>
      </w:pPr>
      <w:r>
        <w:t xml:space="preserve">Since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share the same </w:t>
      </w:r>
      <m:oMath>
        <m:r>
          <w:rPr>
            <w:rFonts w:ascii="Cambria Math" w:hAnsi="Cambria Math"/>
          </w:rPr>
          <m:t>x</m:t>
        </m:r>
      </m:oMath>
      <w:r>
        <w:t xml:space="preserve">’s and </w:t>
      </w:r>
      <m:oMath>
        <m:r>
          <w:rPr>
            <w:rFonts w:ascii="Cambria Math" w:hAnsi="Cambria Math"/>
          </w:rPr>
          <m:t>y</m:t>
        </m:r>
      </m:oMath>
      <w:r>
        <w:t xml:space="preserve">’s, their domain and range are closely related. See </w:t>
      </w:r>
      <w:r>
        <w:fldChar w:fldCharType="begin"/>
      </w:r>
      <w:r>
        <w:instrText xml:space="preserve"> REF _Ref497808394 \h </w:instrText>
      </w:r>
      <w:r>
        <w:fldChar w:fldCharType="separate"/>
      </w:r>
      <w:r w:rsidR="005E2D4C">
        <w:t xml:space="preserve">Figure </w:t>
      </w:r>
      <w:r w:rsidR="005E2D4C">
        <w:rPr>
          <w:noProof/>
        </w:rPr>
        <w:t>2</w:t>
      </w:r>
      <w:r>
        <w:fldChar w:fldCharType="end"/>
      </w:r>
      <w:r>
        <w:t>.</w:t>
      </w:r>
    </w:p>
    <w:p w14:paraId="1768A92A" w14:textId="6D059B6C" w:rsidR="00025007" w:rsidRDefault="00025007" w:rsidP="00025007">
      <w:pPr>
        <w:pStyle w:val="ListParagraph"/>
        <w:numPr>
          <w:ilvl w:val="0"/>
          <w:numId w:val="4"/>
        </w:numPr>
      </w:pPr>
      <w:r>
        <w:t xml:space="preserve">The domain of </w:t>
      </w:r>
      <m:oMath>
        <m:r>
          <w:rPr>
            <w:rFonts w:ascii="Cambria Math" w:hAnsi="Cambria Math"/>
          </w:rPr>
          <m:t>f</m:t>
        </m:r>
      </m:oMath>
      <w:r>
        <w:t xml:space="preserve"> is the range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2536B99F" w14:textId="440B90F0" w:rsidR="00025007" w:rsidRDefault="00025007" w:rsidP="00025007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6CA32B8" wp14:editId="203126DB">
                <wp:simplePos x="0" y="0"/>
                <wp:positionH relativeFrom="column">
                  <wp:posOffset>4154805</wp:posOffset>
                </wp:positionH>
                <wp:positionV relativeFrom="paragraph">
                  <wp:posOffset>114300</wp:posOffset>
                </wp:positionV>
                <wp:extent cx="1667510" cy="635"/>
                <wp:effectExtent l="0" t="0" r="889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ADD68" w14:textId="4F91C43B" w:rsidR="00025007" w:rsidRPr="001B2C22" w:rsidRDefault="00025007" w:rsidP="00025007">
                            <w:pPr>
                              <w:pStyle w:val="Caption"/>
                              <w:jc w:val="right"/>
                              <w:rPr>
                                <w:b/>
                                <w:caps/>
                                <w:noProof/>
                                <w:szCs w:val="32"/>
                              </w:rPr>
                            </w:pPr>
                            <w:bookmarkStart w:id="3" w:name="_Ref497808394"/>
                            <w:r>
                              <w:t xml:space="preserve">Figure </w:t>
                            </w:r>
                            <w:fldSimple w:instr=" SEQ Figure \* ARABIC ">
                              <w:r w:rsidR="005E2D4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A32B8" id="Text Box 10" o:spid="_x0000_s1027" type="#_x0000_t202" style="position:absolute;left:0;text-align:left;margin-left:327.15pt;margin-top:9pt;width:131.3pt;height:.05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" stroked="f">
                <v:textbox style="mso-fit-shape-to-text:t" inset="0,0,0,0">
                  <w:txbxContent>
                    <w:p w14:paraId="37DADD68" w14:textId="4F91C43B" w:rsidR="00025007" w:rsidRPr="001B2C22" w:rsidRDefault="00025007" w:rsidP="00025007">
                      <w:pPr>
                        <w:pStyle w:val="Caption"/>
                        <w:jc w:val="right"/>
                        <w:rPr>
                          <w:b/>
                          <w:caps/>
                          <w:noProof/>
                          <w:szCs w:val="32"/>
                        </w:rPr>
                      </w:pPr>
                      <w:bookmarkStart w:id="4" w:name="_Ref497808394"/>
                      <w:r>
                        <w:t xml:space="preserve">Figure </w:t>
                      </w:r>
                      <w:fldSimple w:instr=" SEQ Figure \* ARABIC ">
                        <w:r w:rsidR="005E2D4C">
                          <w:rPr>
                            <w:noProof/>
                          </w:rPr>
                          <w:t>2</w:t>
                        </w:r>
                      </w:fldSimple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domain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the range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0864150A" w14:textId="3BBCD9A2" w:rsidR="00025007" w:rsidRDefault="008328F0" w:rsidP="008328F0">
      <w:pPr>
        <w:pStyle w:val="Heading2"/>
      </w:pPr>
      <w:r>
        <w:t>Cancellation Equations</w:t>
      </w:r>
    </w:p>
    <w:p w14:paraId="56F9E755" w14:textId="76EA43E4" w:rsidR="008328F0" w:rsidRDefault="008328F0" w:rsidP="008328F0">
      <w:pPr>
        <w:spacing w:after="0"/>
      </w:pPr>
      <w:r>
        <w:t xml:space="preserve">By substitution, we find that, for all </w:t>
      </w:r>
      <m:oMath>
        <m:r>
          <w:rPr>
            <w:rFonts w:ascii="Cambria Math" w:hAnsi="Cambria Math"/>
          </w:rPr>
          <m:t>x</m:t>
        </m:r>
      </m:oMath>
      <w:r>
        <w:t xml:space="preserve"> in the appropriate domain,</w:t>
      </w:r>
    </w:p>
    <w:p w14:paraId="4DCBC85B" w14:textId="6C95134A" w:rsidR="008328F0" w:rsidRPr="008328F0" w:rsidRDefault="001D1BC0" w:rsidP="008328F0">
      <w:pPr>
        <w:pStyle w:val="ListParagraph"/>
        <w:numPr>
          <w:ilvl w:val="0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  <w:r w:rsidR="0036158A">
        <w:t xml:space="preserve">    for all </w:t>
      </w:r>
      <m:oMath>
        <m:r>
          <w:rPr>
            <w:rFonts w:ascii="Cambria Math" w:hAnsi="Cambria Math"/>
          </w:rPr>
          <m:t>x</m:t>
        </m:r>
      </m:oMath>
      <w:r w:rsidR="0036158A">
        <w:t xml:space="preserve"> in the domain of </w:t>
      </w:r>
      <m:oMath>
        <m:r>
          <w:rPr>
            <w:rFonts w:ascii="Cambria Math" w:hAnsi="Cambria Math"/>
          </w:rPr>
          <m:t>f</m:t>
        </m:r>
      </m:oMath>
      <w:r w:rsidR="0036158A">
        <w:t>.</w:t>
      </w:r>
    </w:p>
    <w:p w14:paraId="08BBA260" w14:textId="080B0DCE" w:rsidR="0036158A" w:rsidRDefault="0036158A" w:rsidP="008328F0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=x</m:t>
        </m:r>
      </m:oMath>
      <w:r>
        <w:t xml:space="preserve">    for all </w:t>
      </w:r>
      <m:oMath>
        <m:r>
          <w:rPr>
            <w:rFonts w:ascii="Cambria Math" w:hAnsi="Cambria Math"/>
          </w:rPr>
          <m:t>x</m:t>
        </m:r>
      </m:oMath>
      <w:r>
        <w:t xml:space="preserve"> in the domain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04B98ADF" w14:textId="39E31B85" w:rsidR="008328F0" w:rsidRDefault="008328F0" w:rsidP="008328F0">
      <w:pPr>
        <w:pStyle w:val="Heading2"/>
      </w:pPr>
      <w:r>
        <w:t>How to Make an Inverse Equation</w:t>
      </w:r>
    </w:p>
    <w:p w14:paraId="58A397D4" w14:textId="79E70839" w:rsidR="008328F0" w:rsidRDefault="008328F0" w:rsidP="008328F0">
      <w:pPr>
        <w:spacing w:after="0"/>
      </w:pPr>
      <w:r>
        <w:t>The textbook recommends this procedure</w:t>
      </w:r>
      <w:r w:rsidR="00157E6D">
        <w:rPr>
          <w:rStyle w:val="FootnoteReference"/>
        </w:rPr>
        <w:footnoteReference w:id="1"/>
      </w:r>
      <w:r w:rsidR="00157E6D">
        <w:t xml:space="preserve"> </w:t>
      </w:r>
      <w:r>
        <w:t>for making inverse equations:</w:t>
      </w:r>
    </w:p>
    <w:p w14:paraId="6008567D" w14:textId="1E5F41E8" w:rsidR="008328F0" w:rsidRDefault="008328F0" w:rsidP="008328F0">
      <w:pPr>
        <w:pStyle w:val="ListParagraph"/>
        <w:numPr>
          <w:ilvl w:val="0"/>
          <w:numId w:val="6"/>
        </w:numPr>
      </w:pPr>
      <w:r>
        <w:t xml:space="preserve">Write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15164961" w14:textId="1439766A" w:rsidR="008328F0" w:rsidRDefault="008328F0" w:rsidP="008328F0">
      <w:pPr>
        <w:pStyle w:val="ListParagraph"/>
        <w:numPr>
          <w:ilvl w:val="0"/>
          <w:numId w:val="6"/>
        </w:numPr>
      </w:pPr>
      <w:r>
        <w:t xml:space="preserve">Solve an equation for </w:t>
      </w:r>
      <m:oMath>
        <m:r>
          <w:rPr>
            <w:rFonts w:ascii="Cambria Math" w:hAnsi="Cambria Math"/>
          </w:rPr>
          <m:t>x</m:t>
        </m:r>
      </m:oMath>
      <w:r>
        <w:t xml:space="preserve"> in terms of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158EF3F8" w14:textId="214E5C31" w:rsidR="008328F0" w:rsidRDefault="008328F0" w:rsidP="008328F0">
      <w:pPr>
        <w:pStyle w:val="ListParagraph"/>
        <w:numPr>
          <w:ilvl w:val="0"/>
          <w:numId w:val="6"/>
        </w:numPr>
      </w:pPr>
      <w:r>
        <w:t xml:space="preserve">Swap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1FDD44FB" w14:textId="64ED1D73" w:rsidR="008328F0" w:rsidRDefault="001D1BC0" w:rsidP="008328F0">
      <w:pPr>
        <w:pStyle w:val="ListParagraph"/>
        <w:numPr>
          <w:ilvl w:val="0"/>
          <w:numId w:val="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=y</m:t>
        </m:r>
      </m:oMath>
      <w:r w:rsidR="008328F0">
        <w:t>.</w:t>
      </w:r>
    </w:p>
    <w:p w14:paraId="778FBBFC" w14:textId="249E0077" w:rsidR="008328F0" w:rsidRDefault="00157E6D" w:rsidP="00CA2C0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06D0B9" wp14:editId="412A064D">
                <wp:simplePos x="0" y="0"/>
                <wp:positionH relativeFrom="margin">
                  <wp:posOffset>4551528</wp:posOffset>
                </wp:positionH>
                <wp:positionV relativeFrom="paragraph">
                  <wp:posOffset>1201003</wp:posOffset>
                </wp:positionV>
                <wp:extent cx="1381760" cy="266700"/>
                <wp:effectExtent l="0" t="0" r="889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67E67" w14:textId="0EB121FE" w:rsidR="00CA2C05" w:rsidRPr="00542D68" w:rsidRDefault="00CA2C05" w:rsidP="00CA2C05">
                            <w:pPr>
                              <w:pStyle w:val="Caption"/>
                              <w:jc w:val="right"/>
                              <w:rPr>
                                <w:b/>
                                <w:caps/>
                                <w:noProof/>
                                <w:szCs w:val="32"/>
                              </w:rPr>
                            </w:pPr>
                            <w:bookmarkStart w:id="5" w:name="_Ref497809389"/>
                            <w:r>
                              <w:t xml:space="preserve">Figure </w:t>
                            </w:r>
                            <w:fldSimple w:instr=" SEQ Figure \* ARABIC ">
                              <w:r w:rsidR="005E2D4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6D0B9" id="Text Box 13" o:spid="_x0000_s1028" type="#_x0000_t202" style="position:absolute;margin-left:358.4pt;margin-top:94.55pt;width:108.8pt;height:21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" filled="f" stroked="f">
                <v:textbox style="mso-fit-shape-to-text:t" inset="0,0,0,0">
                  <w:txbxContent>
                    <w:p w14:paraId="71067E67" w14:textId="0EB121FE" w:rsidR="00CA2C05" w:rsidRPr="00542D68" w:rsidRDefault="00CA2C05" w:rsidP="00CA2C05">
                      <w:pPr>
                        <w:pStyle w:val="Caption"/>
                        <w:jc w:val="right"/>
                        <w:rPr>
                          <w:b/>
                          <w:caps/>
                          <w:noProof/>
                          <w:szCs w:val="32"/>
                        </w:rPr>
                      </w:pPr>
                      <w:bookmarkStart w:id="6" w:name="_Ref497809389"/>
                      <w:r>
                        <w:t xml:space="preserve">Figure </w:t>
                      </w:r>
                      <w:fldSimple w:instr=" SEQ Figure \* ARABIC ">
                        <w:r w:rsidR="005E2D4C">
                          <w:rPr>
                            <w:noProof/>
                          </w:rPr>
                          <w:t>3</w:t>
                        </w:r>
                      </w:fldSimple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C05">
        <w:rPr>
          <w:noProof/>
        </w:rPr>
        <w:drawing>
          <wp:anchor distT="0" distB="0" distL="114300" distR="114300" simplePos="0" relativeHeight="251651072" behindDoc="1" locked="0" layoutInCell="1" allowOverlap="1" wp14:anchorId="181F2DD7" wp14:editId="13BC8DCD">
            <wp:simplePos x="0" y="0"/>
            <wp:positionH relativeFrom="margin">
              <wp:align>right</wp:align>
            </wp:positionH>
            <wp:positionV relativeFrom="paragraph">
              <wp:posOffset>605</wp:posOffset>
            </wp:positionV>
            <wp:extent cx="1381760" cy="1360805"/>
            <wp:effectExtent l="0" t="0" r="0" b="0"/>
            <wp:wrapTight wrapText="bothSides">
              <wp:wrapPolygon edited="0">
                <wp:start x="8636" y="0"/>
                <wp:lineTo x="8636" y="5443"/>
                <wp:lineTo x="7445" y="5745"/>
                <wp:lineTo x="3871" y="9676"/>
                <wp:lineTo x="596" y="11490"/>
                <wp:lineTo x="0" y="12398"/>
                <wp:lineTo x="893" y="16933"/>
                <wp:lineTo x="3574" y="19957"/>
                <wp:lineTo x="5360" y="19957"/>
                <wp:lineTo x="6551" y="21167"/>
                <wp:lineTo x="7743" y="21167"/>
                <wp:lineTo x="8338" y="19957"/>
                <wp:lineTo x="15783" y="15421"/>
                <wp:lineTo x="15783" y="15119"/>
                <wp:lineTo x="19952" y="12398"/>
                <wp:lineTo x="19654" y="11490"/>
                <wp:lineTo x="14592" y="10281"/>
                <wp:lineTo x="20548" y="5443"/>
                <wp:lineTo x="21143" y="2721"/>
                <wp:lineTo x="18165" y="1210"/>
                <wp:lineTo x="10125" y="0"/>
                <wp:lineTo x="8636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C05">
        <w:t>Graphical Perspective</w:t>
      </w:r>
    </w:p>
    <w:p w14:paraId="1EAF98E7" w14:textId="70697958" w:rsidR="00CA2C05" w:rsidRDefault="00CA2C05" w:rsidP="00CA2C05">
      <w:r>
        <w:t xml:space="preserve">Looking at any one-to-one function that is real, the inverse can be found by mirroring the original function across the </w:t>
      </w:r>
      <m:oMath>
        <m:r>
          <w:rPr>
            <w:rFonts w:ascii="Cambria Math" w:hAnsi="Cambria Math"/>
          </w:rPr>
          <m:t>y=x</m:t>
        </m:r>
      </m:oMath>
      <w:r>
        <w:t xml:space="preserve"> line. See </w:t>
      </w:r>
      <w:r>
        <w:fldChar w:fldCharType="begin"/>
      </w:r>
      <w:r>
        <w:instrText xml:space="preserve"> REF _Ref497809389 \h </w:instrText>
      </w:r>
      <w:r>
        <w:fldChar w:fldCharType="separate"/>
      </w:r>
      <w:r w:rsidR="005E2D4C">
        <w:t xml:space="preserve">Figure </w:t>
      </w:r>
      <w:r w:rsidR="005E2D4C">
        <w:rPr>
          <w:noProof/>
        </w:rPr>
        <w:t>3</w:t>
      </w:r>
      <w:r>
        <w:fldChar w:fldCharType="end"/>
      </w:r>
      <w:r>
        <w:t>.</w:t>
      </w:r>
    </w:p>
    <w:p w14:paraId="6AAEE43B" w14:textId="12C78D4E" w:rsidR="00CA2C05" w:rsidRDefault="00CA2C05" w:rsidP="00CA2C05">
      <w:pPr>
        <w:pStyle w:val="Heading1"/>
      </w:pPr>
      <w:r>
        <w:t>Calculus of Inverse Functions</w:t>
      </w:r>
    </w:p>
    <w:p w14:paraId="21695234" w14:textId="6797D8DE" w:rsidR="007507EC" w:rsidRDefault="007507EC" w:rsidP="007507EC">
      <w:r>
        <w:t>Inverse functions can have properties of calculus applied to them too, just like “regular” functions.</w:t>
      </w:r>
    </w:p>
    <w:p w14:paraId="73BEA086" w14:textId="13D304BC" w:rsidR="00B32C22" w:rsidRPr="00B32C22" w:rsidRDefault="00B32C22" w:rsidP="00B32C22">
      <w:pPr>
        <w:pStyle w:val="Heading2"/>
      </w:pPr>
      <w:r>
        <w:t>Continuity</w:t>
      </w:r>
    </w:p>
    <w:p w14:paraId="10EF547A" w14:textId="77777777" w:rsidR="00157E6D" w:rsidRDefault="00CA2C05" w:rsidP="00157E6D">
      <w:pPr>
        <w:spacing w:after="0"/>
      </w:pPr>
      <w:r>
        <w:t xml:space="preserve">If a one-to-one function </w:t>
      </w:r>
      <m:oMath>
        <m:r>
          <w:rPr>
            <w:rFonts w:ascii="Cambria Math" w:hAnsi="Cambria Math"/>
          </w:rPr>
          <m:t>f</m:t>
        </m:r>
      </m:oMath>
      <w:r w:rsidR="00B32C22">
        <w:t xml:space="preserve"> </w:t>
      </w:r>
      <w:r>
        <w:t xml:space="preserve">is continuous on </w:t>
      </w:r>
      <w:r w:rsidR="00B32C22">
        <w:t xml:space="preserve">an interval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57E6D">
        <w:t>,</w:t>
      </w:r>
    </w:p>
    <w:p w14:paraId="43C8AAF2" w14:textId="0E91F84D" w:rsidR="00B32C22" w:rsidRDefault="00B32C22" w:rsidP="00157E6D">
      <w:pPr>
        <w:pStyle w:val="ListParagraph"/>
        <w:numPr>
          <w:ilvl w:val="0"/>
          <w:numId w:val="19"/>
        </w:numPr>
      </w:pPr>
      <w:r>
        <w:t xml:space="preserve">the inverse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continuous on the interval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t>.</w:t>
      </w:r>
    </w:p>
    <w:p w14:paraId="01F1BA7A" w14:textId="2BD907CB" w:rsidR="00B32C22" w:rsidRDefault="00B32C22" w:rsidP="00B32C22">
      <w:pPr>
        <w:pStyle w:val="Heading2"/>
      </w:pPr>
      <w:r>
        <w:t>Derivatives</w:t>
      </w:r>
    </w:p>
    <w:p w14:paraId="400CC8DE" w14:textId="5C66F793" w:rsidR="00B32C22" w:rsidRDefault="00B32C22" w:rsidP="00157E6D">
      <w:pPr>
        <w:spacing w:after="0"/>
      </w:pPr>
      <w: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C546E5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157E6D">
        <w:t>,</w:t>
      </w:r>
    </w:p>
    <w:p w14:paraId="38F08791" w14:textId="1149FD01" w:rsidR="00C546E5" w:rsidRPr="007507EC" w:rsidRDefault="001D1BC0" w:rsidP="007507EC">
      <w:pPr>
        <w:pStyle w:val="ListParagraph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dy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79CB1817" w14:textId="471ECB1E" w:rsidR="00C546E5" w:rsidRPr="007507EC" w:rsidRDefault="001D1BC0" w:rsidP="007507EC">
      <w:pPr>
        <w:pStyle w:val="ListParagraph"/>
        <w:numPr>
          <w:ilvl w:val="0"/>
          <w:numId w:val="1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09EA9410" w14:textId="0149564C" w:rsidR="00C546E5" w:rsidRDefault="00C17E73" w:rsidP="00C546E5">
      <w:pPr>
        <w:pStyle w:val="Heading1"/>
      </w:pPr>
      <w:r>
        <w:rPr>
          <w:rFonts w:ascii="Gadugi" w:hAnsi="Gadugi"/>
          <w:b w:val="0"/>
          <w:noProof/>
          <w:sz w:val="21"/>
        </w:rPr>
        <w:drawing>
          <wp:anchor distT="0" distB="0" distL="45720" distR="45720" simplePos="0" relativeHeight="251663360" behindDoc="1" locked="0" layoutInCell="1" allowOverlap="1" wp14:anchorId="3B7A0B7F" wp14:editId="7BF22CAB">
            <wp:simplePos x="0" y="0"/>
            <wp:positionH relativeFrom="margin">
              <wp:posOffset>4269105</wp:posOffset>
            </wp:positionH>
            <wp:positionV relativeFrom="paragraph">
              <wp:posOffset>58420</wp:posOffset>
            </wp:positionV>
            <wp:extent cx="1664208" cy="1362456"/>
            <wp:effectExtent l="0" t="0" r="0" b="0"/>
            <wp:wrapTight wrapText="largest">
              <wp:wrapPolygon edited="0">
                <wp:start x="4699" y="302"/>
                <wp:lineTo x="4699" y="5740"/>
                <wp:lineTo x="495" y="6646"/>
                <wp:lineTo x="495" y="7552"/>
                <wp:lineTo x="4699" y="10573"/>
                <wp:lineTo x="4699" y="20845"/>
                <wp:lineTo x="5936" y="20845"/>
                <wp:lineTo x="6431" y="20241"/>
                <wp:lineTo x="6183" y="10573"/>
                <wp:lineTo x="19786" y="7855"/>
                <wp:lineTo x="21023" y="7250"/>
                <wp:lineTo x="19044" y="5740"/>
                <wp:lineTo x="20281" y="4834"/>
                <wp:lineTo x="18055" y="3927"/>
                <wp:lineTo x="5936" y="302"/>
                <wp:lineTo x="4699" y="302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1362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6E5">
        <w:t>Logarithmic Functions</w:t>
      </w:r>
    </w:p>
    <w:p w14:paraId="2344BD0B" w14:textId="77777777" w:rsidR="00A26EBF" w:rsidRDefault="00A26EBF" w:rsidP="00A26EBF">
      <w:pPr>
        <w:spacing w:after="0"/>
      </w:pPr>
      <w:r w:rsidRPr="00A26EBF">
        <w:drawing>
          <wp:anchor distT="0" distB="0" distL="45720" distR="45720" simplePos="0" relativeHeight="251679744" behindDoc="1" locked="0" layoutInCell="1" allowOverlap="1" wp14:anchorId="3068E8CF" wp14:editId="353E85C5">
            <wp:simplePos x="0" y="0"/>
            <wp:positionH relativeFrom="margin">
              <wp:align>left</wp:align>
            </wp:positionH>
            <wp:positionV relativeFrom="paragraph">
              <wp:posOffset>6094</wp:posOffset>
            </wp:positionV>
            <wp:extent cx="182880" cy="201168"/>
            <wp:effectExtent l="0" t="0" r="7620" b="8890"/>
            <wp:wrapSquare wrapText="bothSides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422750-3155-4E11-9F42-9450A04FD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422750-3155-4E11-9F42-9450A04FD397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46E5">
        <w:t xml:space="preserve">For all </w:t>
      </w:r>
      <m:oMath>
        <m:r>
          <w:rPr>
            <w:rFonts w:ascii="Cambria Math" w:hAnsi="Cambria Math"/>
          </w:rPr>
          <m:t>a&gt;0</m:t>
        </m:r>
      </m:oMath>
      <w:r w:rsidR="00C546E5">
        <w:t xml:space="preserve"> </w:t>
      </w:r>
      <w:r w:rsidR="00C17E73">
        <w:t>where</w:t>
      </w:r>
      <w:r w:rsidR="00C546E5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1</m:t>
        </m:r>
      </m:oMath>
      <w:r w:rsidR="00C546E5">
        <w:t xml:space="preserve">, all exponential functions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C546E5">
        <w:t xml:space="preserve"> are continuous on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>
        <w:t xml:space="preserve"> and one-to-one.</w:t>
      </w:r>
    </w:p>
    <w:p w14:paraId="253A8E83" w14:textId="483E90C5" w:rsidR="00F938E6" w:rsidRDefault="00C546E5" w:rsidP="00A26EBF">
      <w:pPr>
        <w:pStyle w:val="ListParagraph"/>
        <w:numPr>
          <w:ilvl w:val="0"/>
          <w:numId w:val="11"/>
        </w:numPr>
      </w:pPr>
      <w:r>
        <w:t xml:space="preserve">Therefore, an inverse exists,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17E73">
        <w:t>, the logarithmic function.</w:t>
      </w:r>
    </w:p>
    <w:p w14:paraId="46AD1B44" w14:textId="2D68CC55" w:rsidR="00F938E6" w:rsidRDefault="00F938E6" w:rsidP="00C546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2C1B59" wp14:editId="57B28912">
                <wp:simplePos x="0" y="0"/>
                <wp:positionH relativeFrom="column">
                  <wp:posOffset>4756198</wp:posOffset>
                </wp:positionH>
                <wp:positionV relativeFrom="paragraph">
                  <wp:posOffset>182425</wp:posOffset>
                </wp:positionV>
                <wp:extent cx="1002030" cy="252095"/>
                <wp:effectExtent l="0" t="0" r="7620" b="14605"/>
                <wp:wrapThrough wrapText="bothSides">
                  <wp:wrapPolygon edited="0">
                    <wp:start x="0" y="0"/>
                    <wp:lineTo x="0" y="21219"/>
                    <wp:lineTo x="21354" y="21219"/>
                    <wp:lineTo x="21354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269565" w14:textId="72DFEB34" w:rsidR="00F938E6" w:rsidRPr="00BB0856" w:rsidRDefault="00F938E6" w:rsidP="00F938E6">
                            <w:pPr>
                              <w:pStyle w:val="Caption"/>
                              <w:jc w:val="right"/>
                              <w:rPr>
                                <w:rFonts w:ascii="Gadugi" w:hAnsi="Gadugi"/>
                                <w:caps/>
                                <w:noProof/>
                                <w:sz w:val="21"/>
                              </w:rPr>
                            </w:pPr>
                            <w:bookmarkStart w:id="7" w:name="_Ref497979982"/>
                            <w:r>
                              <w:t xml:space="preserve">Figure </w:t>
                            </w:r>
                            <w:fldSimple w:instr=" SEQ Figure \* ARABIC ">
                              <w:r w:rsidR="005E2D4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1B59" id="Text Box 17" o:spid="_x0000_s1029" type="#_x0000_t202" style="position:absolute;margin-left:374.5pt;margin-top:14.35pt;width:78.9pt;height:19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" filled="f" stroked="f">
                <v:textbox inset="0,0,0,0">
                  <w:txbxContent>
                    <w:p w14:paraId="35269565" w14:textId="72DFEB34" w:rsidR="00F938E6" w:rsidRPr="00BB0856" w:rsidRDefault="00F938E6" w:rsidP="00F938E6">
                      <w:pPr>
                        <w:pStyle w:val="Caption"/>
                        <w:jc w:val="right"/>
                        <w:rPr>
                          <w:rFonts w:ascii="Gadugi" w:hAnsi="Gadugi"/>
                          <w:caps/>
                          <w:noProof/>
                          <w:sz w:val="21"/>
                        </w:rPr>
                      </w:pPr>
                      <w:bookmarkStart w:id="8" w:name="_Ref497979982"/>
                      <w:r>
                        <w:t xml:space="preserve">Figure </w:t>
                      </w:r>
                      <w:fldSimple w:instr=" SEQ Figure \* ARABIC ">
                        <w:r w:rsidR="005E2D4C">
                          <w:rPr>
                            <w:noProof/>
                          </w:rPr>
                          <w:t>4</w:t>
                        </w:r>
                      </w:fldSimple>
                      <w:bookmarkEnd w:id="8"/>
                    </w:p>
                  </w:txbxContent>
                </v:textbox>
                <w10:wrap type="through"/>
              </v:shape>
            </w:pict>
          </mc:Fallback>
        </mc:AlternateContent>
      </w:r>
      <w:r w:rsidR="00C546E5" w:rsidRPr="00C546E5">
        <w:rPr>
          <w:rStyle w:val="DefinitionWordChar"/>
          <w:noProof/>
        </w:rPr>
        <w:drawing>
          <wp:anchor distT="0" distB="0" distL="45720" distR="45720" simplePos="0" relativeHeight="251660288" behindDoc="1" locked="0" layoutInCell="1" allowOverlap="1" wp14:anchorId="5786434D" wp14:editId="4AF6AD0E">
            <wp:simplePos x="0" y="0"/>
            <wp:positionH relativeFrom="margin">
              <wp:align>left</wp:align>
            </wp:positionH>
            <wp:positionV relativeFrom="paragraph">
              <wp:posOffset>6018</wp:posOffset>
            </wp:positionV>
            <wp:extent cx="210312" cy="210312"/>
            <wp:effectExtent l="0" t="0" r="0" b="0"/>
            <wp:wrapSquare wrapText="bothSides"/>
            <wp:docPr id="1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6E5" w:rsidRPr="00C546E5">
        <w:rPr>
          <w:rStyle w:val="DefinitionWordChar"/>
        </w:rPr>
        <w:t>Logarithmic function</w:t>
      </w:r>
      <w:r w:rsidR="00157E6D">
        <w:rPr>
          <w:rStyle w:val="DefinitionWordChar"/>
        </w:rPr>
        <w:t>, logarithm</w:t>
      </w:r>
      <w:r w:rsidR="00C546E5">
        <w:t xml:space="preserve"> </w:t>
      </w:r>
      <w:r w:rsidR="00C546E5" w:rsidRPr="00C546E5">
        <w:rPr>
          <w:rStyle w:val="SubtleEmphasis"/>
        </w:rPr>
        <w:t xml:space="preserve">(object) </w:t>
      </w:r>
      <w:r w:rsidR="00C546E5">
        <w:t xml:space="preserve">– the inverse of </w:t>
      </w:r>
      <w:r w:rsidR="00157E6D">
        <w:t>an</w:t>
      </w:r>
      <w:r w:rsidR="00C546E5">
        <w:t xml:space="preserve"> exponential function</w:t>
      </w:r>
      <w:r w:rsidR="00D30C38">
        <w:t xml:space="preserve">, denoted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D30C38">
        <w:t>.</w:t>
      </w:r>
      <w:r w:rsidR="00C17E73">
        <w:t xml:space="preserve"> </w:t>
      </w:r>
      <w:r w:rsidR="00D6371A">
        <w:fldChar w:fldCharType="begin"/>
      </w:r>
      <w:r w:rsidR="00D6371A">
        <w:instrText xml:space="preserve"> REF _Ref497979982 \h </w:instrText>
      </w:r>
      <w:r w:rsidR="00D6371A">
        <w:fldChar w:fldCharType="separate"/>
      </w:r>
      <w:r w:rsidR="005E2D4C">
        <w:t xml:space="preserve">Figure </w:t>
      </w:r>
      <w:r w:rsidR="005E2D4C">
        <w:rPr>
          <w:noProof/>
        </w:rPr>
        <w:t>4</w:t>
      </w:r>
      <w:r w:rsidR="00D6371A">
        <w:fldChar w:fldCharType="end"/>
      </w:r>
      <w:r w:rsidR="00D6371A">
        <w:t xml:space="preserve"> </w:t>
      </w:r>
      <w:r w:rsidR="00C17E73">
        <w:t>shows an example logarithm</w:t>
      </w:r>
      <w:r w:rsidR="007507EC">
        <w:t>ic</w:t>
      </w:r>
      <w:r w:rsidR="00C17E73">
        <w:t xml:space="preserve"> function.</w:t>
      </w:r>
    </w:p>
    <w:p w14:paraId="0EA33B81" w14:textId="1898FC90" w:rsidR="00A26EBF" w:rsidRDefault="00A26EBF" w:rsidP="00A26EBF">
      <w:pPr>
        <w:spacing w:after="0"/>
      </w:pPr>
      <w:r w:rsidRPr="00A26EBF">
        <w:rPr>
          <w:rStyle w:val="RememberChar"/>
          <w:b/>
        </w:rPr>
        <w:drawing>
          <wp:anchor distT="0" distB="0" distL="45720" distR="45720" simplePos="0" relativeHeight="251682816" behindDoc="0" locked="0" layoutInCell="1" allowOverlap="1" wp14:anchorId="794D17D3" wp14:editId="4B0BEC1D">
            <wp:simplePos x="0" y="0"/>
            <wp:positionH relativeFrom="margin">
              <wp:align>left</wp:align>
            </wp:positionH>
            <wp:positionV relativeFrom="paragraph">
              <wp:posOffset>5971</wp:posOffset>
            </wp:positionV>
            <wp:extent cx="201168" cy="173736"/>
            <wp:effectExtent l="0" t="0" r="8890" b="0"/>
            <wp:wrapSquare wrapText="bothSides"/>
            <wp:docPr id="1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8B08C94-07FF-4FF4-89D3-A5B2B990EB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8B08C94-07FF-4FF4-89D3-A5B2B990EB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EBF">
        <w:rPr>
          <w:rStyle w:val="RememberChar"/>
          <w:b/>
        </w:rPr>
        <w:t>Pronunciation</w:t>
      </w:r>
      <w:r>
        <w:t xml:space="preserve">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157E6D">
        <w:t xml:space="preserve"> can be </w:t>
      </w:r>
      <w:r>
        <w:t>pronounced</w:t>
      </w:r>
      <w:r w:rsidR="00157E6D">
        <w:t>:</w:t>
      </w:r>
    </w:p>
    <w:p w14:paraId="7B9F77BD" w14:textId="5A99C698" w:rsidR="00A26EBF" w:rsidRDefault="00A26EBF" w:rsidP="00A26EBF">
      <w:pPr>
        <w:pStyle w:val="ListParagraph"/>
        <w:numPr>
          <w:ilvl w:val="0"/>
          <w:numId w:val="10"/>
        </w:numPr>
      </w:pPr>
      <w:r>
        <w:t>“the base-</w:t>
      </w:r>
      <m:oMath>
        <m:r>
          <w:rPr>
            <w:rFonts w:ascii="Cambria Math" w:hAnsi="Cambria Math"/>
          </w:rPr>
          <m:t>a</m:t>
        </m:r>
      </m:oMath>
      <w:r>
        <w:t xml:space="preserve"> log of </w:t>
      </w:r>
      <m:oMath>
        <m:r>
          <w:rPr>
            <w:rFonts w:ascii="Cambria Math" w:hAnsi="Cambria Math"/>
          </w:rPr>
          <m:t>x</m:t>
        </m:r>
      </m:oMath>
      <w:r>
        <w:t>”</w:t>
      </w:r>
    </w:p>
    <w:p w14:paraId="5864AC21" w14:textId="7E340A6E" w:rsidR="00A26EBF" w:rsidRDefault="00A26EBF" w:rsidP="00A26EBF">
      <w:pPr>
        <w:pStyle w:val="ListParagraph"/>
        <w:numPr>
          <w:ilvl w:val="0"/>
          <w:numId w:val="10"/>
        </w:numPr>
      </w:pPr>
      <w:r>
        <w:t>“the base-</w:t>
      </w:r>
      <m:oMath>
        <m:r>
          <w:rPr>
            <w:rFonts w:ascii="Cambria Math" w:hAnsi="Cambria Math"/>
          </w:rPr>
          <m:t>a</m:t>
        </m:r>
      </m:oMath>
      <w:r>
        <w:t xml:space="preserve"> logarithm of </w:t>
      </w:r>
      <m:oMath>
        <m:r>
          <w:rPr>
            <w:rFonts w:ascii="Cambria Math" w:hAnsi="Cambria Math"/>
          </w:rPr>
          <m:t>x</m:t>
        </m:r>
      </m:oMath>
      <w:r>
        <w:t>”</w:t>
      </w:r>
    </w:p>
    <w:p w14:paraId="406583EA" w14:textId="7C0AAD00" w:rsidR="00A26EBF" w:rsidRDefault="00A26EBF" w:rsidP="00A26EBF">
      <w:pPr>
        <w:pStyle w:val="ListParagraph"/>
        <w:numPr>
          <w:ilvl w:val="0"/>
          <w:numId w:val="10"/>
        </w:numPr>
      </w:pPr>
      <w:r>
        <w:t xml:space="preserve">“the log of </w:t>
      </w:r>
      <m:oMath>
        <m:r>
          <w:rPr>
            <w:rFonts w:ascii="Cambria Math" w:hAnsi="Cambria Math"/>
          </w:rPr>
          <m:t>x</m:t>
        </m:r>
      </m:oMath>
      <w:r>
        <w:t xml:space="preserve"> to base </w:t>
      </w:r>
      <m:oMath>
        <m:r>
          <w:rPr>
            <w:rFonts w:ascii="Cambria Math" w:hAnsi="Cambria Math"/>
          </w:rPr>
          <m:t>a</m:t>
        </m:r>
      </m:oMath>
      <w:r>
        <w:t>”</w:t>
      </w:r>
      <w:r w:rsidRPr="00A26EBF">
        <w:t xml:space="preserve"> </w:t>
      </w:r>
    </w:p>
    <w:p w14:paraId="2D81238F" w14:textId="3040858A" w:rsidR="00A26EBF" w:rsidRDefault="00A26EBF" w:rsidP="00A26EBF">
      <w:pPr>
        <w:pStyle w:val="ListParagraph"/>
        <w:numPr>
          <w:ilvl w:val="0"/>
          <w:numId w:val="10"/>
        </w:numPr>
      </w:pPr>
      <w:r>
        <w:t xml:space="preserve">“the logarithm of </w:t>
      </w:r>
      <m:oMath>
        <m:r>
          <w:rPr>
            <w:rFonts w:ascii="Cambria Math" w:hAnsi="Cambria Math"/>
          </w:rPr>
          <m:t>x</m:t>
        </m:r>
      </m:oMath>
      <w:r>
        <w:t xml:space="preserve"> to base </w:t>
      </w:r>
      <m:oMath>
        <m:r>
          <w:rPr>
            <w:rFonts w:ascii="Cambria Math" w:hAnsi="Cambria Math"/>
          </w:rPr>
          <m:t>a</m:t>
        </m:r>
      </m:oMath>
      <w:r>
        <w:t>”</w:t>
      </w:r>
    </w:p>
    <w:p w14:paraId="0F34E193" w14:textId="03BCB298" w:rsidR="00D6371A" w:rsidRDefault="00D6371A" w:rsidP="007507EC">
      <w:pPr>
        <w:pStyle w:val="Heading2"/>
      </w:pPr>
      <w:r>
        <w:t>Inverse Function</w:t>
      </w:r>
    </w:p>
    <w:p w14:paraId="00660D4E" w14:textId="3047A48F" w:rsidR="00D6371A" w:rsidRDefault="00C17E73" w:rsidP="00C546E5">
      <w:r>
        <w:t>If</w:t>
      </w:r>
      <w:r w:rsidR="00D6371A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D6371A">
        <w:t>, then</w:t>
      </w:r>
      <w:r>
        <w:t xml:space="preserve">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6371A">
        <w:t>,</w:t>
      </w:r>
      <w:r>
        <w:t xml:space="preserve"> and vice </w:t>
      </w:r>
      <w:r w:rsidR="00D6371A">
        <w:t>versa.</w:t>
      </w:r>
    </w:p>
    <w:p w14:paraId="7B5DEAEC" w14:textId="25C43FC2" w:rsidR="00D6371A" w:rsidRDefault="00D6371A" w:rsidP="007507EC">
      <w:pPr>
        <w:pStyle w:val="Heading2"/>
      </w:pPr>
      <w:r>
        <w:t>Cancellation Equations</w:t>
      </w:r>
    </w:p>
    <w:p w14:paraId="0825335C" w14:textId="77EDC2DB" w:rsidR="00C17E73" w:rsidRDefault="00D6371A" w:rsidP="00D6371A">
      <w:pPr>
        <w:pStyle w:val="ListParagraph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 w:rsidR="00C17E73">
        <w:t>.</w:t>
      </w:r>
    </w:p>
    <w:p w14:paraId="467B2E1C" w14:textId="08BAE301" w:rsidR="00D6371A" w:rsidRPr="00D6371A" w:rsidRDefault="00D6371A" w:rsidP="00D6371A">
      <w:pPr>
        <w:pStyle w:val="ListParagraph"/>
        <w:numPr>
          <w:ilvl w:val="0"/>
          <w:numId w:val="7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=x</m:t>
        </m:r>
      </m:oMath>
      <w:r>
        <w:t>.</w:t>
      </w:r>
    </w:p>
    <w:p w14:paraId="66EC13EB" w14:textId="3A9775C1" w:rsidR="00C17E73" w:rsidRDefault="00D6371A" w:rsidP="007507EC">
      <w:pPr>
        <w:pStyle w:val="Heading2"/>
      </w:pPr>
      <w:r>
        <w:t>Domain and Range</w:t>
      </w:r>
    </w:p>
    <w:p w14:paraId="739B88D2" w14:textId="1B69FFDE" w:rsidR="00D6371A" w:rsidRDefault="00D6371A" w:rsidP="00D6371A">
      <w:pPr>
        <w:spacing w:after="0"/>
      </w:pPr>
      <w:r>
        <w:t xml:space="preserve">If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>,</w:t>
      </w:r>
    </w:p>
    <w:p w14:paraId="07916BEA" w14:textId="29826E2C" w:rsidR="00D6371A" w:rsidRDefault="00D6371A" w:rsidP="00D6371A">
      <w:pPr>
        <w:pStyle w:val="ListParagraph"/>
        <w:numPr>
          <w:ilvl w:val="0"/>
          <w:numId w:val="8"/>
        </w:numPr>
      </w:pPr>
      <w:r>
        <w:t xml:space="preserve">The domain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</w:p>
    <w:p w14:paraId="4781FFFB" w14:textId="68A7EF17" w:rsidR="00D6371A" w:rsidRDefault="00D6371A" w:rsidP="00D6371A">
      <w:pPr>
        <w:pStyle w:val="ListParagraph"/>
        <w:numPr>
          <w:ilvl w:val="0"/>
          <w:numId w:val="8"/>
        </w:numPr>
      </w:pPr>
      <w:r>
        <w:t xml:space="preserve">The range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>.</w:t>
      </w:r>
    </w:p>
    <w:p w14:paraId="0544DC3E" w14:textId="034568B9" w:rsidR="00D6371A" w:rsidRDefault="00D6371A" w:rsidP="007507EC">
      <w:pPr>
        <w:pStyle w:val="Heading2"/>
      </w:pPr>
      <w:r>
        <w:t>Laws of Logarithms</w:t>
      </w:r>
    </w:p>
    <w:p w14:paraId="492AF7DA" w14:textId="0522E323" w:rsidR="00D6371A" w:rsidRPr="00D6371A" w:rsidRDefault="00D6371A" w:rsidP="00D6371A">
      <w:pPr>
        <w:pStyle w:val="ListParagraph"/>
        <w:numPr>
          <w:ilvl w:val="0"/>
          <w:numId w:val="9"/>
        </w:numPr>
        <w:rPr>
          <w:rFonts w:eastAsiaTheme="majorEastAsia" w:cstheme="majorBidi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2670728F" w14:textId="573C99FA" w:rsidR="00D6371A" w:rsidRPr="00D6371A" w:rsidRDefault="00D6371A" w:rsidP="00D6371A">
      <w:pPr>
        <w:pStyle w:val="ListParagraph"/>
        <w:numPr>
          <w:ilvl w:val="0"/>
          <w:numId w:val="9"/>
        </w:numPr>
        <w:rPr>
          <w:rFonts w:eastAsiaTheme="majorEastAsia" w:cstheme="majorBidi"/>
        </w:rPr>
      </w:pPr>
      <m:oMath>
        <m:func>
          <m:funcPr>
            <m:ctrlPr>
              <w:rPr>
                <w:rFonts w:ascii="Cambria Math" w:eastAsiaTheme="majorEastAsia" w:hAnsi="Cambria Math" w:cstheme="majorBidi"/>
              </w:rPr>
            </m:ctrlPr>
          </m:funcPr>
          <m:fNam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a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sub>
            </m:sSub>
            <m:ctrlPr>
              <w:rPr>
                <w:rFonts w:ascii="Cambria Math" w:eastAsiaTheme="majorEastAsia" w:hAnsi="Cambria Math" w:cstheme="majorBidi"/>
                <w:i/>
              </w:rPr>
            </m:ctrlPr>
          </m:fName>
          <m:e>
            <m:f>
              <m:fPr>
                <m:ctrlPr>
                  <w:rPr>
                    <w:rFonts w:ascii="Cambria Math" w:eastAsiaTheme="majorEastAsia" w:hAnsi="Cambria Math" w:cstheme="majorBidi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x</m:t>
                </m: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num>
              <m:den>
                <m:r>
                  <w:rPr>
                    <w:rFonts w:ascii="Cambria Math" w:eastAsiaTheme="majorEastAsia" w:hAnsi="Cambria Math" w:cstheme="majorBidi"/>
                  </w:rPr>
                  <m:t>y</m:t>
                </m: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en>
            </m:f>
            <m:ctrlPr>
              <w:rPr>
                <w:rFonts w:ascii="Cambria Math" w:eastAsiaTheme="majorEastAsia" w:hAnsi="Cambria Math" w:cstheme="majorBidi"/>
                <w:i/>
              </w:rPr>
            </m:ctrlPr>
          </m:e>
        </m:func>
        <m:r>
          <w:rPr>
            <w:rFonts w:ascii="Cambria Math" w:eastAsiaTheme="majorEastAsia" w:hAnsi="Cambria Math" w:cstheme="majorBidi"/>
          </w:rPr>
          <m:t>=</m:t>
        </m:r>
        <m:func>
          <m:funcPr>
            <m:ctrlPr>
              <w:rPr>
                <w:rFonts w:ascii="Cambria Math" w:eastAsiaTheme="majorEastAsia" w:hAnsi="Cambria Math" w:cstheme="majorBidi"/>
              </w:rPr>
            </m:ctrlPr>
          </m:funcPr>
          <m:fNam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a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sub>
            </m:sSub>
            <m:ctrlPr>
              <w:rPr>
                <w:rFonts w:ascii="Cambria Math" w:eastAsiaTheme="majorEastAsia" w:hAnsi="Cambria Math" w:cstheme="majorBidi"/>
                <w:i/>
              </w:rPr>
            </m:ctrlPr>
          </m:fName>
          <m:e>
            <m:r>
              <w:rPr>
                <w:rFonts w:ascii="Cambria Math" w:eastAsiaTheme="majorEastAsia" w:hAnsi="Cambria Math" w:cstheme="majorBidi"/>
              </w:rPr>
              <m:t>x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e>
        </m:func>
        <m:r>
          <w:rPr>
            <w:rFonts w:ascii="Cambria Math" w:eastAsiaTheme="majorEastAsia" w:hAnsi="Cambria Math" w:cstheme="majorBidi"/>
          </w:rPr>
          <m:t>-</m:t>
        </m:r>
        <m:func>
          <m:funcPr>
            <m:ctrlPr>
              <w:rPr>
                <w:rFonts w:ascii="Cambria Math" w:eastAsiaTheme="majorEastAsia" w:hAnsi="Cambria Math" w:cstheme="majorBidi"/>
              </w:rPr>
            </m:ctrlPr>
          </m:funcPr>
          <m:fNam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a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sub>
            </m:sSub>
            <m:ctrlPr>
              <w:rPr>
                <w:rFonts w:ascii="Cambria Math" w:eastAsiaTheme="majorEastAsia" w:hAnsi="Cambria Math" w:cstheme="majorBidi"/>
                <w:i/>
              </w:rPr>
            </m:ctrlPr>
          </m:fName>
          <m:e>
            <m:r>
              <w:rPr>
                <w:rFonts w:ascii="Cambria Math" w:eastAsiaTheme="majorEastAsia" w:hAnsi="Cambria Math" w:cstheme="majorBidi"/>
              </w:rPr>
              <m:t>y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e>
        </m:func>
      </m:oMath>
    </w:p>
    <w:p w14:paraId="4AEBF625" w14:textId="7018D806" w:rsidR="00D6371A" w:rsidRPr="00D6371A" w:rsidRDefault="00D6371A" w:rsidP="00D6371A">
      <w:pPr>
        <w:pStyle w:val="ListParagraph"/>
        <w:numPr>
          <w:ilvl w:val="0"/>
          <w:numId w:val="9"/>
        </w:numPr>
        <w:rPr>
          <w:rFonts w:eastAsiaTheme="majorEastAsia" w:cstheme="majorBidi"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sup>
            </m:sSup>
          </m:e>
        </m:func>
        <m:r>
          <w:rPr>
            <w:rFonts w:ascii="Cambria Math" w:eastAsiaTheme="majorEastAsia" w:hAnsi="Cambria Math" w:cstheme="majorBidi"/>
          </w:rPr>
          <m:t>=r</m:t>
        </m:r>
        <m:func>
          <m:funcPr>
            <m:ctrlPr>
              <w:rPr>
                <w:rFonts w:ascii="Cambria Math" w:eastAsiaTheme="majorEastAsia" w:hAnsi="Cambria Math" w:cstheme="majorBidi"/>
              </w:rPr>
            </m:ctrlPr>
          </m:funcPr>
          <m:fNam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a</m:t>
                </m:r>
                <m:ctrlPr>
                  <w:rPr>
                    <w:rFonts w:ascii="Cambria Math" w:eastAsiaTheme="majorEastAsia" w:hAnsi="Cambria Math" w:cstheme="majorBidi"/>
                  </w:rPr>
                </m:ctrlPr>
              </m:sub>
            </m:sSub>
            <m:ctrlPr>
              <w:rPr>
                <w:rFonts w:ascii="Cambria Math" w:eastAsiaTheme="majorEastAsia" w:hAnsi="Cambria Math" w:cstheme="majorBidi"/>
                <w:i/>
              </w:rPr>
            </m:ctrlPr>
          </m:fName>
          <m:e>
            <m:r>
              <w:rPr>
                <w:rFonts w:ascii="Cambria Math" w:eastAsiaTheme="majorEastAsia" w:hAnsi="Cambria Math" w:cstheme="majorBidi"/>
              </w:rPr>
              <m:t>x</m:t>
            </m:r>
            <m:ctrlPr>
              <w:rPr>
                <w:rFonts w:ascii="Cambria Math" w:eastAsiaTheme="majorEastAsia" w:hAnsi="Cambria Math" w:cstheme="majorBidi"/>
                <w:i/>
              </w:rPr>
            </m:ctrlPr>
          </m:e>
        </m:func>
      </m:oMath>
      <w:r>
        <w:rPr>
          <w:rFonts w:eastAsiaTheme="majorEastAsia" w:cstheme="majorBidi"/>
        </w:rPr>
        <w:t xml:space="preserve">    (where </w:t>
      </w:r>
      <m:oMath>
        <m:r>
          <w:rPr>
            <w:rFonts w:ascii="Cambria Math" w:eastAsiaTheme="majorEastAsia" w:hAnsi="Cambria Math" w:cstheme="majorBidi"/>
          </w:rPr>
          <m:t>r</m:t>
        </m:r>
        <m:r>
          <m:rPr>
            <m:sty m:val="p"/>
          </m:rPr>
          <w:rPr>
            <w:rFonts w:ascii="Cambria Math" w:eastAsiaTheme="majorEastAsia" w:hAnsi="Cambria Math" w:cstheme="majorBidi" w:hint="eastAsia"/>
          </w:rPr>
          <m:t>∈</m:t>
        </m:r>
        <m:r>
          <m:rPr>
            <m:scr m:val="double-struck"/>
          </m:rPr>
          <w:rPr>
            <w:rFonts w:ascii="Cambria Math" w:eastAsiaTheme="majorEastAsia" w:hAnsi="Cambria Math" w:cstheme="majorBidi"/>
          </w:rPr>
          <m:t>R</m:t>
        </m:r>
      </m:oMath>
      <w:r>
        <w:rPr>
          <w:rFonts w:eastAsiaTheme="majorEastAsia" w:cstheme="majorBidi"/>
        </w:rPr>
        <w:t>)</w:t>
      </w:r>
    </w:p>
    <w:p w14:paraId="0D924E97" w14:textId="268D7FFF" w:rsidR="00D6371A" w:rsidRDefault="00D6371A" w:rsidP="00D6371A">
      <w:pPr>
        <w:pStyle w:val="Heading1"/>
      </w:pPr>
      <w:r>
        <w:lastRenderedPageBreak/>
        <w:t>Natural Logarithm</w:t>
      </w:r>
    </w:p>
    <w:p w14:paraId="302C6A43" w14:textId="4C44ABB0" w:rsidR="00A26EBF" w:rsidRDefault="00A26EBF" w:rsidP="00A26EBF">
      <w:r w:rsidRPr="00A26EBF">
        <w:rPr>
          <w:rStyle w:val="DefinitionWordChar"/>
        </w:rPr>
        <w:drawing>
          <wp:anchor distT="0" distB="0" distL="114300" distR="114300" simplePos="0" relativeHeight="251675648" behindDoc="0" locked="0" layoutInCell="1" allowOverlap="1" wp14:anchorId="1263A337" wp14:editId="0CC54E0F">
            <wp:simplePos x="0" y="0"/>
            <wp:positionH relativeFrom="margin">
              <wp:align>left</wp:align>
            </wp:positionH>
            <wp:positionV relativeFrom="paragraph">
              <wp:posOffset>21903</wp:posOffset>
            </wp:positionV>
            <wp:extent cx="212725" cy="212725"/>
            <wp:effectExtent l="0" t="0" r="0" b="0"/>
            <wp:wrapSquare wrapText="bothSides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6EBF">
        <w:rPr>
          <w:rStyle w:val="DefinitionWordChar"/>
        </w:rPr>
        <w:t>Natural Logarithm</w:t>
      </w:r>
      <w:r>
        <w:t xml:space="preserve"> </w:t>
      </w:r>
      <w:r w:rsidRPr="00A26EBF">
        <w:rPr>
          <w:rStyle w:val="SubtleEmphasis"/>
        </w:rPr>
        <w:t>(object)</w:t>
      </w:r>
      <w:r>
        <w:t xml:space="preserve"> – the logarithm with base </w:t>
      </w:r>
      <m:oMath>
        <m:r>
          <w:rPr>
            <w:rFonts w:ascii="Cambria Math" w:hAnsi="Cambria Math"/>
          </w:rPr>
          <m:t>e</m:t>
        </m:r>
      </m:oMath>
      <w:r>
        <w:t xml:space="preserve">. Notated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>.</w:t>
      </w:r>
    </w:p>
    <w:p w14:paraId="41931ADC" w14:textId="51D1EFDE" w:rsidR="00A26EBF" w:rsidRDefault="007507EC" w:rsidP="007507EC">
      <w:pPr>
        <w:pStyle w:val="Heading2"/>
      </w:pPr>
      <w:r>
        <w:t>Cancellation Equations</w:t>
      </w:r>
    </w:p>
    <w:p w14:paraId="7DEBF561" w14:textId="4CC0C115" w:rsidR="007507EC" w:rsidRPr="007507EC" w:rsidRDefault="007507EC" w:rsidP="007507EC">
      <w:pPr>
        <w:pStyle w:val="ListParagraph"/>
        <w:numPr>
          <w:ilvl w:val="0"/>
          <w:numId w:val="1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</m:sSup>
        <m:r>
          <w:rPr>
            <w:rFonts w:ascii="Cambria Math" w:hAnsi="Cambria Math"/>
          </w:rPr>
          <m:t>=x</m:t>
        </m:r>
      </m:oMath>
    </w:p>
    <w:p w14:paraId="19BC2FCD" w14:textId="738FAC57" w:rsidR="007507EC" w:rsidRPr="007507EC" w:rsidRDefault="007507EC" w:rsidP="007507EC">
      <w:pPr>
        <w:pStyle w:val="ListParagraph"/>
        <w:numPr>
          <w:ilvl w:val="0"/>
          <w:numId w:val="12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=x</m:t>
        </m:r>
      </m:oMath>
    </w:p>
    <w:p w14:paraId="69D382F5" w14:textId="632C6671" w:rsidR="007507EC" w:rsidRDefault="007507EC" w:rsidP="007507EC">
      <w:pPr>
        <w:pStyle w:val="Heading2"/>
      </w:pPr>
      <w:r>
        <w:t>Change of Base Formula</w:t>
      </w:r>
    </w:p>
    <w:p w14:paraId="3962EFB1" w14:textId="7A68CF8A" w:rsidR="007507EC" w:rsidRDefault="007507EC" w:rsidP="00157E6D">
      <w:pPr>
        <w:spacing w:after="0"/>
      </w:pPr>
      <w:r>
        <w:t>If we want to take the value of a logarithm with a base the calculator doesn’t work with (some calculators only do base-10 and base-e logarithms), the change of base formula can be used.</w:t>
      </w:r>
    </w:p>
    <w:p w14:paraId="21EEC923" w14:textId="7CBD4424" w:rsidR="007507EC" w:rsidRPr="00157E6D" w:rsidRDefault="007507EC" w:rsidP="00157E6D">
      <w:pPr>
        <w:pStyle w:val="ListParagraph"/>
        <w:numPr>
          <w:ilvl w:val="0"/>
          <w:numId w:val="1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  <m:ctrlPr>
              <w:rPr>
                <w:rFonts w:ascii="Cambria Math" w:hAnsi="Cambria Math"/>
                <w:i/>
              </w:rPr>
            </m:ctrlPr>
          </m:den>
        </m:f>
      </m:oMath>
    </w:p>
    <w:p w14:paraId="03EC13BD" w14:textId="3CE17132" w:rsidR="007507EC" w:rsidRDefault="007507EC" w:rsidP="007507EC">
      <w:pPr>
        <w:pStyle w:val="Heading2"/>
      </w:pPr>
      <w:r>
        <w:t>Limits at Infinity</w:t>
      </w:r>
    </w:p>
    <w:p w14:paraId="2FC04CF4" w14:textId="66AA5BB6" w:rsidR="007507EC" w:rsidRPr="007507EC" w:rsidRDefault="007507EC" w:rsidP="007507EC">
      <w:pPr>
        <w:pStyle w:val="ListParagraph"/>
        <w:numPr>
          <w:ilvl w:val="0"/>
          <w:numId w:val="13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</w:p>
    <w:p w14:paraId="308D34F4" w14:textId="329E6AF6" w:rsidR="007507EC" w:rsidRPr="007507EC" w:rsidRDefault="007507EC" w:rsidP="007507EC">
      <w:pPr>
        <w:pStyle w:val="ListParagraph"/>
        <w:numPr>
          <w:ilvl w:val="0"/>
          <w:numId w:val="13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=-∞</m:t>
        </m:r>
      </m:oMath>
    </w:p>
    <w:p w14:paraId="027A23B5" w14:textId="3BEDB39C" w:rsidR="007507EC" w:rsidRDefault="007507EC" w:rsidP="007507EC">
      <w:pPr>
        <w:pStyle w:val="Heading1"/>
      </w:pPr>
      <w:r>
        <w:t>What Did You Learn?</w:t>
      </w:r>
    </w:p>
    <w:p w14:paraId="57451C1C" w14:textId="58EB803C" w:rsidR="00157E6D" w:rsidRDefault="007507EC" w:rsidP="007507EC">
      <w:pPr>
        <w:pStyle w:val="ListParagraph"/>
        <w:numPr>
          <w:ilvl w:val="0"/>
          <w:numId w:val="14"/>
        </w:numPr>
      </w:pPr>
      <w:r>
        <w:t>What is a one-to-one function?</w:t>
      </w:r>
      <w:r w:rsidR="00157E6D">
        <w:t xml:space="preserve"> How does the horizontal line test verify a function being one-to-one?</w:t>
      </w:r>
    </w:p>
    <w:p w14:paraId="29103C58" w14:textId="5BF593E3" w:rsidR="007507EC" w:rsidRDefault="00157E6D" w:rsidP="007507EC">
      <w:pPr>
        <w:pStyle w:val="ListParagraph"/>
        <w:numPr>
          <w:ilvl w:val="0"/>
          <w:numId w:val="14"/>
        </w:numPr>
      </w:pPr>
      <w:r>
        <w:t>How do you make an inverse function from another function?</w:t>
      </w:r>
      <w:r w:rsidR="00945F10" w:rsidRPr="00945F10">
        <w:t xml:space="preserve"> </w:t>
      </w:r>
      <w:r w:rsidR="00945F10">
        <w:t>Why are all inverse functions one-to-one?</w:t>
      </w:r>
    </w:p>
    <w:p w14:paraId="0DD9E13B" w14:textId="2D963185" w:rsidR="00157E6D" w:rsidRPr="007507EC" w:rsidRDefault="00157E6D" w:rsidP="007507EC">
      <w:pPr>
        <w:pStyle w:val="ListParagraph"/>
        <w:numPr>
          <w:ilvl w:val="0"/>
          <w:numId w:val="14"/>
        </w:numPr>
      </w:pPr>
      <w:r>
        <w:t xml:space="preserve">What is a logarithm? How is </w:t>
      </w:r>
      <m:oMath>
        <m:r>
          <w:rPr>
            <w:rFonts w:ascii="Cambria Math" w:hAnsi="Cambria Math"/>
          </w:rPr>
          <m:t>e</m:t>
        </m:r>
      </m:oMath>
      <w:r>
        <w:t xml:space="preserve"> used in logarithms?</w:t>
      </w:r>
    </w:p>
    <w:sectPr w:rsidR="00157E6D" w:rsidRPr="007507EC">
      <w:headerReference w:type="default" r:id="rId16"/>
      <w:endnotePr>
        <w:numFmt w:val="upperLetter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EE566" w14:textId="77777777" w:rsidR="00B23E83" w:rsidRDefault="00B23E83" w:rsidP="00F3692D">
      <w:pPr>
        <w:spacing w:after="0" w:line="240" w:lineRule="auto"/>
      </w:pPr>
      <w:r>
        <w:separator/>
      </w:r>
    </w:p>
  </w:endnote>
  <w:endnote w:type="continuationSeparator" w:id="0">
    <w:p w14:paraId="7758988C" w14:textId="77777777" w:rsidR="00B23E83" w:rsidRDefault="00B23E83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5575B" w14:textId="77777777" w:rsidR="00B23E83" w:rsidRDefault="00B23E83" w:rsidP="00F3692D">
      <w:pPr>
        <w:spacing w:after="0" w:line="240" w:lineRule="auto"/>
      </w:pPr>
      <w:r>
        <w:separator/>
      </w:r>
    </w:p>
  </w:footnote>
  <w:footnote w:type="continuationSeparator" w:id="0">
    <w:p w14:paraId="33DF8A31" w14:textId="77777777" w:rsidR="00B23E83" w:rsidRDefault="00B23E83" w:rsidP="00F3692D">
      <w:pPr>
        <w:spacing w:after="0" w:line="240" w:lineRule="auto"/>
      </w:pPr>
      <w:r>
        <w:continuationSeparator/>
      </w:r>
    </w:p>
  </w:footnote>
  <w:footnote w:id="1">
    <w:p w14:paraId="2478F0E7" w14:textId="7663EF46" w:rsidR="00157E6D" w:rsidRDefault="00157E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Stewart, J. (2013). Essential Calculus - Early Transcendentals. In J. Stewart, </w:t>
      </w:r>
      <w:r>
        <w:rPr>
          <w:i/>
          <w:iCs/>
          <w:noProof/>
        </w:rPr>
        <w:t>Essential Calculus - Early Transcendentals</w:t>
      </w:r>
      <w:r>
        <w:rPr>
          <w:noProof/>
        </w:rPr>
        <w:t xml:space="preserve"> (p. 131). Belmont, CA: BROOKS/COLE CENGAGE Learning.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D8DD3" w14:textId="0EA2E90C" w:rsidR="00F3692D" w:rsidRDefault="005E2D4C">
    <w:pPr>
      <w:pStyle w:val="Header"/>
    </w:pPr>
    <w:r w:rsidRPr="005E2D4C">
      <mc:AlternateContent>
        <mc:Choice Requires="wps">
          <w:drawing>
            <wp:anchor distT="0" distB="0" distL="114300" distR="114300" simplePos="0" relativeHeight="251634688" behindDoc="0" locked="0" layoutInCell="1" allowOverlap="1" wp14:anchorId="6948AB7E" wp14:editId="70E2495B">
              <wp:simplePos x="0" y="0"/>
              <wp:positionH relativeFrom="column">
                <wp:posOffset>1562252</wp:posOffset>
              </wp:positionH>
              <wp:positionV relativeFrom="paragraph">
                <wp:posOffset>-95089</wp:posOffset>
              </wp:positionV>
              <wp:extent cx="385957" cy="385957"/>
              <wp:effectExtent l="0" t="0" r="14605" b="14605"/>
              <wp:wrapNone/>
              <wp:docPr id="45" name="Oval 44">
                <a:extLst xmlns:a="http://schemas.openxmlformats.org/drawingml/2006/main">
                  <a:ext uri="{FF2B5EF4-FFF2-40B4-BE49-F238E27FC236}">
                    <a16:creationId xmlns:a16="http://schemas.microsoft.com/office/drawing/2014/main" id="{F7A7352A-4677-4A54-B682-63DCA0FFA8A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957" cy="385957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F4A88A8" id="Oval 44" o:spid="_x0000_s1026" style="position:absolute;margin-left:123pt;margin-top:-7.5pt;width:30.4pt;height:30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" strokecolor="#1f3763 [1604]">
              <v:fill r:id="rId2" o:title="" recolor="t" rotate="t" type="frame"/>
              <v:stroke joinstyle="miter"/>
            </v:oval>
          </w:pict>
        </mc:Fallback>
      </mc:AlternateContent>
    </w:r>
    <w:fldSimple w:instr=" SUBJECT   \* MERGEFORMAT ">
      <w:r>
        <w:t>3.2 Notes</w:t>
      </w:r>
    </w:fldSimple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E1D22">
          <w:t>Inverse Functions and Logarithms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5.75pt" o:bullet="t">
        <v:imagedata r:id="rId1" o:title="New Bitmap Image"/>
      </v:shape>
    </w:pict>
  </w:numPicBullet>
  <w:numPicBullet w:numPicBulletId="1">
    <w:pict>
      <v:shape id="_x0000_i1036" type="#_x0000_t75" style="width:15.75pt;height:15.75pt" o:bullet="t">
        <v:imagedata r:id="rId2" o:title="New Bitmap Image (2)"/>
      </v:shape>
    </w:pict>
  </w:numPicBullet>
  <w:abstractNum w:abstractNumId="0" w15:restartNumberingAfterBreak="0">
    <w:nsid w:val="0BAC0239"/>
    <w:multiLevelType w:val="hybridMultilevel"/>
    <w:tmpl w:val="2E24AB0C"/>
    <w:lvl w:ilvl="0" w:tplc="0338BDD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071"/>
    <w:multiLevelType w:val="hybridMultilevel"/>
    <w:tmpl w:val="4DB6D8EE"/>
    <w:lvl w:ilvl="0" w:tplc="3EACD9F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4A5E"/>
    <w:multiLevelType w:val="hybridMultilevel"/>
    <w:tmpl w:val="55F63EA4"/>
    <w:lvl w:ilvl="0" w:tplc="3EACD9F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408E9"/>
    <w:multiLevelType w:val="hybridMultilevel"/>
    <w:tmpl w:val="7298B6BA"/>
    <w:lvl w:ilvl="0" w:tplc="7CA897E8">
      <w:start w:val="1"/>
      <w:numFmt w:val="bullet"/>
      <w:lvlText w:val=""/>
      <w:lvlPicBulletId w:val="1"/>
      <w:lvlJc w:val="left"/>
      <w:pPr>
        <w:ind w:left="72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1C1E90"/>
    <w:multiLevelType w:val="hybridMultilevel"/>
    <w:tmpl w:val="D7EE73C0"/>
    <w:lvl w:ilvl="0" w:tplc="730E5950">
      <w:start w:val="1"/>
      <w:numFmt w:val="bullet"/>
      <w:lvlText w:val=""/>
      <w:lvlPicBulletId w:val="0"/>
      <w:lvlJc w:val="left"/>
      <w:pPr>
        <w:ind w:left="72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5453D2"/>
    <w:multiLevelType w:val="hybridMultilevel"/>
    <w:tmpl w:val="423E9E14"/>
    <w:lvl w:ilvl="0" w:tplc="2E12B4BC">
      <w:start w:val="1"/>
      <w:numFmt w:val="bullet"/>
      <w:lvlText w:val=""/>
      <w:lvlPicBulletId w:val="0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81AA1"/>
    <w:multiLevelType w:val="hybridMultilevel"/>
    <w:tmpl w:val="9EC442C4"/>
    <w:lvl w:ilvl="0" w:tplc="46AE123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4BA9"/>
    <w:multiLevelType w:val="hybridMultilevel"/>
    <w:tmpl w:val="F528B3DE"/>
    <w:lvl w:ilvl="0" w:tplc="F94A582C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E039D"/>
    <w:multiLevelType w:val="hybridMultilevel"/>
    <w:tmpl w:val="87BC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F5D7D"/>
    <w:multiLevelType w:val="hybridMultilevel"/>
    <w:tmpl w:val="BDA64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8118E"/>
    <w:multiLevelType w:val="hybridMultilevel"/>
    <w:tmpl w:val="2AE033DA"/>
    <w:lvl w:ilvl="0" w:tplc="11F420A8">
      <w:start w:val="1"/>
      <w:numFmt w:val="bullet"/>
      <w:lvlText w:val="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A62C9"/>
    <w:multiLevelType w:val="hybridMultilevel"/>
    <w:tmpl w:val="850CA5F4"/>
    <w:lvl w:ilvl="0" w:tplc="30BE641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A2CB6"/>
    <w:multiLevelType w:val="hybridMultilevel"/>
    <w:tmpl w:val="1C543F80"/>
    <w:lvl w:ilvl="0" w:tplc="11F420A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45A3"/>
    <w:multiLevelType w:val="hybridMultilevel"/>
    <w:tmpl w:val="C0CE2E3A"/>
    <w:lvl w:ilvl="0" w:tplc="46AE123A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B64A0"/>
    <w:multiLevelType w:val="hybridMultilevel"/>
    <w:tmpl w:val="2B44388E"/>
    <w:lvl w:ilvl="0" w:tplc="11F420A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385"/>
    <w:multiLevelType w:val="hybridMultilevel"/>
    <w:tmpl w:val="03C4E400"/>
    <w:lvl w:ilvl="0" w:tplc="F94A582C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4343E"/>
    <w:multiLevelType w:val="hybridMultilevel"/>
    <w:tmpl w:val="EA7AE0FA"/>
    <w:lvl w:ilvl="0" w:tplc="3EACD9F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02C4C"/>
    <w:multiLevelType w:val="hybridMultilevel"/>
    <w:tmpl w:val="3BBE6BEC"/>
    <w:lvl w:ilvl="0" w:tplc="0248E5B0">
      <w:start w:val="1"/>
      <w:numFmt w:val="bullet"/>
      <w:lvlText w:val=""/>
      <w:lvlPicBulletId w:val="0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3"/>
  </w:num>
  <w:num w:numId="5">
    <w:abstractNumId w:val="15"/>
  </w:num>
  <w:num w:numId="6">
    <w:abstractNumId w:val="12"/>
  </w:num>
  <w:num w:numId="7">
    <w:abstractNumId w:val="3"/>
  </w:num>
  <w:num w:numId="8">
    <w:abstractNumId w:val="17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6"/>
  </w:num>
  <w:num w:numId="16">
    <w:abstractNumId w:val="11"/>
  </w:num>
  <w:num w:numId="17">
    <w:abstractNumId w:val="18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pos w:val="sectEnd"/>
    <w:numFmt w:val="upperLetter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83"/>
    <w:rsid w:val="000203C1"/>
    <w:rsid w:val="00025007"/>
    <w:rsid w:val="000D7A20"/>
    <w:rsid w:val="000E4F52"/>
    <w:rsid w:val="0011510E"/>
    <w:rsid w:val="00157E6D"/>
    <w:rsid w:val="001A62F1"/>
    <w:rsid w:val="001F70F3"/>
    <w:rsid w:val="002D0879"/>
    <w:rsid w:val="0031561C"/>
    <w:rsid w:val="00323D6C"/>
    <w:rsid w:val="0036158A"/>
    <w:rsid w:val="0038599E"/>
    <w:rsid w:val="005B486F"/>
    <w:rsid w:val="005E23F6"/>
    <w:rsid w:val="005E2D4C"/>
    <w:rsid w:val="00744FBC"/>
    <w:rsid w:val="007507EC"/>
    <w:rsid w:val="008328F0"/>
    <w:rsid w:val="008C4EFE"/>
    <w:rsid w:val="008E1D22"/>
    <w:rsid w:val="00906370"/>
    <w:rsid w:val="00921978"/>
    <w:rsid w:val="00945F10"/>
    <w:rsid w:val="00997FA0"/>
    <w:rsid w:val="009C695D"/>
    <w:rsid w:val="009F3D9C"/>
    <w:rsid w:val="00A0490E"/>
    <w:rsid w:val="00A26EBF"/>
    <w:rsid w:val="00B23E83"/>
    <w:rsid w:val="00B32C22"/>
    <w:rsid w:val="00B33BB9"/>
    <w:rsid w:val="00C17E73"/>
    <w:rsid w:val="00C546E5"/>
    <w:rsid w:val="00C9597F"/>
    <w:rsid w:val="00CA2C05"/>
    <w:rsid w:val="00D30C38"/>
    <w:rsid w:val="00D6371A"/>
    <w:rsid w:val="00E622D8"/>
    <w:rsid w:val="00EF315D"/>
    <w:rsid w:val="00F3692D"/>
    <w:rsid w:val="00F47150"/>
    <w:rsid w:val="00F938E6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B5FB39"/>
  <w15:chartTrackingRefBased/>
  <w15:docId w15:val="{A48DFDA3-66F4-42B3-9B51-E041EAAF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character" w:styleId="SubtleEmphasis">
    <w:name w:val="Subtle Emphasis"/>
    <w:basedOn w:val="DefaultParagraphFont"/>
    <w:uiPriority w:val="19"/>
    <w:qFormat/>
    <w:rsid w:val="008E1D22"/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28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8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8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2C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2C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2C0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1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%20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DD"/>
    <w:rsid w:val="002535DD"/>
    <w:rsid w:val="00545FF9"/>
    <w:rsid w:val="009A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3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Ste18</b:Tag>
    <b:SourceType>BookSection</b:SourceType>
    <b:Guid>{CF48F01A-CDA7-4BEC-9A73-07D92E025E63}</b:Guid>
    <b:Year>2013</b:Year>
    <b:Pages>131</b:Pages>
    <b:Author>
      <b:BookAuthor>
        <b:NameList>
          <b:Person>
            <b:Last>Stewart</b:Last>
            <b:First>James</b:First>
          </b:Person>
        </b:NameList>
      </b:BookAuthor>
      <b:Author>
        <b:NameList>
          <b:Person>
            <b:Last>Stewart</b:Last>
            <b:First>James</b:First>
          </b:Person>
        </b:NameList>
      </b:Author>
    </b:Author>
    <b:City>Belmont, CA</b:City>
    <b:Publisher>BROOKS/COLE CENGAGE Learning</b:Publisher>
    <b:BookTitle>Essential Calculus - Early Transcendentals</b:BookTitle>
    <b:Title>Essential Calculus - Early Transcendentals</b:Title>
    <b:RefOrder>1</b:RefOrder>
  </b:Source>
</b:Sources>
</file>

<file path=customXml/itemProps1.xml><?xml version="1.0" encoding="utf-8"?>
<ds:datastoreItem xmlns:ds="http://schemas.openxmlformats.org/officeDocument/2006/customXml" ds:itemID="{84BF08C0-37EE-454C-B0FC-49BB6CE7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 3.dotx</Template>
  <TotalTime>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Inverse Functions and Logarithms</vt:lpstr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Inverse Functions and Logarithms</dc:title>
  <dc:subject>3.2 Notes</dc:subject>
  <dc:creator>Isaac</dc:creator>
  <cp:keywords/>
  <dc:description/>
  <cp:lastModifiedBy>Isaac Valdez</cp:lastModifiedBy>
  <cp:revision>2</cp:revision>
  <dcterms:created xsi:type="dcterms:W3CDTF">2017-11-09T15:24:00Z</dcterms:created>
  <dcterms:modified xsi:type="dcterms:W3CDTF">2017-11-09T15:24:00Z</dcterms:modified>
</cp:coreProperties>
</file>