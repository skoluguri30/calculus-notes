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5B49D" w14:textId="39522509" w:rsidR="00906370" w:rsidRDefault="00ED5705" w:rsidP="00C711E1">
      <w:pPr>
        <w:jc w:val="both"/>
      </w:pPr>
      <w:r>
        <w:t>Derivatives help us find the speed of a moving train</w:t>
      </w:r>
      <w:r w:rsidR="000647C4">
        <w:t xml:space="preserve"> and </w:t>
      </w:r>
      <w:r>
        <w:t>its acceleration</w:t>
      </w:r>
      <w:r w:rsidR="000647C4">
        <w:t xml:space="preserve"> if we know its position through time. What if we only have the speed? Only the acceleration? </w:t>
      </w:r>
      <w:r w:rsidR="005D2052">
        <w:t xml:space="preserve">Speed over time is position, but how can calculus </w:t>
      </w:r>
      <w:r w:rsidR="009E3800">
        <w:t xml:space="preserve">do </w:t>
      </w:r>
      <w:r w:rsidR="005D2052">
        <w:t xml:space="preserve">this? </w:t>
      </w:r>
      <w:r w:rsidR="009E3800">
        <w:t>To</w:t>
      </w:r>
      <w:r w:rsidR="000647C4">
        <w:t xml:space="preserve"> </w:t>
      </w:r>
      <w:r w:rsidR="005D2052">
        <w:t>assemble the position of the train from its speed</w:t>
      </w:r>
      <w:r w:rsidR="009E3800">
        <w:t xml:space="preserve">, we </w:t>
      </w:r>
      <w:r w:rsidR="00C711E1">
        <w:t xml:space="preserve">need the opposite of a derivative. We </w:t>
      </w:r>
      <w:r w:rsidR="009E3800">
        <w:t xml:space="preserve">use </w:t>
      </w:r>
      <w:r w:rsidR="00C711E1">
        <w:t xml:space="preserve">an </w:t>
      </w:r>
      <w:r w:rsidR="009E3800" w:rsidRPr="00C711E1">
        <w:rPr>
          <w:i/>
        </w:rPr>
        <w:t>antiderivative</w:t>
      </w:r>
      <w:r w:rsidR="009E3800">
        <w:t>.</w:t>
      </w:r>
    </w:p>
    <w:p w14:paraId="16EE78F3" w14:textId="6A3392AB" w:rsidR="00087613" w:rsidRDefault="00E27E68" w:rsidP="00ED3668">
      <w:pPr>
        <w:pStyle w:val="Heading1"/>
      </w:pPr>
      <w:r>
        <w:t>Antiderivatives</w:t>
      </w:r>
    </w:p>
    <w:p w14:paraId="4F1E92D2" w14:textId="0E31711A" w:rsidR="004C68D2" w:rsidRDefault="007233B5" w:rsidP="004D5F88">
      <w:r w:rsidRPr="007233B5">
        <w:rPr>
          <w:rFonts w:ascii="Gadugi" w:hAnsi="Gadugi"/>
          <w:b/>
          <w:noProof/>
          <w:sz w:val="21"/>
        </w:rPr>
        <w:drawing>
          <wp:anchor distT="0" distB="0" distL="45720" distR="45720" simplePos="0" relativeHeight="251663360" behindDoc="0" locked="0" layoutInCell="1" allowOverlap="1" wp14:anchorId="5FA4BDF6" wp14:editId="460C8146">
            <wp:simplePos x="0" y="0"/>
            <wp:positionH relativeFrom="margin">
              <wp:align>left</wp:align>
            </wp:positionH>
            <wp:positionV relativeFrom="paragraph">
              <wp:posOffset>4846</wp:posOffset>
            </wp:positionV>
            <wp:extent cx="210312" cy="210312"/>
            <wp:effectExtent l="0" t="0" r="0" b="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668" w:rsidRPr="00B84348">
        <w:rPr>
          <w:rStyle w:val="DefinitionWordChar"/>
        </w:rPr>
        <w:t>Antiderivative</w:t>
      </w:r>
      <w:r w:rsidR="00ED3668">
        <w:t xml:space="preserve"> </w:t>
      </w:r>
      <w:r w:rsidR="00ED3668" w:rsidRPr="00EE2E57">
        <w:rPr>
          <w:rStyle w:val="SubtleEmphasis"/>
        </w:rPr>
        <w:t>(object)</w:t>
      </w:r>
      <w:r w:rsidR="00ED3668">
        <w:t xml:space="preserve"> – the inverse </w:t>
      </w:r>
      <w:r w:rsidR="00547918">
        <w:t xml:space="preserve">of the </w:t>
      </w:r>
      <w:r w:rsidR="00ED3668">
        <w:t>derivative</w:t>
      </w:r>
      <w:r w:rsidR="00303290">
        <w:t xml:space="preserve"> in an interval</w:t>
      </w:r>
      <w:r w:rsidR="004C4AF4">
        <w:t xml:space="preserve">. </w:t>
      </w:r>
      <w:r w:rsidR="005F3698">
        <w:t xml:space="preserve">If </w:t>
      </w:r>
      <m:oMath>
        <m:r>
          <w:rPr>
            <w:rFonts w:ascii="Cambria Math" w:hAnsi="Cambria Math"/>
          </w:rPr>
          <m:t>F</m:t>
        </m:r>
      </m:oMath>
      <w:r w:rsidR="00D77768">
        <w:t xml:space="preserve"> is the antiderivative of </w:t>
      </w:r>
      <m:oMath>
        <m:r>
          <w:rPr>
            <w:rFonts w:ascii="Cambria Math" w:hAnsi="Cambria Math"/>
          </w:rPr>
          <m:t>f</m:t>
        </m:r>
      </m:oMath>
      <w:r w:rsidR="00792EAF">
        <w:t xml:space="preserve"> on </w:t>
      </w:r>
      <w:r w:rsidR="006E38EC">
        <w:t xml:space="preserve">the </w:t>
      </w:r>
      <w:r w:rsidR="00792EAF">
        <w:t xml:space="preserve">interval </w:t>
      </w:r>
      <m:oMath>
        <m:r>
          <w:rPr>
            <w:rFonts w:ascii="Cambria Math" w:hAnsi="Cambria Math"/>
          </w:rPr>
          <m:t>I</m:t>
        </m:r>
      </m:oMath>
      <w:r w:rsidR="00D77768"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92EAF">
        <w:t xml:space="preserve"> for </w:t>
      </w:r>
      <w:r w:rsidR="00401B52">
        <w:t xml:space="preserve">every </w:t>
      </w:r>
      <m:oMath>
        <m:r>
          <w:rPr>
            <w:rFonts w:ascii="Cambria Math" w:hAnsi="Cambria Math"/>
          </w:rPr>
          <m:t>x</m:t>
        </m:r>
      </m:oMath>
      <w:r w:rsidR="00401B52">
        <w:t xml:space="preserve"> in the interval </w:t>
      </w:r>
      <m:oMath>
        <m:r>
          <w:rPr>
            <w:rFonts w:ascii="Cambria Math" w:hAnsi="Cambria Math"/>
          </w:rPr>
          <m:t>I</m:t>
        </m:r>
      </m:oMath>
      <w:r w:rsidR="00303290">
        <w:t>.</w:t>
      </w:r>
    </w:p>
    <w:p w14:paraId="19CCBA3B" w14:textId="0F618381" w:rsidR="000213FF" w:rsidRDefault="00252902" w:rsidP="00DB0957">
      <w:pPr>
        <w:pStyle w:val="CalcKey"/>
      </w:pPr>
      <w:r w:rsidRPr="00252902">
        <w:drawing>
          <wp:anchor distT="0" distB="0" distL="45720" distR="45720" simplePos="0" relativeHeight="251671552" behindDoc="1" locked="0" layoutInCell="1" allowOverlap="1" wp14:anchorId="7BC6B0B3" wp14:editId="76AC30FE">
            <wp:simplePos x="0" y="0"/>
            <wp:positionH relativeFrom="margin">
              <wp:align>left</wp:align>
            </wp:positionH>
            <wp:positionV relativeFrom="paragraph">
              <wp:posOffset>5409</wp:posOffset>
            </wp:positionV>
            <wp:extent cx="347472" cy="201168"/>
            <wp:effectExtent l="0" t="0" r="0" b="8890"/>
            <wp:wrapTight wrapText="bothSides">
              <wp:wrapPolygon edited="0">
                <wp:start x="0" y="0"/>
                <wp:lineTo x="0" y="12304"/>
                <wp:lineTo x="4739" y="20506"/>
                <wp:lineTo x="11846" y="20506"/>
                <wp:lineTo x="20139" y="18456"/>
                <wp:lineTo x="20139" y="0"/>
                <wp:lineTo x="8293" y="0"/>
                <wp:lineTo x="0" y="0"/>
              </wp:wrapPolygon>
            </wp:wrapTight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86ED3FF3-D433-49EE-BBF9-7679E00C0F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86ED3FF3-D433-49EE-BBF9-7679E00C0F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antiderivative is the opposite, the inverse, of a derivative.</w:t>
      </w:r>
    </w:p>
    <w:p w14:paraId="4B621D17" w14:textId="04D9F352" w:rsidR="00A06D7F" w:rsidRDefault="006273E4" w:rsidP="004D5F88">
      <w:r w:rsidRPr="006273E4">
        <w:rPr>
          <w:b/>
          <w:caps/>
          <w:noProof/>
          <w:sz w:val="16"/>
        </w:rPr>
        <w:drawing>
          <wp:anchor distT="0" distB="0" distL="45720" distR="45720" simplePos="0" relativeHeight="251661312" behindDoc="0" locked="0" layoutInCell="1" allowOverlap="1" wp14:anchorId="1A317921" wp14:editId="2B850A4B">
            <wp:simplePos x="0" y="0"/>
            <wp:positionH relativeFrom="margin">
              <wp:posOffset>-639</wp:posOffset>
            </wp:positionH>
            <wp:positionV relativeFrom="paragraph">
              <wp:posOffset>6350</wp:posOffset>
            </wp:positionV>
            <wp:extent cx="225425" cy="200660"/>
            <wp:effectExtent l="0" t="0" r="3175" b="8890"/>
            <wp:wrapSquare wrapText="bothSides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F1BB1E50-F89C-46C4-A71A-9B87F12FA5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F1BB1E50-F89C-46C4-A71A-9B87F12FA5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C44" w:rsidRPr="00550C85">
        <w:rPr>
          <w:rStyle w:val="RememberChar"/>
          <w:b/>
        </w:rPr>
        <w:t>Notation for Anitderivatives</w:t>
      </w:r>
      <w:r w:rsidR="004C5C44">
        <w:t>:</w:t>
      </w:r>
      <w:r w:rsidR="00550C85">
        <w:t xml:space="preserve"> </w:t>
      </w:r>
      <w:r w:rsidR="003A63E8">
        <w:t xml:space="preserve">The function </w:t>
      </w:r>
      <m:oMath>
        <m:r>
          <w:rPr>
            <w:rFonts w:ascii="Cambria Math" w:hAnsi="Cambria Math"/>
          </w:rPr>
          <m:t>F</m:t>
        </m:r>
      </m:oMath>
      <w:r w:rsidR="00D92382">
        <w:t xml:space="preserve"> is the antiderivative of </w:t>
      </w:r>
      <m:oMath>
        <m:r>
          <w:rPr>
            <w:rFonts w:ascii="Cambria Math" w:hAnsi="Cambria Math"/>
          </w:rPr>
          <m:t>f</m:t>
        </m:r>
      </m:oMath>
      <w:r w:rsidR="00D92382">
        <w:t xml:space="preserve">, which means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</m:oMath>
      <w:r w:rsidR="00D92382">
        <w:t>.</w:t>
      </w:r>
    </w:p>
    <w:p w14:paraId="76161409" w14:textId="1A753795" w:rsidR="00E97E7A" w:rsidRDefault="00E97E7A" w:rsidP="00424E03">
      <w:pPr>
        <w:pStyle w:val="Heading2"/>
      </w:pPr>
      <w:r>
        <w:t xml:space="preserve">How do </w:t>
      </w:r>
      <w:r w:rsidR="008A7031">
        <w:t>we</w:t>
      </w:r>
      <w:r>
        <w:t xml:space="preserve"> Find the Antiderivative?</w:t>
      </w:r>
    </w:p>
    <w:p w14:paraId="13B0C470" w14:textId="18D867CA" w:rsidR="007A0962" w:rsidRDefault="00424E03" w:rsidP="004D5F88">
      <w:r>
        <w:t>Just like there are rules for finding the derivative of a function, there a</w:t>
      </w:r>
      <w:bookmarkStart w:id="0" w:name="_GoBack"/>
      <w:bookmarkEnd w:id="0"/>
      <w:r>
        <w:t>re rules for finding</w:t>
      </w:r>
      <w:r w:rsidR="008E5547">
        <w:t xml:space="preserve"> the antiderivative of a function. </w:t>
      </w:r>
      <w:r w:rsidR="005861A9">
        <w:t>Although it doesn’t list all the rules for finding an antiderivative, you can u</w:t>
      </w:r>
      <w:r w:rsidR="008E5547">
        <w:t xml:space="preserve">se </w:t>
      </w:r>
      <w:r w:rsidR="00083401">
        <w:t xml:space="preserve">the table </w:t>
      </w:r>
      <w:r w:rsidR="008E5547">
        <w:t>be</w:t>
      </w:r>
      <w:r w:rsidR="00083401">
        <w:t xml:space="preserve">low to see which case </w:t>
      </w:r>
      <w:r w:rsidR="003312BB">
        <w:t>your function fits into</w:t>
      </w:r>
      <w:r w:rsidR="005861A9">
        <w:t xml:space="preserve"> to find its antiderivative.</w:t>
      </w:r>
    </w:p>
    <w:tbl>
      <w:tblPr>
        <w:tblStyle w:val="CalcTable"/>
        <w:tblW w:w="4997" w:type="pct"/>
        <w:tblInd w:w="5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4674"/>
        <w:gridCol w:w="4675"/>
      </w:tblGrid>
      <w:tr w:rsidR="0014063A" w14:paraId="49FD9017" w14:textId="77777777" w:rsidTr="00B32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F5BE50D" w14:textId="275614D4" w:rsidR="0014063A" w:rsidRDefault="0014063A" w:rsidP="004D5F88">
            <w:r>
              <w:t>Function</w:t>
            </w:r>
          </w:p>
        </w:tc>
        <w:tc>
          <w:tcPr>
            <w:tcW w:w="2500" w:type="pct"/>
          </w:tcPr>
          <w:p w14:paraId="0483A92B" w14:textId="27C0AD7B" w:rsidR="0014063A" w:rsidRDefault="0014063A" w:rsidP="004D5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Antiderivative</w:t>
            </w:r>
          </w:p>
        </w:tc>
      </w:tr>
      <w:tr w:rsidR="0014063A" w14:paraId="44C569A1" w14:textId="77777777" w:rsidTr="00B32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F8DA869" w14:textId="01D4328E" w:rsidR="0014063A" w:rsidRDefault="0014063A" w:rsidP="005861A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00" w:type="pct"/>
            <w:vAlign w:val="center"/>
          </w:tcPr>
          <w:p w14:paraId="6278864F" w14:textId="50440067" w:rsidR="00225493" w:rsidRPr="00225493" w:rsidRDefault="00225493" w:rsidP="0058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cF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14063A" w14:paraId="09BC85FA" w14:textId="77777777" w:rsidTr="00B32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47212AA" w14:textId="134287DA" w:rsidR="0014063A" w:rsidRDefault="00225493" w:rsidP="005861A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00" w:type="pct"/>
            <w:vAlign w:val="center"/>
          </w:tcPr>
          <w:p w14:paraId="2BC0424E" w14:textId="3275D98A" w:rsidR="00225493" w:rsidRPr="00225493" w:rsidRDefault="00225493" w:rsidP="005861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14063A" w14:paraId="5F9E834A" w14:textId="77777777" w:rsidTr="00B32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06C80EB" w14:textId="0E3EBFDF" w:rsidR="0014063A" w:rsidRDefault="003A73E8" w:rsidP="005861A9">
            <w:pPr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 w:rsidR="0028315B">
              <w:t xml:space="preserve"> (where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≠</m:t>
              </m:r>
              <m:r>
                <w:rPr>
                  <w:rFonts w:ascii="Cambria Math" w:hAnsi="Cambria Math"/>
                </w:rPr>
                <m:t>-1</m:t>
              </m:r>
            </m:oMath>
            <w:r w:rsidR="0028315B">
              <w:t>)</w:t>
            </w:r>
          </w:p>
        </w:tc>
        <w:tc>
          <w:tcPr>
            <w:tcW w:w="2500" w:type="pct"/>
            <w:vAlign w:val="center"/>
          </w:tcPr>
          <w:p w14:paraId="2A5D7D59" w14:textId="683A769A" w:rsidR="005861A9" w:rsidRPr="005861A9" w:rsidRDefault="003A73E8" w:rsidP="0058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n+1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5861A9" w14:paraId="75FC83D5" w14:textId="77777777" w:rsidTr="00B32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0E074A6" w14:textId="6284EA12" w:rsidR="005861A9" w:rsidRDefault="003A73E8" w:rsidP="005861A9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Yu Mincho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Yu Mincho" w:hAnsi="Cambria Math" w:cs="Times New Roman"/>
                      </w:rPr>
                      <m:t>1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num>
                  <m:den>
                    <m:r>
                      <w:rPr>
                        <w:rFonts w:ascii="Cambria Math" w:eastAsia="Yu Mincho" w:hAnsi="Cambria Math" w:cs="Times New Roman"/>
                      </w:rPr>
                      <m:t>x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2500" w:type="pct"/>
            <w:vAlign w:val="center"/>
          </w:tcPr>
          <w:p w14:paraId="6DE7F059" w14:textId="5109E383" w:rsidR="00A10F8F" w:rsidRPr="00A10F8F" w:rsidRDefault="003A73E8" w:rsidP="00A10F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w:rPr>
                        <w:rFonts w:ascii="Cambria Math" w:eastAsia="Yu Mincho" w:hAnsi="Cambria Math" w:cs="Times New Roman"/>
                      </w:rPr>
                      <m:t>ln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Yu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</w:tr>
      <w:tr w:rsidR="005861A9" w14:paraId="69273BC6" w14:textId="77777777" w:rsidTr="00B32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3B9EB5C" w14:textId="27D4B864" w:rsidR="005861A9" w:rsidRDefault="003A73E8" w:rsidP="005861A9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Yu Mincho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500" w:type="pct"/>
            <w:vAlign w:val="center"/>
          </w:tcPr>
          <w:p w14:paraId="0E86EC63" w14:textId="6FA73742" w:rsidR="005861A9" w:rsidRDefault="003A73E8" w:rsidP="0058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Yu Mincho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</w:rPr>
                      <m:t>x</m:t>
                    </m:r>
                  </m:sup>
                </m:sSup>
              </m:oMath>
            </m:oMathPara>
          </w:p>
        </w:tc>
      </w:tr>
      <w:tr w:rsidR="005861A9" w14:paraId="5FBDEA60" w14:textId="77777777" w:rsidTr="00B32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39C67DB" w14:textId="5973C55C" w:rsidR="005861A9" w:rsidRDefault="003A73E8" w:rsidP="005861A9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w:rPr>
                        <w:rFonts w:ascii="Cambria Math" w:eastAsia="Yu Mincho" w:hAnsi="Cambria Math" w:cs="Times New Roman"/>
                      </w:rPr>
                      <m:t>cos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fName>
                  <m:e>
                    <m: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500" w:type="pct"/>
            <w:vAlign w:val="center"/>
          </w:tcPr>
          <w:p w14:paraId="524943E1" w14:textId="76FA41F2" w:rsidR="005861A9" w:rsidRDefault="003A73E8" w:rsidP="005861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sin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fName>
                  <m:e>
                    <m: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</w:tr>
      <w:tr w:rsidR="005861A9" w14:paraId="2A223835" w14:textId="77777777" w:rsidTr="00B32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5E6E516" w14:textId="6D48684F" w:rsidR="005861A9" w:rsidRDefault="003A73E8" w:rsidP="005861A9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w:rPr>
                        <w:rFonts w:ascii="Cambria Math" w:eastAsia="Yu Mincho" w:hAnsi="Cambria Math" w:cs="Times New Roman"/>
                      </w:rPr>
                      <m:t>sin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fName>
                  <m:e>
                    <m: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500" w:type="pct"/>
            <w:vAlign w:val="center"/>
          </w:tcPr>
          <w:p w14:paraId="65EF587A" w14:textId="132DBDB3" w:rsidR="00A10F8F" w:rsidRPr="00A10F8F" w:rsidRDefault="00A10F8F" w:rsidP="00A10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w:rPr>
                        <w:rFonts w:ascii="Cambria Math" w:eastAsia="Yu Mincho" w:hAnsi="Cambria Math" w:cs="Times New Roman"/>
                      </w:rPr>
                      <m:t>cos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fName>
                  <m:e>
                    <m: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</w:tr>
      <w:tr w:rsidR="005861A9" w14:paraId="2342A204" w14:textId="77777777" w:rsidTr="00B32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865CEA9" w14:textId="7E0035A7" w:rsidR="00C96F6D" w:rsidRPr="00C96F6D" w:rsidRDefault="003A73E8" w:rsidP="00C96F6D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Yu Mincho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Yu Mincho" w:hAnsi="Cambria Math" w:cs="Times New Roman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eastAsia="Yu Mincho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sup>
                    </m:sSup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fName>
                  <m:e>
                    <m:r>
                      <w:rPr>
                        <w:rFonts w:ascii="Cambria Math" w:eastAsia="Yu Mincho" w:hAnsi="Cambria Math" w:cs="Times New Roman"/>
                      </w:rPr>
                      <m:t>x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e>
                </m:func>
              </m:oMath>
            </m:oMathPara>
          </w:p>
        </w:tc>
        <w:tc>
          <w:tcPr>
            <w:tcW w:w="2500" w:type="pct"/>
            <w:vAlign w:val="center"/>
          </w:tcPr>
          <w:p w14:paraId="14B5F347" w14:textId="1502CE3F" w:rsidR="005861A9" w:rsidRDefault="003A73E8" w:rsidP="005861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w:rPr>
                        <w:rFonts w:ascii="Cambria Math" w:eastAsia="Yu Mincho" w:hAnsi="Cambria Math" w:cs="Times New Roman"/>
                      </w:rPr>
                      <m:t>tan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fName>
                  <m:e>
                    <m: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</w:tr>
      <w:tr w:rsidR="005861A9" w14:paraId="467308E7" w14:textId="77777777" w:rsidTr="00B32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E832DC9" w14:textId="21628782" w:rsidR="005861A9" w:rsidRDefault="003A73E8" w:rsidP="005861A9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w:rPr>
                        <w:rFonts w:ascii="Cambria Math" w:eastAsia="Yu Mincho" w:hAnsi="Cambria Math" w:cs="Times New Roman"/>
                      </w:rPr>
                      <m:t>sec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fName>
                  <m:e>
                    <m: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w:rPr>
                        <w:rFonts w:ascii="Cambria Math" w:eastAsia="Yu Mincho" w:hAnsi="Cambria Math" w:cs="Times New Roman"/>
                      </w:rPr>
                      <m:t>tan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fName>
                  <m:e>
                    <m: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500" w:type="pct"/>
            <w:vAlign w:val="center"/>
          </w:tcPr>
          <w:p w14:paraId="798034B5" w14:textId="4D657783" w:rsidR="005861A9" w:rsidRDefault="003A73E8" w:rsidP="0058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w:rPr>
                        <w:rFonts w:ascii="Cambria Math" w:eastAsia="Yu Mincho" w:hAnsi="Cambria Math" w:cs="Times New Roman"/>
                      </w:rPr>
                      <m:t>sec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fName>
                  <m:e>
                    <m: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</w:tr>
      <w:tr w:rsidR="005B6BC0" w14:paraId="30ACFD26" w14:textId="77777777" w:rsidTr="00B32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4DB77C4" w14:textId="43B7EB54" w:rsidR="005B6BC0" w:rsidRDefault="003A73E8" w:rsidP="005861A9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Yu Mincho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Yu Mincho" w:hAnsi="Cambria Math" w:cs="Times New Roman"/>
                      </w:rPr>
                      <m:t>1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radPr>
                      <m:deg>
                        <m:ctrlPr>
                          <w:rPr>
                            <w:rFonts w:ascii="Cambria Math" w:eastAsia="Yu Mincho" w:hAnsi="Cambria Math" w:cs="Times New Roman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eastAsia="Yu Mincho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Yu Mincho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Yu Mincho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Yu Mincho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2500" w:type="pct"/>
            <w:vAlign w:val="center"/>
          </w:tcPr>
          <w:p w14:paraId="028E85BB" w14:textId="4C1CBBCF" w:rsidR="005B6BC0" w:rsidRDefault="003A73E8" w:rsidP="005861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Yu Mincho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Yu Mincho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Yu Mincho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sup>
                    </m:sSup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fName>
                  <m:e>
                    <m:r>
                      <w:rPr>
                        <w:rFonts w:ascii="Cambria Math" w:eastAsia="Yu Mincho" w:hAnsi="Cambria Math" w:cs="Times New Roman"/>
                      </w:rPr>
                      <m:t>x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e>
                </m:func>
              </m:oMath>
            </m:oMathPara>
          </w:p>
        </w:tc>
      </w:tr>
      <w:tr w:rsidR="00DC4236" w14:paraId="37C3A2F6" w14:textId="77777777" w:rsidTr="00B32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ED41A10" w14:textId="51A1A4F2" w:rsidR="00DC4236" w:rsidRDefault="003A73E8" w:rsidP="005861A9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Yu Mincho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Yu Mincho" w:hAnsi="Cambria Math" w:cs="Times New Roman"/>
                      </w:rPr>
                      <m:t>1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num>
                  <m:den>
                    <m:r>
                      <w:rPr>
                        <w:rFonts w:ascii="Cambria Math" w:eastAsia="Yu Mincho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Yu Mincho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Yu Mincho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Yu Mincho" w:hAnsi="Cambria Math" w:cs="Times New Roma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2500" w:type="pct"/>
            <w:vAlign w:val="center"/>
          </w:tcPr>
          <w:p w14:paraId="59F8C5A8" w14:textId="41C37BDE" w:rsidR="00DC4236" w:rsidRDefault="003A73E8" w:rsidP="0058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Yu Mincho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Yu Mincho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Yu Mincho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sup>
                    </m:sSup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fName>
                  <m:e>
                    <m:r>
                      <w:rPr>
                        <w:rFonts w:ascii="Cambria Math" w:eastAsia="Yu Mincho" w:hAnsi="Cambria Math" w:cs="Times New Roman"/>
                      </w:rPr>
                      <m:t>x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e>
                </m:func>
              </m:oMath>
            </m:oMathPara>
          </w:p>
        </w:tc>
      </w:tr>
      <w:tr w:rsidR="001A79C4" w14:paraId="6B860BBC" w14:textId="77777777" w:rsidTr="00B32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7848034" w14:textId="1D8597F1" w:rsidR="001A79C4" w:rsidRDefault="003A73E8" w:rsidP="005861A9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w:rPr>
                        <w:rFonts w:ascii="Cambria Math" w:eastAsia="Yu Mincho" w:hAnsi="Cambria Math" w:cs="Times New Roman"/>
                      </w:rPr>
                      <m:t>cosh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fName>
                  <m:e>
                    <m: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500" w:type="pct"/>
            <w:vAlign w:val="center"/>
          </w:tcPr>
          <w:p w14:paraId="713724A7" w14:textId="502B6543" w:rsidR="001A79C4" w:rsidRDefault="003A73E8" w:rsidP="005861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w:rPr>
                        <w:rFonts w:ascii="Cambria Math" w:eastAsia="Yu Mincho" w:hAnsi="Cambria Math" w:cs="Times New Roman"/>
                      </w:rPr>
                      <m:t>sinh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fName>
                  <m:e>
                    <m: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</w:tr>
      <w:tr w:rsidR="001A79C4" w14:paraId="0D3366B8" w14:textId="77777777" w:rsidTr="00B32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F43E5BE" w14:textId="2869720D" w:rsidR="001A79C4" w:rsidRDefault="003A73E8" w:rsidP="005861A9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w:rPr>
                        <w:rFonts w:ascii="Cambria Math" w:eastAsia="Yu Mincho" w:hAnsi="Cambria Math" w:cs="Times New Roman"/>
                      </w:rPr>
                      <m:t>sinh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fName>
                  <m:e>
                    <m: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500" w:type="pct"/>
            <w:vAlign w:val="center"/>
          </w:tcPr>
          <w:p w14:paraId="3AD15EEC" w14:textId="2E233AB9" w:rsidR="001A79C4" w:rsidRDefault="003A73E8" w:rsidP="0058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 w:cs="Times New Roman"/>
                      </w:rPr>
                    </m:ctrlPr>
                  </m:funcPr>
                  <m:fName>
                    <m:r>
                      <w:rPr>
                        <w:rFonts w:ascii="Cambria Math" w:eastAsia="Yu Mincho" w:hAnsi="Cambria Math" w:cs="Times New Roman"/>
                      </w:rPr>
                      <m:t>cosh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fName>
                  <m:e>
                    <m: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</w:tr>
    </w:tbl>
    <w:p w14:paraId="0AE05149" w14:textId="034AC2B9" w:rsidR="003312BB" w:rsidRDefault="00B32AA6" w:rsidP="00944E21">
      <w:pPr>
        <w:spacing w:before="160"/>
        <w:ind w:left="432"/>
      </w:pPr>
      <w:r w:rsidRPr="009325E1">
        <w:rPr>
          <w:rStyle w:val="RememberChar"/>
          <w:b/>
        </w:rPr>
        <w:drawing>
          <wp:anchor distT="0" distB="0" distL="45720" distR="45720" simplePos="0" relativeHeight="251661824" behindDoc="0" locked="0" layoutInCell="1" allowOverlap="1" wp14:anchorId="565F95FC" wp14:editId="01693759">
            <wp:simplePos x="0" y="0"/>
            <wp:positionH relativeFrom="margin">
              <wp:align>left</wp:align>
            </wp:positionH>
            <wp:positionV relativeFrom="paragraph">
              <wp:posOffset>106350</wp:posOffset>
            </wp:positionV>
            <wp:extent cx="201168" cy="201168"/>
            <wp:effectExtent l="0" t="0" r="8890" b="8890"/>
            <wp:wrapSquare wrapText="bothSides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67DA930-F505-4B36-A56F-C0AF05DD7B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67DA930-F505-4B36-A56F-C0AF05DD7B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5E1">
        <w:rPr>
          <w:rStyle w:val="RememberChar"/>
          <w:b/>
        </w:rPr>
        <w:t>Connect the dots</w:t>
      </w:r>
      <w:r w:rsidR="00804FD7">
        <w:t xml:space="preserve">: </w:t>
      </w:r>
      <w:r w:rsidR="00364CE4">
        <w:t>t</w:t>
      </w:r>
      <w:r w:rsidR="00AE04E0">
        <w:t xml:space="preserve">his table </w:t>
      </w:r>
      <w:r w:rsidR="00726BE7">
        <w:t>seems like</w:t>
      </w:r>
      <w:r w:rsidR="00364CE4">
        <w:t xml:space="preserve"> </w:t>
      </w:r>
      <w:r w:rsidR="00AE04E0">
        <w:t>the table for</w:t>
      </w:r>
      <w:r w:rsidR="008A7F36">
        <w:t xml:space="preserve"> trigonometric functions and their derivatives</w:t>
      </w:r>
      <w:r w:rsidR="00AE04E0">
        <w:t xml:space="preserve"> </w:t>
      </w:r>
      <w:r w:rsidR="008A7F36" w:rsidRPr="00B64829">
        <w:rPr>
          <w:rStyle w:val="CrossReference"/>
        </w:rPr>
        <w:t>(section</w:t>
      </w:r>
      <w:r w:rsidR="009F1E52" w:rsidRPr="00B64829">
        <w:rPr>
          <w:rStyle w:val="CrossReference"/>
        </w:rPr>
        <w:t xml:space="preserve"> 3.5</w:t>
      </w:r>
      <w:r w:rsidR="008A7F36" w:rsidRPr="00B64829">
        <w:rPr>
          <w:rStyle w:val="CrossReference"/>
        </w:rPr>
        <w:t>)</w:t>
      </w:r>
      <w:r w:rsidR="008A7F36">
        <w:t xml:space="preserve"> or the derivatives rules </w:t>
      </w:r>
      <w:r w:rsidR="00364CE4">
        <w:t>scattered in</w:t>
      </w:r>
      <w:r w:rsidR="008A7F36">
        <w:t xml:space="preserve"> chapter 2.</w:t>
      </w:r>
      <w:r w:rsidR="00F92F3E">
        <w:t xml:space="preserve"> The difference is that now we look at a derivative and try to find the function it came from.</w:t>
      </w:r>
    </w:p>
    <w:p w14:paraId="0F294C76" w14:textId="09143807" w:rsidR="008A334F" w:rsidRDefault="00226B5B" w:rsidP="000D28DF">
      <w:r w:rsidRPr="00226B5B">
        <w:rPr>
          <w:b/>
          <w:caps/>
          <w:noProof/>
          <w:sz w:val="16"/>
        </w:rPr>
        <w:drawing>
          <wp:anchor distT="0" distB="0" distL="45720" distR="45720" simplePos="0" relativeHeight="251657728" behindDoc="0" locked="0" layoutInCell="1" allowOverlap="1" wp14:anchorId="430884F6" wp14:editId="74BF02CC">
            <wp:simplePos x="0" y="0"/>
            <wp:positionH relativeFrom="margin">
              <wp:align>left</wp:align>
            </wp:positionH>
            <wp:positionV relativeFrom="paragraph">
              <wp:posOffset>5906</wp:posOffset>
            </wp:positionV>
            <wp:extent cx="237490" cy="199390"/>
            <wp:effectExtent l="0" t="0" r="0" b="0"/>
            <wp:wrapSquare wrapText="bothSides"/>
            <wp:docPr id="57" name="Picture 56">
              <a:extLst xmlns:a="http://schemas.openxmlformats.org/drawingml/2006/main">
                <a:ext uri="{FF2B5EF4-FFF2-40B4-BE49-F238E27FC236}">
                  <a16:creationId xmlns:a16="http://schemas.microsoft.com/office/drawing/2014/main" id="{7E603F4D-CD2C-4028-BEDD-998BC84FD5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6">
                      <a:extLst>
                        <a:ext uri="{FF2B5EF4-FFF2-40B4-BE49-F238E27FC236}">
                          <a16:creationId xmlns:a16="http://schemas.microsoft.com/office/drawing/2014/main" id="{7E603F4D-CD2C-4028-BEDD-998BC84FD5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7CD">
        <w:rPr>
          <w:rStyle w:val="RememberChar"/>
          <w:b/>
        </w:rPr>
        <w:t>Look in the Book</w:t>
      </w:r>
      <w:r w:rsidR="00B8496A">
        <w:t xml:space="preserve">: </w:t>
      </w:r>
      <w:r w:rsidR="00364CE4">
        <w:t>f</w:t>
      </w:r>
      <w:r w:rsidR="00B8496A">
        <w:t>or example</w:t>
      </w:r>
      <w:r w:rsidR="005E6FAC">
        <w:t>s</w:t>
      </w:r>
      <w:r w:rsidR="00B8496A">
        <w:t xml:space="preserve"> of </w:t>
      </w:r>
      <w:r w:rsidR="005E6FAC">
        <w:t>finding the antiderivative</w:t>
      </w:r>
      <w:r w:rsidR="00CC328A">
        <w:t>(s)</w:t>
      </w:r>
      <w:r w:rsidR="005E6FAC">
        <w:t xml:space="preserve"> of a function, see examples 1</w:t>
      </w:r>
      <w:r w:rsidR="00060E80">
        <w:t xml:space="preserve"> through </w:t>
      </w:r>
      <w:r w:rsidR="00FC2ED0">
        <w:t>4</w:t>
      </w:r>
      <w:r w:rsidR="005E6FAC">
        <w:t xml:space="preserve"> </w:t>
      </w:r>
      <w:r w:rsidR="000C43C1">
        <w:t>in the textbook</w:t>
      </w:r>
      <w:r w:rsidR="006D6A61">
        <w:t xml:space="preserve"> </w:t>
      </w:r>
      <w:r w:rsidR="006D6A61" w:rsidRPr="00CC77CD">
        <w:rPr>
          <w:rStyle w:val="CrossReference"/>
        </w:rPr>
        <w:t>(section 4.7)</w:t>
      </w:r>
      <w:r w:rsidR="000C43C1">
        <w:t>.</w:t>
      </w:r>
    </w:p>
    <w:p w14:paraId="01E88DA7" w14:textId="77777777" w:rsidR="007D25B2" w:rsidRDefault="007D25B2" w:rsidP="007D25B2">
      <w:pPr>
        <w:pStyle w:val="Heading2"/>
      </w:pPr>
      <w:r w:rsidRPr="00C11053"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6A4B3E9F" wp14:editId="1AB02CB0">
            <wp:simplePos x="0" y="0"/>
            <wp:positionH relativeFrom="margin">
              <wp:posOffset>4150360</wp:posOffset>
            </wp:positionH>
            <wp:positionV relativeFrom="paragraph">
              <wp:posOffset>5715</wp:posOffset>
            </wp:positionV>
            <wp:extent cx="1781175" cy="1546860"/>
            <wp:effectExtent l="0" t="0" r="0" b="0"/>
            <wp:wrapThrough wrapText="bothSides">
              <wp:wrapPolygon edited="0">
                <wp:start x="16171" y="0"/>
                <wp:lineTo x="5775" y="1596"/>
                <wp:lineTo x="3927" y="2128"/>
                <wp:lineTo x="4158" y="4256"/>
                <wp:lineTo x="693" y="4256"/>
                <wp:lineTo x="693" y="10906"/>
                <wp:lineTo x="1386" y="12768"/>
                <wp:lineTo x="2772" y="12768"/>
                <wp:lineTo x="693" y="14099"/>
                <wp:lineTo x="924" y="15163"/>
                <wp:lineTo x="4158" y="17025"/>
                <wp:lineTo x="231" y="17291"/>
                <wp:lineTo x="231" y="18355"/>
                <wp:lineTo x="4158" y="21281"/>
                <wp:lineTo x="5313" y="21281"/>
                <wp:lineTo x="21022" y="19951"/>
                <wp:lineTo x="21253" y="17291"/>
                <wp:lineTo x="12937" y="17025"/>
                <wp:lineTo x="20098" y="14897"/>
                <wp:lineTo x="20791" y="13833"/>
                <wp:lineTo x="18943" y="12768"/>
                <wp:lineTo x="20560" y="11172"/>
                <wp:lineTo x="19636" y="9842"/>
                <wp:lineTo x="15016" y="8512"/>
                <wp:lineTo x="20098" y="8512"/>
                <wp:lineTo x="21022" y="7980"/>
                <wp:lineTo x="20098" y="532"/>
                <wp:lineTo x="19174" y="0"/>
                <wp:lineTo x="16171" y="0"/>
              </wp:wrapPolygon>
            </wp:wrapThrough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22563B64-825E-411D-AE5F-27AF2309A9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22563B64-825E-411D-AE5F-27AF2309A9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How Many Antiderivatives are there?</w:t>
      </w:r>
    </w:p>
    <w:p w14:paraId="518F026E" w14:textId="3B33485D" w:rsidR="007D25B2" w:rsidRDefault="007D25B2" w:rsidP="007D25B2">
      <w:r>
        <w:t xml:space="preserve">Since the derivative of a constant is zero </w:t>
      </w:r>
      <w:r w:rsidRPr="00C21216">
        <w:rPr>
          <w:rStyle w:val="CrossReference"/>
        </w:rPr>
        <w:t>(section 2.3)</w:t>
      </w:r>
      <w:r>
        <w:t xml:space="preserve">, for some function </w:t>
      </w:r>
      <m:oMath>
        <m:r>
          <w:rPr>
            <w:rFonts w:ascii="Cambria Math" w:hAnsi="Cambria Math"/>
          </w:rPr>
          <m:t>f</m:t>
        </m:r>
      </m:oMath>
      <w:r>
        <w:t xml:space="preserve">, there can be an infinite number of antiderivatives of </w:t>
      </w:r>
      <m:oMath>
        <m:r>
          <w:rPr>
            <w:rFonts w:ascii="Cambria Math" w:hAnsi="Cambria Math"/>
          </w:rPr>
          <m:t>f</m:t>
        </m:r>
      </m:oMath>
      <w:r>
        <w:t xml:space="preserve">, each just varying by a constant factor from each other, but all having the same derivative and thus all being antiderivatives of the same function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628F4C0D" w14:textId="410CE320" w:rsidR="0039501D" w:rsidRDefault="0039501D" w:rsidP="0039501D">
      <w:pPr>
        <w:rPr>
          <w:noProof/>
        </w:rPr>
      </w:pPr>
      <w:r>
        <w:t xml:space="preserve">The general antiderivative of a derivative </w:t>
      </w:r>
      <m:oMath>
        <m:r>
          <w:rPr>
            <w:rFonts w:ascii="Cambria Math" w:hAnsi="Cambria Math"/>
          </w:rPr>
          <m:t>f</m:t>
        </m:r>
      </m:oMath>
      <w:r>
        <w:t xml:space="preserve"> is stated this way: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+C</m:t>
        </m:r>
      </m:oMath>
      <w:r>
        <w:t xml:space="preserve">, where </w:t>
      </w:r>
      <m:oMath>
        <m:r>
          <w:rPr>
            <w:rFonts w:ascii="Cambria Math" w:hAnsi="Cambria Math"/>
          </w:rPr>
          <m:t>C</m:t>
        </m:r>
      </m:oMath>
      <w:r>
        <w:t xml:space="preserve"> is a constant. The figure </w:t>
      </w:r>
      <w:r w:rsidR="006763D7">
        <w:t>to the right</w:t>
      </w:r>
      <w:r>
        <w:t xml:space="preserve"> shows many </w:t>
      </w:r>
      <w:r w:rsidR="006763D7">
        <w:t>antiderivatives</w:t>
      </w:r>
      <w:r>
        <w:t xml:space="preserve"> </w:t>
      </w:r>
      <w:r w:rsidR="006763D7">
        <w:t xml:space="preserve">of the same function, each with </w:t>
      </w:r>
      <w:r>
        <w:t xml:space="preserve">different values of </w:t>
      </w:r>
      <m:oMath>
        <m:r>
          <w:rPr>
            <w:rFonts w:ascii="Cambria Math" w:hAnsi="Cambria Math"/>
          </w:rPr>
          <m:t>C</m:t>
        </m:r>
      </m:oMath>
      <w:r>
        <w:t xml:space="preserve">. </w:t>
      </w:r>
    </w:p>
    <w:p w14:paraId="396BDB99" w14:textId="66132908" w:rsidR="00411EA8" w:rsidRDefault="0039501D" w:rsidP="007D25B2">
      <w:r>
        <w:t xml:space="preserve">Some problems may give you another equation that will state a certain point defined on the antiderivative. This lets you calculate what </w:t>
      </w:r>
      <m:oMath>
        <m:r>
          <w:rPr>
            <w:rFonts w:ascii="Cambria Math" w:hAnsi="Cambria Math"/>
          </w:rPr>
          <m:t>C</m:t>
        </m:r>
      </m:oMath>
      <w:r>
        <w:t xml:space="preserve"> is equal to.</w:t>
      </w:r>
    </w:p>
    <w:p w14:paraId="151DDB5D" w14:textId="53133189" w:rsidR="00E35279" w:rsidRDefault="00E35279" w:rsidP="00E60DFA">
      <w:pPr>
        <w:pStyle w:val="Heading1"/>
      </w:pPr>
      <w:r>
        <w:t>Differential Equations</w:t>
      </w:r>
    </w:p>
    <w:p w14:paraId="22602698" w14:textId="1B5BD86A" w:rsidR="00E60DFA" w:rsidRDefault="000213FF" w:rsidP="00E60DFA">
      <w:r w:rsidRPr="007233B5">
        <w:rPr>
          <w:rFonts w:ascii="Gadugi" w:hAnsi="Gadugi"/>
          <w:b/>
          <w:noProof/>
          <w:sz w:val="21"/>
        </w:rPr>
        <w:drawing>
          <wp:anchor distT="0" distB="0" distL="45720" distR="45720" simplePos="0" relativeHeight="251669504" behindDoc="0" locked="0" layoutInCell="1" allowOverlap="1" wp14:anchorId="2D8A2B35" wp14:editId="51DC5EE6">
            <wp:simplePos x="0" y="0"/>
            <wp:positionH relativeFrom="margin">
              <wp:align>left</wp:align>
            </wp:positionH>
            <wp:positionV relativeFrom="paragraph">
              <wp:posOffset>6235</wp:posOffset>
            </wp:positionV>
            <wp:extent cx="210312" cy="210312"/>
            <wp:effectExtent l="0" t="0" r="0" b="0"/>
            <wp:wrapSquare wrapText="bothSides"/>
            <wp:docPr id="1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DFA" w:rsidRPr="00D80950">
        <w:rPr>
          <w:rStyle w:val="DefinitionWordChar"/>
        </w:rPr>
        <w:t>Differential equation</w:t>
      </w:r>
      <w:r w:rsidR="00E60DFA">
        <w:t xml:space="preserve"> </w:t>
      </w:r>
      <w:r w:rsidR="00E60DFA" w:rsidRPr="009B6694">
        <w:rPr>
          <w:rStyle w:val="SubtleEmphasis"/>
        </w:rPr>
        <w:t>(object)</w:t>
      </w:r>
      <w:r w:rsidR="00E60DFA">
        <w:t xml:space="preserve"> </w:t>
      </w:r>
      <w:r w:rsidR="002F737D">
        <w:t>–</w:t>
      </w:r>
      <w:r w:rsidR="00E60DFA">
        <w:t xml:space="preserve"> </w:t>
      </w:r>
      <w:r w:rsidR="002F737D">
        <w:t>an equation that involves the derivatives of a function.</w:t>
      </w:r>
    </w:p>
    <w:p w14:paraId="03D3B57A" w14:textId="09B534D3" w:rsidR="001269D1" w:rsidRDefault="00C01DFF" w:rsidP="008A7031">
      <w:pPr>
        <w:pStyle w:val="Heading2"/>
      </w:pPr>
      <w:r>
        <w:t>Where do we Use Differential Equations?</w:t>
      </w:r>
    </w:p>
    <w:p w14:paraId="0A6D927E" w14:textId="14235C7E" w:rsidR="008A7031" w:rsidRDefault="00F37470" w:rsidP="00A7567D">
      <w:pPr>
        <w:spacing w:after="0"/>
      </w:pPr>
      <w:r>
        <w:t>Differential equations let us find</w:t>
      </w:r>
      <w:r w:rsidR="00C0044A">
        <w:t xml:space="preserve"> the relationship between </w:t>
      </w:r>
      <w:r w:rsidR="00612E84">
        <w:t>how a number changes and how large (or small) a number is. For example:</w:t>
      </w:r>
    </w:p>
    <w:p w14:paraId="2BA0049F" w14:textId="62D2D7FA" w:rsidR="00612E84" w:rsidRDefault="001D6322" w:rsidP="00A7567D">
      <w:pPr>
        <w:pStyle w:val="ListParagraph"/>
        <w:numPr>
          <w:ilvl w:val="0"/>
          <w:numId w:val="2"/>
        </w:numPr>
      </w:pPr>
      <w:r>
        <w:t xml:space="preserve">A worker works </w:t>
      </w:r>
      <w:r w:rsidR="003228CF">
        <w:t>harder when there’s more work to do, according to some proportion.</w:t>
      </w:r>
      <w:r w:rsidR="00ED380B">
        <w:t xml:space="preserve"> How much more work will make him work 100% harder?</w:t>
      </w:r>
    </w:p>
    <w:p w14:paraId="4DB47074" w14:textId="400DBD29" w:rsidR="00ED380B" w:rsidRDefault="00EC1BFF" w:rsidP="00A7567D">
      <w:pPr>
        <w:pStyle w:val="ListParagraph"/>
        <w:numPr>
          <w:ilvl w:val="0"/>
          <w:numId w:val="2"/>
        </w:numPr>
      </w:pPr>
      <w:r>
        <w:t xml:space="preserve">A train accelerates by </w:t>
      </w:r>
      <m:oMath>
        <m:r>
          <w:rPr>
            <w:rFonts w:ascii="Cambria Math" w:hAnsi="Cambria Math"/>
          </w:rPr>
          <m:t>3</m:t>
        </m:r>
        <m:r>
          <m:rPr>
            <m:nor/>
          </m:rPr>
          <w:rPr>
            <w:rFonts w:ascii="Cambria Math" w:hAnsi="Cambria Math"/>
          </w:rPr>
          <m:t>mi</m:t>
        </m:r>
        <m:r>
          <m:rPr>
            <m:lit/>
          </m:rPr>
          <w:rPr>
            <w:rFonts w:ascii="Cambria Math" w:hAnsi="Cambria Math"/>
          </w:rPr>
          <m:t>/</m:t>
        </m:r>
        <m:r>
          <m:rPr>
            <m:nor/>
          </m:rPr>
          <w:rPr>
            <w:rFonts w:ascii="Cambria Math" w:hAnsi="Cambria Math"/>
          </w:rPr>
          <m:t>hr</m:t>
        </m:r>
      </m:oMath>
      <w:r>
        <w:t xml:space="preserve"> </w:t>
      </w:r>
      <w:r w:rsidR="00475CAC">
        <w:t xml:space="preserve">every </w:t>
      </w:r>
      <w:r>
        <w:t>hour.</w:t>
      </w:r>
      <w:r w:rsidR="00475CAC">
        <w:t xml:space="preserve"> It starts off going at </w:t>
      </w:r>
      <m:oMath>
        <m:r>
          <w:rPr>
            <w:rFonts w:ascii="Cambria Math" w:hAnsi="Cambria Math"/>
          </w:rPr>
          <m:t>10</m:t>
        </m:r>
        <m:r>
          <m:rPr>
            <m:nor/>
          </m:rPr>
          <w:rPr>
            <w:rFonts w:ascii="Cambria Math" w:hAnsi="Cambria Math"/>
          </w:rPr>
          <m:t>mi</m:t>
        </m:r>
        <m:r>
          <m:rPr>
            <m:lit/>
          </m:rPr>
          <w:rPr>
            <w:rFonts w:ascii="Cambria Math" w:hAnsi="Cambria Math"/>
          </w:rPr>
          <m:t>/</m:t>
        </m:r>
        <m:r>
          <m:rPr>
            <m:nor/>
          </m:rPr>
          <w:rPr>
            <w:rFonts w:ascii="Cambria Math" w:hAnsi="Cambria Math"/>
          </w:rPr>
          <m:t>hr</m:t>
        </m:r>
      </m:oMath>
      <w:r w:rsidR="00475CAC">
        <w:t>. How many hours will pass until it</w:t>
      </w:r>
      <w:r w:rsidR="00111D6A">
        <w:t xml:space="preserve"> has</w:t>
      </w:r>
      <w:r w:rsidR="00475CAC">
        <w:t xml:space="preserve"> passe</w:t>
      </w:r>
      <w:r w:rsidR="00111D6A">
        <w:t>d</w:t>
      </w:r>
      <w:r w:rsidR="00475CAC">
        <w:t xml:space="preserve"> </w:t>
      </w:r>
      <m:oMath>
        <m:r>
          <w:rPr>
            <w:rFonts w:ascii="Cambria Math" w:hAnsi="Cambria Math"/>
          </w:rPr>
          <m:t>70</m:t>
        </m:r>
        <m:r>
          <m:rPr>
            <m:nor/>
          </m:rPr>
          <w:rPr>
            <w:rFonts w:ascii="Cambria Math" w:hAnsi="Cambria Math"/>
          </w:rPr>
          <m:t>mi</m:t>
        </m:r>
      </m:oMath>
      <w:r w:rsidR="00350A04">
        <w:t>?</w:t>
      </w:r>
    </w:p>
    <w:p w14:paraId="2412EFE8" w14:textId="0E0716B1" w:rsidR="00F4082A" w:rsidRDefault="00F4082A" w:rsidP="00F4082A">
      <w:pPr>
        <w:ind w:left="360"/>
      </w:pPr>
      <w:r w:rsidRPr="00226B5B">
        <w:rPr>
          <w:b/>
          <w:caps/>
          <w:noProof/>
          <w:sz w:val="16"/>
        </w:rPr>
        <w:drawing>
          <wp:anchor distT="0" distB="0" distL="45720" distR="45720" simplePos="0" relativeHeight="251667456" behindDoc="0" locked="0" layoutInCell="1" allowOverlap="1" wp14:anchorId="058A4E48" wp14:editId="25E9E012">
            <wp:simplePos x="0" y="0"/>
            <wp:positionH relativeFrom="margin">
              <wp:align>left</wp:align>
            </wp:positionH>
            <wp:positionV relativeFrom="paragraph">
              <wp:posOffset>5906</wp:posOffset>
            </wp:positionV>
            <wp:extent cx="237490" cy="199390"/>
            <wp:effectExtent l="0" t="0" r="0" b="0"/>
            <wp:wrapSquare wrapText="bothSides"/>
            <wp:docPr id="2" name="Picture 56">
              <a:extLst xmlns:a="http://schemas.openxmlformats.org/drawingml/2006/main">
                <a:ext uri="{FF2B5EF4-FFF2-40B4-BE49-F238E27FC236}">
                  <a16:creationId xmlns:a16="http://schemas.microsoft.com/office/drawing/2014/main" id="{7E603F4D-CD2C-4028-BEDD-998BC84FD5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6">
                      <a:extLst>
                        <a:ext uri="{FF2B5EF4-FFF2-40B4-BE49-F238E27FC236}">
                          <a16:creationId xmlns:a16="http://schemas.microsoft.com/office/drawing/2014/main" id="{7E603F4D-CD2C-4028-BEDD-998BC84FD5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082A">
        <w:rPr>
          <w:rStyle w:val="RememberChar"/>
          <w:b/>
        </w:rPr>
        <w:t>Look in the Book</w:t>
      </w:r>
      <w:r>
        <w:t xml:space="preserve">: for examples of </w:t>
      </w:r>
      <w:r w:rsidR="00060E80">
        <w:t>solving simple differential equations</w:t>
      </w:r>
      <w:r w:rsidR="004145C8">
        <w:t xml:space="preserve"> involving </w:t>
      </w:r>
      <w:r w:rsidR="004145C8" w:rsidRPr="004145C8">
        <w:rPr>
          <w:i/>
        </w:rPr>
        <w:t>rectilinear motion</w:t>
      </w:r>
      <w:r w:rsidR="004145C8">
        <w:t>,</w:t>
      </w:r>
      <w:r>
        <w:t xml:space="preserve"> see examples </w:t>
      </w:r>
      <w:r w:rsidR="00060E80">
        <w:t>5 and 6</w:t>
      </w:r>
      <w:r>
        <w:t xml:space="preserve"> in the textbook </w:t>
      </w:r>
      <w:r w:rsidRPr="00CC77CD">
        <w:rPr>
          <w:rStyle w:val="CrossReference"/>
        </w:rPr>
        <w:t>(section 4.7)</w:t>
      </w:r>
      <w:r>
        <w:t>.</w:t>
      </w:r>
    </w:p>
    <w:p w14:paraId="0D4276D2" w14:textId="5E9B8E63" w:rsidR="00350A04" w:rsidRDefault="00060E80" w:rsidP="00FA0142">
      <w:pPr>
        <w:pStyle w:val="Heading1"/>
      </w:pPr>
      <w:r>
        <w:t>How Would You Answer?</w:t>
      </w:r>
    </w:p>
    <w:p w14:paraId="10B2583D" w14:textId="062D93DA" w:rsidR="00060E80" w:rsidRDefault="00E83813" w:rsidP="00E83813">
      <w:pPr>
        <w:pStyle w:val="ListParagraph"/>
        <w:numPr>
          <w:ilvl w:val="0"/>
          <w:numId w:val="3"/>
        </w:numPr>
      </w:pPr>
      <w:r>
        <w:t xml:space="preserve">What is a derivative? What is an antiderivative? Where </w:t>
      </w:r>
      <w:r w:rsidR="002B0EF7">
        <w:t>might you use them</w:t>
      </w:r>
      <w:r>
        <w:t>?</w:t>
      </w:r>
    </w:p>
    <w:p w14:paraId="6E1EB0F8" w14:textId="5E9BDCDB" w:rsidR="00E14D95" w:rsidRDefault="00E14D95" w:rsidP="00E83813">
      <w:pPr>
        <w:pStyle w:val="ListParagraph"/>
        <w:numPr>
          <w:ilvl w:val="0"/>
          <w:numId w:val="3"/>
        </w:numPr>
      </w:pPr>
      <w:r>
        <w:t>How do you find an antiderivative?</w:t>
      </w:r>
      <w:r w:rsidR="00A3060A">
        <w:t xml:space="preserve"> </w:t>
      </w:r>
      <w:r w:rsidR="002B0EF7">
        <w:t>For any function, h</w:t>
      </w:r>
      <w:r w:rsidR="00C0021C">
        <w:t>ow many antiderivatives are there</w:t>
      </w:r>
      <w:r w:rsidR="002B0EF7">
        <w:t xml:space="preserve"> of it</w:t>
      </w:r>
      <w:r w:rsidR="00C0021C">
        <w:t>?</w:t>
      </w:r>
    </w:p>
    <w:p w14:paraId="30179477" w14:textId="0D98B124" w:rsidR="00E14D95" w:rsidRPr="008A7031" w:rsidRDefault="009370F2" w:rsidP="00E83813">
      <w:pPr>
        <w:pStyle w:val="ListParagraph"/>
        <w:numPr>
          <w:ilvl w:val="0"/>
          <w:numId w:val="3"/>
        </w:numPr>
      </w:pPr>
      <w:r>
        <w:t xml:space="preserve">What is a differential equation? </w:t>
      </w:r>
      <w:r w:rsidR="006763D7">
        <w:t xml:space="preserve">Where </w:t>
      </w:r>
      <w:r w:rsidR="0074454F">
        <w:t>are they</w:t>
      </w:r>
      <w:r w:rsidR="006763D7">
        <w:t>?</w:t>
      </w:r>
      <w:r w:rsidR="002134D3">
        <w:t xml:space="preserve"> How </w:t>
      </w:r>
      <w:r w:rsidR="0074454F">
        <w:t xml:space="preserve">do you solve </w:t>
      </w:r>
      <w:proofErr w:type="spellStart"/>
      <w:r w:rsidR="0074454F">
        <w:t>thhem</w:t>
      </w:r>
      <w:proofErr w:type="spellEnd"/>
      <w:r w:rsidR="002134D3">
        <w:t>?</w:t>
      </w:r>
    </w:p>
    <w:sectPr w:rsidR="00E14D95" w:rsidRPr="008A703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C1E44" w14:textId="77777777" w:rsidR="003A73E8" w:rsidRDefault="003A73E8" w:rsidP="00F3692D">
      <w:pPr>
        <w:spacing w:after="0" w:line="240" w:lineRule="auto"/>
      </w:pPr>
      <w:r>
        <w:separator/>
      </w:r>
    </w:p>
  </w:endnote>
  <w:endnote w:type="continuationSeparator" w:id="0">
    <w:p w14:paraId="39F75BDC" w14:textId="77777777" w:rsidR="003A73E8" w:rsidRDefault="003A73E8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6059D" w14:textId="77777777" w:rsidR="003A73E8" w:rsidRDefault="003A73E8" w:rsidP="00F3692D">
      <w:pPr>
        <w:spacing w:after="0" w:line="240" w:lineRule="auto"/>
      </w:pPr>
      <w:r>
        <w:separator/>
      </w:r>
    </w:p>
  </w:footnote>
  <w:footnote w:type="continuationSeparator" w:id="0">
    <w:p w14:paraId="576E3E88" w14:textId="77777777" w:rsidR="003A73E8" w:rsidRDefault="003A73E8" w:rsidP="00F3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66C55" w14:textId="12BB134C" w:rsidR="00F3692D" w:rsidRDefault="001D2DEF">
    <w:pPr>
      <w:pStyle w:val="Header"/>
    </w:pPr>
    <w:r w:rsidRPr="001D2DEF">
      <mc:AlternateContent>
        <mc:Choice Requires="wps">
          <w:drawing>
            <wp:anchor distT="0" distB="0" distL="114300" distR="114300" simplePos="0" relativeHeight="251655680" behindDoc="0" locked="0" layoutInCell="1" allowOverlap="1" wp14:anchorId="28AF4EB6" wp14:editId="7828FE23">
              <wp:simplePos x="0" y="0"/>
              <wp:positionH relativeFrom="column">
                <wp:posOffset>2136998</wp:posOffset>
              </wp:positionH>
              <wp:positionV relativeFrom="paragraph">
                <wp:posOffset>-89436</wp:posOffset>
              </wp:positionV>
              <wp:extent cx="365760" cy="365760"/>
              <wp:effectExtent l="0" t="0" r="15240" b="15240"/>
              <wp:wrapNone/>
              <wp:docPr id="20" name="Oval 19">
                <a:extLst xmlns:a="http://schemas.openxmlformats.org/drawingml/2006/main">
                  <a:ext uri="{FF2B5EF4-FFF2-40B4-BE49-F238E27FC236}">
                    <a16:creationId xmlns:a16="http://schemas.microsoft.com/office/drawing/2014/main" id="{FDEE583A-67FC-47B5-AF75-E7C361708894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5760" cy="365760"/>
                      </a:xfrm>
                      <a:prstGeom prst="ellipse">
                        <a:avLst/>
                      </a:prstGeom>
                      <a:blipFill>
                        <a:blip r:embed="rId1"/>
                        <a:stretch>
                          <a:fillRect l="20774" t="4170" r="-33574" b="-698"/>
                        </a:stretch>
                      </a:blipFill>
                      <a:ln w="9525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0537AD3" id="Oval 19" o:spid="_x0000_s1026" style="position:absolute;margin-left:168.25pt;margin-top:-7.05pt;width:28.8pt;height:28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8XNXgMAAE4HAAAOAAAAZHJzL2Uyb0RvYy54bWysVVtP2zAUfp+0/xD5&#10;PeTSXNqKFLWlmZAYIGDi2XUcEsmxM9ulZYj/vmMnaavBxjStD+nx8bl+5+LTs13DnCcqVS14hoIT&#10;HzmUE1HU/DFD3+5zd4wcpTEvMBOcZuiZKnQ2+/zpdNtOaSgqwQoqHTDC1XTbZqjSup16niIVbbA6&#10;ES3lcFkK2WANR/noFRJvwXrDvND3E28rZNFKQahSwD3vLtHM2i9LSvR1WSqqHZYhiE3br7Tftfl6&#10;s1M8fZS4rWrSh4H/IYoG1xyc7k2dY42djazfmGpqIoUSpT4hovFEWdaE2hwgm8D/JZu7CrfU5gLg&#10;qHYPk/p/ZsnV04106iJDIcDDcQM1un7CzAkmNh+605dKm8yA6jJ6yfNwEa/yyM2BciN/EbmLVTRx&#10;83A0XoVpvgxHyavRDpIpkRRr6I2LYkA3SP4u+r7OBpfIs/jaMF/y89UqHo/mbgKe3ChdxO48T2N3&#10;lS5HSZD64/EkejV19WzMw7/Nwtu2ampTNg1iybv2RoKwOSkgTaa7UjbmH6rj7GyrPO9bxaBAgDlK&#10;4jQBxAhc9XTnclBupdJfqGgcQ2SIMla3yhQTT/ETBNNJD1KGvQaJvGZsoHvAoFk/Hoqukc4F2TSU&#10;624yJGUWelWBZ+TIKW3WFAotL4qg63ulJdWkMg5LcHwL02LmJPTTNLKzEgGeoJkhdzSKDQ9mxk0m&#10;4x7evT5AfRw94842Q5M4jG2+SrC6GDKzk02XTDrQZRnChEDAgZVjm+arKDp+7MNvcGOWgVGxtTyy&#10;Bm4ZB+aheJbSz4yanBi/pSU0DZQr7AIZDL31rSpc0I9cW4MHtHrbXfC/yasrc4duaVSpXUr7wPw/&#10;BdYp7zWsZ8H1XrmpuZDvGWCAaO+5kx9A6qAxKK1F8QyTLwU0J9RYtSSvoVMvsdI3WMIOBCbsdX0N&#10;n5IJqKfoKeRUQv54j2/koVvhFjlb2KkZUt83WFLksAsOS2sSRBGY1fYQxalZOfL4Zn18wzfNUkCL&#10;BDY6Sxp5zQaylKJ5gPU/N17hCnMCvjNEtBwOSw1nuIIHhND53NKweFusL/ldS4xxg6oZw/vdA5Zt&#10;P64a5vxKDPv3zch2skaTi/lGi7K283zAtccblrbt2f6BMa/C8dlKHZ7B2U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enFa04QAAAAoBAAAPAAAAZHJzL2Rvd25yZXYueG1sTI/B&#10;bsIwDIbvk/YOkSftBmkpIOjqIgRFm7iNsXtovKZbk3RNKB1Pv3Dabrb86ff3Z6tBN6ynztXWIMTj&#10;CBiZ0sraVAjHt91oAcx5YaRorCGEH3Kwyu/vMpFKezGv1B98xUKIcalAUN63KeeuVKSFG9uWTLh9&#10;2E4LH9au4rITlxCuGz6JojnXojbhgxItbRSVX4ezRujXxXUzKZ6X3e7lffu5vX6ruNgjPj4M6ydg&#10;ngb/B8NNP6hDHpxO9mykYw1CksxnAUUYxdMYWCCS5W04IUyTGfA84/8r5L8AAAD//wMAUEsDBAoA&#10;AAAAAAAAIQC0vSQPWpoAAFqaAAAUAAAAZHJzL21lZGlhL2ltYWdlMS5wbmeJUE5HDQoaCgAAAA1J&#10;SERSAAAENgAAA6gIAwAAAWrBtFUAAAABc1JHQgCuzhzpAAAABGdBTUEAALGPC/xhBQAAAtlQTFRF&#10;AAAAAAAAHz9/P1+fP3+/f5/fv7/fAAAAHz9vL0+PP2+/j6/fr7/fAAAAKj90NVWUSnS/iqrftMnp&#10;AAAAJz93L1eXR2+/j6fft8fnJj9yM1KZRnK/jKzYssXlJT90L1WURW+/j6rZtMTkJD9xMlaWRHG/&#10;jajascjoJ0NzL1OXR3PDj6vbs8fnJkN0MVWURnHCjarbtMbmJkJyL1aVRnLCj6jbssXlJUJzMVSW&#10;RXHCjajcs8XkAAAAJUJ0L1WXRXLBj6rctMfnAAAAJEJzMVWVRHDBjqnassbmAAAAJkJ0L1SWRnHB&#10;j6jas8blAAAAJkFyMFWWRnDBjqrassXlAAAAJUFzMVWXRXHBj6nbs8fnJUJ1MVWXRXPCj6rdtcjo&#10;AAAAJUFzMVWXRXLCjqvdtMfnJkF0MFSXRnLCj6rdtMfnAAAAJkF1MVWWRnHCjqrdtcbmJkF0MFWX&#10;RnLBj6vbtMjoJUF0MVSXRXHBjqrctMfnJUFzMFWXRXLBj6rcs8fnJkJ0MVWWRnLCjqrctMbmJkJ0&#10;MFSXRnLCj6rctMbmAAAAJkJzMVWXRnLCjqrcs8fnJUJ0MFWWRXHCj6nctMfnAAAAJUJ0MVSWRXLC&#10;jqrctMbmAAAAJUJzMFWXRXHCj6rbs8bmJkJ0MVWXRnLCjqnbtMfnAAAAJkJzMFSWRnHCj6rbs8fn&#10;AAAAAQIEAgMFAgQGBAUHBAYLBQgOBgYHBgoSBwsSBwwWCA4ZChEdDBUkDBUmDRAVDRcoDxsvERMW&#10;ER0zER00Eh0xEyE6FSVBFydFGCdDGClJGStMGy9THTJaHjRbHzVeHzZeIDhiITpmIjxpIzlhIz1t&#10;JCs3JD5tJUBwJkJ0KkRzK0qELEd5LTI6LlCOL1KSMTpMMVWXMlKLPWSqPkRPQmu2RG68RnLCSFVu&#10;VWWDWWqKWmR0Z3qea3aJcXyQfZXBgY+mhp/Oi6XVj6rcnq7KqbvZrsHgtMfnSnwY2wAAAKt0Uk5T&#10;AAgICAgICBAQEBAQEBgYGBgYGCAgICAgICgoKCgoMDAwMDA4ODg4OEBAQEBASEhISEhQUFBQUFhY&#10;WFhYYGBgYGBgaGhoaGhocHBwcHBweHh4eHh4gICAgICAh4eHh4ePj4+Pj4+Xl5eXl5+fn5+fn6en&#10;p6enr6+vr6+3t7e3t7+/v7+/x8fHx8fPz8/Pz8/X19fX19/f39/f3+fn5+fn5+/v7+/v9/f39/f3&#10;c+pWAgAAAAlwSFlzAAAXEQAAFxEByibzPwAAllNJREFUeF7tvYWfHUfX5zePKKKIHjOzhWb2a8Ga&#10;XlNMz5BpZbZfM4hMGo1Ma4ZHsvxaLEU070I2yW5gs4FNNrCbTbI74QlNmCbJ/AWp6vo1VGN1d1V3&#10;Vd/z/XxsVdW9c2/d06dPF5xzqq9Zzt+5cxmKrTEdgpYW+HV6+mcU+/q+a6snCRG005GUb/21+Y6k&#10;/3Z2oZrtStbXNduPrC97qNnbJue7WD9OoWic6fdRSKUpgRxoUgGy0flzx/BvBbR2o3o/pp9BQQdj&#10;VTtyk2bVqNgN7XdCtX7ovyEr9SOnG+eNji5FsRRV+jH9FgoxpkLQok75fixLF8aeqamfUOzr+7Z0&#10;T0r3I/2aJERQtiNl+5HVDRRC9pTrSMl+pHYj/bezC1WiK+X6Mf0dClGyvs5YP85XF0Zf34PlbpsS&#10;/ShxTTxYP06iGIEP01ajHEG9H+ndeA+FVFI7yTuS/CjlfqR1Y38JwYekdUO1H+dPz0EpQpnrHyFV&#10;IGr9SL8m1brBPq2vb1v8E5X6kd6Np1EozVn8fzGZKPTj/OlrUYpwY1VhhExPH0CJUdwPvddEYnp6&#10;J0rF/TDYDUbQk4J+pPZCXzcY0JPcfizL6MabKOjB60leP9J7sTRbGJM+S9CgyFvT0/8Likmmp737&#10;K07mNWFfP4giK6OgDBPKQhQlpqe3oSST1Y1IJzzK9oRdF9aV2AVgDVeiGCOjGynfWrIjQj94V6J4&#10;jSlMfYuCxKOTP6IUhXWkRFeiejrMejCMchrnKQvDgykMSgrk3rcyWddkHwox+H2DYhQ+TFuFcgT1&#10;fqR3I/s3P8D6sQXlKLwjyY9S7kfZbjAOp7+a1g3Vfpw3NRsliclvUMggqx/Jnqj1I10YL+cJIwf2&#10;YVvjn6jUjwrXJI8z+f9iMlHox3lT16AkUbkbPlNT+1FiFPcjXRh9k4dRqMHU1ChKxf3I6sYsFOoR&#10;9KSgHxm9+LHuNQmBnuT2Y2mWMPR1g+H1JK8fGb3I7cY5IyOLUVTnzamp/xHFJFNT3v2VJLMbEyFo&#10;UYcJZQGKElNTW1GKM3kuCjK7JyZ+QLGv7+vSPWHXhXUldgFYwxUoxnkqXRgJEZTtiNAP3pUoXmMa&#10;Gdck5Vt3l+tIVE+HWA+GUE4nvRvpv51dqBJdyb1v45TpRsq1yqNMPybPQCFK1pfdn3HbTK5EQUa9&#10;HydKCYPB+nEcxSh8vJj8KOV+ZFyTd1BIJbWT37BuJGWi2o/UbuwtoQAhXB7ypIuh1o/5pVSjCPaT&#10;JuPPa6V+lLtPCvE+LfaZKv3I6MaTKFRF+tjifqybvBylKNdXFUaEJZGeFPZD8zWRWRd8ekE/lqQP&#10;QzV1g+H3JL8f6cLQ2A3GrEk+ksjrR/r8lHXjdRRibBwPQIsizKBk9yO8djKLM4QR/fbx8Y0oKcJ6&#10;8i6KMm9k9CLjmpwWF0FZkYzxriS+MqUJpHcj5VtLdsS7Lod5XzDuXMmLL3vFFFK7MT4+A6Uo4+MP&#10;l+hKqB9eXxhvoJ7GxNcoRMn65aXUNf++lTknTRivjc9FKUa526ZEPzKuCQpJWD++RzECH6atQDmC&#10;ej/KdqOvb27qq7wjyY9S7kdaNxalKmiEfvwrkdYN1X6cMzETpQhlrn+EVIGo9aP8NcmDfdjm+Ccq&#10;9UNvN/pO5/+LyUShH+dMXIVSlPELUKjMxMRelBjF/UgVxmuVhRFlYmIEpeJ+aL4mMYKeFPQjtRf6&#10;usGAnuT2Y7H5bjC8nuT1I70XfeM3o6CN1ycm/j6KSSYmvPsrzhq9wvBhQpmHosTExGaUZDRfkwB2&#10;XVhXYheANVyGYgxT3YB+8K5E8RpTMNYNSU8HWA8GUE5l/E4U9JN738q8rUUY4+ObUJJQ74eeazLG&#10;PidtwKjcj+rdiHzFGONfZN3g/1Zj/N9HoRLoRl/f71kxVSBq8vitzjVJfAX7sPHx31ABSv3QfLse&#10;5P8blx8PKv3Q3A0faRpY3A9DveBEPrqwHwa7wQg+vaAfB8dPQ8kU4+PL+T/5/TArDODdxXn9aKQX&#10;HG7ZUEySYmzMsSjr2xrtBWOs7yv2lZ6qhKxpuhe+frDvZfDZeb9X8hqbJPoM2uV14VPUmqVGXJJe&#10;bOkH0RsM78zzUGyE24WvJiclkKIp2LejxMj2HDVMwolYa9SjKtMpURjTv/b1pcRmmCT9Kkyf1ezV&#10;yfq2A5LGGCfry7z7BmXzvJ/9VS802I/8bzrVVD8aVYBspm9HoT41hh9f6hRG9fGY1msSHZ6WQ7Nq&#10;VO6G5swNFfuRFtVXi0r9+C7nmgyN5nsoZlClH1mqcZvw1eSkBFLkU6EfGd1g344SI8dzNJ3y/Ujv&#10;RsKJuGTUY+l+pAYsTaVEYUzt6etLjc1IpWQ/nskQBgoSU2eWuDrl+pF6TbK+bb+kMQWU6kepbnj3&#10;DcrFlOlHWjfey/6q59P7wUZHn6AYQb0fqWkd8n/xybRXX+XjxYQ5Vu5HqWuSC+8HiiGq/Ujvxm0o&#10;lIN3ZAPKPor9SHu8flFFGBz+m+K/S6kfqSm8Kl2TCHJPVPqRfk1qdoMR/VyFfqQOedIyN5QmMvEs&#10;7EeqMPrSo/rKs8H/+KJ+pHbj2/rXJOB28Q35/cgQhsZucKanH8/tx4H0wXB2Nz6Cp2Sm02gWaZbN&#10;J7h0MbK68Ubk68v35H/L6MqvWT3MCFiKf3PZjrDrws2sPFFdlimnp9OFcXnK15brCPSD9yWCaEyS&#10;cU3Sf/xk3+QJFIuJ6unqndPTO/NWPtO7ccPkRyjFKKMl+fetTHo3sr6M9SL1JTY6+hjFCOr9yEjr&#10;kP2bM/rxCh8vJsyxcj/ShfFAruTT+8j7gWKIaj/KXZN8eEfWo+yj2I/0x2u1bni/Kf67lPqRkcJr&#10;cgcKlZB7otKP9GuyspowIkQ/V6EfWq+JRGTiWdiPdGFo6QZjvf/xRf0w2w3GbeIb8vuR0Yu+yedQ&#10;0MLU1GO5/difMRg+N08YAyO5HorppFk2n+DSxcm8JrcIX01OSiBFPv9TRlf2ZPYwqxvs21FiZHuO&#10;ZsCuCzez8kR1aY6cMrqRcCIuGfUI/eB9iSAa05j8BQWJiZQojIndfX0psRkZRPV01ejU1Gjuyuf8&#10;LGGgIDFxeomrk3/fxki/JlnftlfSmALK9KNcN7z7BuUo6WFgJfqR2o13sn/ys+n98MaLiQG0ej8m&#10;L0IhSr7kj6e+mjpeVO1HuWuST1pHFPuR0Y1bUCgH+7Cn4h+o1o/UbnxWSRg+MZmo9ONwujBqdYMx&#10;GQ11VuhHxjWp2w3GZDjCLezHuZOfoySRmrmhPEHEc1E/0oXRlxbVVw3oSX4/7k6fsX+t4ZqEeD3J&#10;7UeWMLK64flJeqBBkV8mJ/8aiilk9CKrG+zb30YxI9A0jxTTJsiKmc/oRlwGT5TsyFjfIOvK1aj5&#10;vDw5+SiKcVIDlhLRCoxyDudCP1hXgthwdrGyZNTX92SGMFCQGM9oTyXU07u9zjBQTyP1mmR9G1OS&#10;Kv1QoFQ3+G1jph/p3QhukjgZ/WCjow9RjKDej9S0Dvm/OPXVl/h4MWGOlftR6prkwvuBYohqP/R1&#10;Q3RkLco+iv1Ie7zOqNYL8Zviv0upH6kpvCoKI0DuiUo/dF6TKNHPVehH6pBHQzf6+iITz8J+pAqj&#10;b/wrFGqy1v/4on6kdqOyhqZwi/iG/H6kC+Ogxm5wJiYeye3H3vTBsBbVkEmzbD7BpYthoBuMfy+j&#10;K7uzejh+DAW9sOvCzaw8UV2cLaesZDB1gX7wvkQQjUm+N3JNOFE9XTEyMTGSt/JpRjU88u9bGT3d&#10;SATJeZToR3qceUkQJp7IX6Pcj42VhTH2JyiwIof3wytUoU6I+djY79EP8bt5R0QtRFEedVRj7M9Q&#10;8OEfFv9ApX7MHV+Dkj4ukHui0o86wsjhg+jnKvTDUDcYET0p7Ifuh7xM0JOifpgTBkBP8vsxbjxa&#10;nfE970leP8qv6lRlfPyfoJRCY73gsMuTng2o0V5414V1Jf6dyRbTCP04xvsyvp09kJdv5yUvMUaT&#10;sGcQSn6keurowDy2xIlb0g2C0Mx38MkEwcFcvcZZEMDjqHts8JrOR61X8H70UVQS8DjshgPT2+MZ&#10;LgqUM2Fv+RLFLnOK/c4XUM6H2RT2xpvyDxd3mqNMFstQVoBrEQO1jsHvkVImUgijm+JgPysl7DCP&#10;m4QwkjFxzsN/FIrl+NmTByrd4JKaP6hT4mCy0JwnQQO/+x0KzcLHnSjaxO/GxlqQh623PZNG8/Jg&#10;srB2nN30usyvlioGaFYcTBatJ5HLpUFxXGm3Yng0Jg4mi7LC+BahKCA4j9QgDYmDyaLEDO1MCOAx&#10;1D3We03noWaIJsTxVhnF8H70EVQS8PQzmrIqpGJeHEwW36FYxNNcFChnwt7yBYr6MSyOOeqKcZL9&#10;zudRzofZFPbGG6feQ10jRsXBF7hQLOAIk8VSlBXgWsRATSMGxcFkcQmK+fB7pJSJFMJwSRx8jwTF&#10;AtjPSsm2kMeNQhjJVAD1MSMOJgu10Sf/USiW4ydPHqjkwzrjg5ZsDIhjp8r3ci6uKgug+tdCFAzU&#10;c9AuDvatr6KYD5OFjvRQKvB1ek7xvoVecSgnK+bjThSbQKQAGuYiiSW+jqFRHAvZl12Lcj7Kt70+&#10;/KvkKQrKKWgTR/7XRGGyMDnOLoZ3NWOZVo841GWxp3nFSIOPltM8JDSI40v2yQtRLoDJolLuXCN4&#10;u1fbUAF1xbGNfaTiZtgVdiiGhOc0EnGfqCUO/iBRPZKAycI6YQj4Y8e/16uLg3+G8kYzk0WJGVoA&#10;D08GGenedOGJ5FRFcfDk/4q2k/FmecU4ASGcWIeGLaK+ElUj8JECo9yuh3e7lTi1g8niWxSVEL9b&#10;HCYeZwd7JfUAfl0w7fBEMj39EFpyEHdZzBjnMrucYvzIJYFyBlcXvqMOwc0Sei3ehJYI5+Ml9RvE&#10;gy9woagAF4XSzQCBnLjVq2klYTsiR/tEURt9SzBZXIxiMVwWKCrA313qD1Sp/mTJh++RoFhM2Z92&#10;ricMd8TBZKE8+uS5dGehrMRFQhaM+WjJh3XGBy3ZGBDHqMr3+rAflZ77Kx8kRUatACEKBuo5aBcH&#10;+9ZXUCxE/Relof7HfJ2eU7xvoVccZc5omMV+jpq210dkPhziIomd9xFDozgWsC+7BuVC6ilGefyr&#10;5CkKyiloE0f+18RgsliCYgvwrmYs0+oRRylZ8PRMKLYGHy2neUhoEMcX7JMXoFwMk0VWvqyG8Xav&#10;tqIC6opjK/tI9c2wlRYohoTnNBJxn6glDv4gKXESE5OFek785uCPHf9ery4O/hllNpqZMJp6rlbA&#10;E8nJiuLgZx6p204GH0WiqM7XSMMCRtBsDD5SYJTb9fBut3KHlTFZlFrbOx0CeAR1j7Ve0zmoGYJp&#10;hyeSqakH0ZKDuMtixriI+eUUw/vRh1BJwFMva8somkJws4ReizeiJcJ5eKnUDeJxuIwwnuSiQDkT&#10;9pbPUNRPwnZETjSMojz6lmCyUF7sPc5+57Mo58NsCnvj9RPvoK6R6k+WQqKHAhVxiMliMcoKcC1i&#10;oKYRY+IoYT75PVLKRAphuCMOnrUVxULYz0rJNJrH9UIYyTSYqaxjffFBUzYmxMG+N/XYghT4j0Kx&#10;HD948kClACEKBuo5aBfHrUpf63FhVVkA5b8Wwph8F9UcNIuDfWkJxdCTGl0BLox9D/D/FzzodIqj&#10;xEIGH3ei2AgrJ8/w/v2Gi8QrpaNNHEvY99yAchHqt70JuESyRKJJHDnfkIDJwuQ4Wwne329QjqJD&#10;HGVksbtVxYjCl6ISQ6Pa4igjC64YFc6NMoc3Jona/nriKCWLy6xRDAmxx4lKDXGUkkUl8+nlnvNJ&#10;nrigEU8kOyqLg7vhlJAFF0aJGVrfaxBB5GiBh0ULaibgA8gKzkXeDaf6TOW8XkYxlnu/OpGdFxiW&#10;SN/Yv+DJZPJH1Avw3ptxukkGTBZfo1gI/7XbUc6CvWUGivrBzRJM+zIPNdwnXi/lidHXN1NdMRYp&#10;X3m8L1OFahCzHZ5NSKfM7QH4AheKBXBZlMjXySXHQE0j9R60uTBZXIhiAeyXlcpbLxKfuiQOvkeC&#10;YgHlf5cnCs6laNCHGXEwWaiNPjeyH4ViOYQ8UMmHdcYHLdkYEMeIyvd6sB9U9BzJgT2SUSpAiIKB&#10;eg7axcG+9SUU8/lU9erWh6/Tc4r3LfSKQ/18UiaLjSg2gDj1Y4CLJHbWbQyN4pjHvuwqlPN5ojnF&#10;8PGvkqcoKKegTRz5XxOFyeJTFNuBdzVjmVaPONRlUeqYO3Pw0XKah4QGcXzGPnkeygUwWdggDIG3&#10;e7UZFVBXHJvZRypthjGYLPQPnOrhOY1E3CdqiYM/SFRPIb/PJsWQ4I8d/16vLg7+GcobzUwWRlez&#10;auOJ5HhFcfDzvhVtJ8daxZDhIwVGuV0P73YrcVD/V44Iw4NphyeSiYn70ZKDuMtixjgfJosXUXSB&#10;4GYJvRavR0uEc/BSiRuEw9c9UXSEhO24BT88htroW4LJovEDaepS/cmSzwznFMPDjDiYLOwRBu8M&#10;QEs2JsTBvtfQWZlZhOcXSvDUxewfIQqGaM1DuzjUvlYz/HcnRfJ7iCOQh9eai15x8Plqw4rhwX93&#10;/ERHgThtkm9y3iyk4tUz0SmO4m8zRbooovgd4318DeUUtInjt9ZkURY+mRxfhEoMPeK4lH1BOwfO&#10;VYRfvLSrp0Mc7JPtnq6mwyUSF0ltcaR8pkN4IokY/1ri4A8Sh2UBPJHAvFYXh+ehg7LzCN+iuVXF&#10;wf/4YZQ7g3AMKPuzvD9CuWuMjb3o/byoV1o2fMO9s6Lg+DcLhJK5pe49qN1a2apC3Hb4LowJ7sMb&#10;Oo0/5yMEJA2CIIjus3p4587h1aj0MMExq6DE2VBdg59zkwQv9hb8XEHGUSnlsGhDpWdA8uU0U8Hb&#10;K+SQdZfVniiuRC0BfxHF7uNllc49rpcf14xi1+GyKDo8jt9IKHYafjSByjHOvjjUDgdyFK4YKBYg&#10;3thlFeHji0zbGYe9VxxK1FHYbyvz4/jbOysN/qAoNe4W0ihxuIND8F+GohKfeLJgoN4l+IkNiif+&#10;CIQkOGjoEOrHkAYIUTBQ7w7sN6mMMWIIYXRNGvw5qXz+kUQHpVFn0sEFqTxAcYGal/em6Z9R6gJM&#10;FveiWJHi00Jd4cp6itEt+GIfihbR0l4sk0WFB6tpfjf2O5Qapb7JMEIrbgu2Ll/9jkmjceV41Vb7&#10;yV1amlYOJgs7hcFVo2nlYLJIOQnYElrQjEtQtJBmpWH78n+j0rDWfvo0KY0KCzsN06A0mCyKNtLa&#10;pjlpMGFUcdFZNTQ6OrQKFdM0JQ1+yD6KqninkEWocvB3SRqSxr1lhcEPMU6CF43RjDSOlhPGHvHb&#10;j0jnSYk2VAzRiDSYLI6iWAxO1kozFby92gFBijQhDSYM5fn7Kk8UV6CWgL+IogkakAYThuoJ+t6R&#10;YRmHfAp+MioO49Ios/7JZfEtylnwGwlF/ZiWxpfqwuDnTubqBfDFoXzyszqGpcFkoSoMrhgoFiDe&#10;aEJFzEqDyULRO4uPLzJtZxz2XnHitG6MSoMJYyGKBbDfVubH8bc7Jo1rle8S/qAoNe4W0ih3cqcK&#10;5qShvn/EfxmKSnzsyYKBuj6MSYPJQm38yY/jVD/OmSEkwUGDPkxJgwlDzX2Jm08UVRGiYKCuDzPS&#10;OKvMXaIyxoghhOGINJSHXPw5WeZw6xBlabCuMBSDwUxIg389ivnUmXRwQaoMUCJBUDehKRsD0mDf&#10;q+Zmonp5M7hx6ieUchGS4KAhB+3SUN8yYbK4B8WKPI9/c/FiXjio56FbGsom44p6ilECIQul571m&#10;afCvRTEfvtiHonE8YTBQzUGvNNhXDqOYD5NFhQdrRZ4RwmCgIROd0nhI4fsE9U1GKYQg+P8L+qdR&#10;GsVfBowuX6WCjvEe5m736ZMG+6YvUcznlcaF0XfgV/Ev3+PKe/zrkga/N9XWgpksmhZGBC/eNjPC&#10;WJM0+HegWACTxSiK7TDM+5oRKaVHGuzzP0GxACaMi1FsDT4mSr92OqTBA1lRLKB5+5kO3wlN67IG&#10;aWRKOkEL9jML3ulkr2tLg4fcKcaJVFjYMUiaPOpKI+Ujs2CyKNpIa5akPOpJYyf7uMdRLoIJoykX&#10;HWU8eUSeL7WkwT8LxSJmW3WXhHjyCJaBakiDf45qIOs9lgqD4T1f4N5cWRp8iqaqGH1HqgnjjMM4&#10;05dxNdoMwO938VuqSoP/vapXBjcZR1BU5lxIIcIOvKSf2z15rK4oDf6376NcDBNGyfm7ODqdsWWJ&#10;aFiJuqiZwJOHsrJHKPl3TBiSO1shGb/cOzRc8Rz1KvDoXOUZho/3NygrUHb9U2hBxo/mL6FoBO+3&#10;TW9DrRBvgaCMPn1RThgXebJAJYWr2asXoWyAMVgQpZ/4neobA5gsygiDi+IblDNg7/gIRf14VtR7&#10;WjJy1662ifegpgaTRQnvLC6LX1DO5kShwKrjP1N4ThBBmhnhgSWc21FXhAljAYrFeEYS5Vy+mZz8&#10;nP9rwIJEn7DeqlAEb1UkpGzU+jWl7hJVWTA+mpy8oe9HE/Y0Md4QA7M4FQLzSu0fPcpkoT64YjdL&#10;CeGVIGv0tWGnEMu2qmlfmSzUx59lf5snDAMPlyxp1IUJQ9l9aT77ZZ4lUEUIw4AxNSONM8vcJXxq&#10;hqISs4QsGGjQhxFplBpylf5ZniA80JAL6wpDMRjMhDT416NYCB98lr7/hSzUpBEJgroRTdkYkAb7&#10;XiU3E07Zu8RHXRpQDg4actAujVJbJuwXnUCxJJ7xQDkfL+aFg3oeuqVR1mRcjmJ52D32FIr5CFko&#10;Pe81S4N/LYqFPKd6dbN4QPHPPWEwUM1BrzTYVw6hWIiyqtfmaSEMBhoy0SmNBxW+L4DJwtw6Zwwh&#10;CP7/gv5plEbxl0VgwpiPYgOgY7yHudt9+qTBvukLFAt5oLG7RLB/j/iX73HlPf51SYPfm8prwXwO&#10;imLTePG2mRHGmqTBvwPFYpgsjK1eFTPE+5oRKaVHGuzzP0axGCYMgwu9CvAxUfq10yENHsiKYjFL&#10;2rtLQvhOaFqXNUgjU9JpvGGDMBi808le15YGD7lTDmRtcMhVSJo86koj5SNzYLJo0X7GScqjnjRG&#10;2cc9hrICTBjt2s84njwiz5da0uCfhaICfBKOoj148giWgWpIg39OiUDWQRuFwfCeL3BvriwNPkUr&#10;oRhtjj+L4Pe7+C1VpcH/voxXBpNF8RZrGisGRkYGVqBiits8eayqKA3+t++hrAQTxg0oKnP9hMxi&#10;tJvBk0cZZfcp/3fl75LjEIEMXjQDj84tM8Pw8P4GZTVuKCuM3eK3H5qJuodoQ8UQ3m+b2opaId4C&#10;QUl9+qWcMOaJn51mKnj7VSgbYQwWROknfqv6xihMFiV2CVZ4orgMtQT8RRRN4FlR72nJyF272ire&#10;g5oyTBhqC/2cxfzXHkcllR+MisN/pvCcIII0M8IDSzi3oa4OE4b6+ieXxdcoZ8FvJBT1E33CeqtC&#10;EbxVkRDl7cSQy8uYjL1FegF8cbzk/V8rifGGGJjFqRaY900ZYXDFQLEA8UYTKpI1+lo/KsSyVWmn&#10;P50y9pOPLzJtZxz2Xm5hUNNIljQ0wITxKIqFsN9W5sfxt7slDSaMWSgWwR8UpcbdQhpPoqYPU9Lg&#10;Tn4oFsJ/GYpKfOjJgoG6PgxJg8lCVRjnsJ+1FmUlhCQ4aNCHGWkwWaiGTnDziaIqQhQM1PP4ccfg&#10;uSgqYEQaTBiqXWC/SWWMEUMIQ0mKXEt90JSNAWlwh3EUi+DPyXNQLoeyNEJ/SoVO6ZdGiSW/OpMO&#10;LkilAYqQBGMLGnLQLg32tftQLEL18mZw/cQPKOUjZKF0iXRLg32rqmMbk8VdKFbkWfybD19s4qCa&#10;h15plHBsu6yeYpRBCIOBejZapaH0jQK+2Ieiebx+8f8V9U6nNNi3qTq2MVlUeLBWZYdYceLiOCxa&#10;MtAnjbuLRR9Q32SUw+8Zl0feo0WbNPgXoViE0eWrfLgvzeQDqCTRJQ32JaoBNy+1JwyGF0x4Bipx&#10;9EijjMcOk0WLwmC8y+WRvtigRRr841EshMliBMXW2JfVYQ3S4EvBypsETBgXotgmXtQkyhHqSyNL&#10;zmm0aD/j8G4n+l1XGtxIq85LWrafcVLkUVMayQ/MocLCjlk8eUTtaS1pcIuhvsfKZFG0kdY4njxC&#10;z7w60uCfhKICTBimXXSq4MnD3+moLg2+kaaeN2Zmhbvk5vEod6JVO9yjAipeVRreEBdlBe4qLQzI&#10;QOICvKYbPnj0fk1FafC/LpGB61BJYeDXjy9Hva9v7vdew3Wo6oaH8rMZeCVp8L/MnxrLMFkcQlGB&#10;T73fPb4I1ZCveDPK+vHkUT4i1fsrlJVgwlCfv3uSyPrN29lL96GsH2QZU90v5Xh/gLIaTBiSO1se&#10;nijWoJIGe/kYigYY+9H7eZMrUc+HJ5gqKYsy658fcFmgnAW3Hyjqh9sN7ycqxEqIt6GiyGfqwpir&#10;IAvGBQbFASuKTDjZ6yBYhi+bmI7JQlUYXBZKYwouNfbPdgMyCZ8pPEYV7JMennxbQIAGdZgsFL2z&#10;zubCQLmIGdx2qL+9BPIT1t+ISaGKzzwTxjwUCyghC8Ya/nbz0vBYsgUC8DlRLdPpVcp3CbvY4wdR&#10;VkJI42bU9JEiDU2o7x/9xn4ZimoIYRh41BqTBpOF4viT/zAUlRBjdA4a9GFKGkwYau5L/IGZN9xK&#10;slyIgoEGfZiRxunKd8mxKj+qXwjDEWmoD7nYT6p094uZHSq5sK4wFIPBTEiDfz2K+fBnydkol+Ug&#10;+9u5KOcRCYK6Hk3ZGJAG+141NxM+I0WxCuPjm1DKRUiCg4YctEtDfctEVdezUfpzL+aFg3oeuqVR&#10;ymRsRNEsQhZKz3vN0uBfi2I+mHo1gicMBqo56JUG+8oBFPPZ1KAw+p4UwmCgIROd0rhf4fsE9U1G&#10;KYQg+P8L+qdRGsVf5sNk8TaKzYCO8R7mbvfpkwb7ps9QLIAJQ2WkoJG9u8W/fI8r7/GvSxr83lRb&#10;C76u2bskhhdvmxlhrEka/DtQLGBXq8JgDPC+ZkRK6ZEG+/wPUSyAycLgDoAafEyUfu10SIMHsqJY&#10;BBPGwyi2Cd8JTeuyBmlkSjoJE8YMFFuGdzrZ69rS4CF3ioGsfJkGRQtIk0ddaaR8ZBZ8UxlFO0jK&#10;o540RtjHPYJyETbYzziePCLPl1rS4J+FYiFMGC+iaBOePIJloBrS4J+jHMjKhNHw+FMV7/kC9+bK&#10;0uBTNGXFOM02kyHB73fxW6pKg/+9sldGo/P3KtziyWNFRWnwv30H5WKYLOwWBseTh7KyRyj5d0wW&#10;21G0Gh6dqzzD8PH+BmUVmDBMeTZqx/ttE5tRK8RbICgjC75lgqIDjMGCKP3Er1XfGPCwU8IQVtR7&#10;WjJy1642i/egpkalXdYW8Z8pPCeIIM2M8MASzi2oK8Jk8T2KbhB9wnqrQhG8VZEQte3ECEwYl6Lo&#10;CInxhhiYxakQmNfk/pEuskZfa0eEWDZXjSl520FhZEqjLkwW7gnDlDSYLJrdP9KDEWnwIZcl83e+&#10;+ri9X3UwbEIaL9pzl/yJd8uC39CYjQFp8C9GsWX+OPYH0R0BWnPQLw32tY1PWcfSfsYfx8a4NLww&#10;D04yGCqBdmmofa1m2O+O/xAuC4GQxfg4qg3y91v5VgA5+PAmphvBvfKa15qLXt3gX4pio6TIggNp&#10;8LmjR2FInFZpsC9sZ5SRKguOJw1xke7j/y941GqUBv86FC3jbLH9y5/8+T3UJ43Cr2oRv2c89iOv&#10;k9qkwb7mUxRthosjWx6apMGV0BJfhCLy5KFHGjlfYCG8t+mjdB3S4Os6Sg7wtsBnlan3tQZpuLYU&#10;zFnE5ZGcQNSXBv9cFF3CiweLa3RdaagGzVjIHUl51JQG/0AUHcSTR9Se1pIG/7CqkVh24MkjvJ41&#10;pHGp9EGuwh1tgp9RXRr8QxwZcBXgycMLQ68qDf5YdWtXMQ9PHruqSoNvHbl/k0Th8Zfj438btTJ4&#10;pqf55T7DeBlASl9jTxbmEiu1ichXUMLH11uBdmpSUoYxYUEUB5TeOzsrC2FFxSO3cLWGRx2ZSIhi&#10;Ef4zxfulnPS0Stx/i4NqV4k8Yf1f7PHacnHrrBGPHg9TKQvtITbe8EbbabChSefhuzIp46/lEYUY&#10;H+9Ha+fJkEavQsKIQtKQIGFEIWkQBEEQBNEVzho+Op3CJ9fidaL3OP8TaEEuO5fh7URPcPspXHif&#10;U9s2yCqwehteEaxGM9Fl3sLVFgyjNZMNeOP09M9oIbrIalxlzs/no1GFnfijo6gTneISXF5Goa1I&#10;41r88SWoEx3hZ1zY6e/QUAmoxyeoEs5zpbii09O/oqEOYghbS8MISwhGktrmGd95H/clakxZbkeJ&#10;cInHvcuofYIhFkVuYiXvUXVKtBLu4CvGTtR1Ii+OoJFwg5tw2YwNG/H5HjRzcYeFuGbBmEA35+ML&#10;AI1MXQG7ZgdQ1c4c8flR8AphNf56+BzU9RNZQgtYiNcIa/Evm/Hn/0P4Ip9taCcsBc+St1A1jbS7&#10;jzbCRnAnN7vUMCdwCEIDYR+4Qlei2iTiOfYMaoRdvOBdnTYnksxooURYhD+hpJkCIfOqUAwTq+Jd&#10;46/g3x5BKAaZDBX+fOzPUeoBMDEhk6HEn4+N9YxyYB+UYgPU4KrRG8oBh2Da4VJFqEYPKMevQjNo&#10;X1wZXzU6rhzLhGJQJEAJ/tIfGEwx+D9/CW3dA5usj6NKqMN0A6VOIhTD4O57l+mybtD4sx7d1Q1E&#10;HtH4szId1Q1smZCnfx06qRvDQjNeQJWoRgd1A+ufxrdMzhw6MpXCx9fgdefpmm7A019HFGsW530M&#10;LchldCne7i7d0g34Y/LIQhPcdhIX3ufk1vWyCqzailcEq9DsJl3SDaEYZtyp3sTVFgyhNZP1eOPU&#10;1E9ocZDO6AYCFg3EK67CVeb8dB4aVRjFHx1B3TU6ohvYTCuTcUmJi3F5GYW2Io1r8McXo+4UXdAN&#10;hLJqX8z4CRd26ls0VALq8TGqDuG+bjwjNEOzR/8V4opOTe1BQx3EELaWhrWB67qBSCC9ixnBSFLb&#10;PONb7+O+QI0py20o2YzTuoGkXHoXMx7zLqP2CYZYFLmRlbxH1UnRajUO64bIoaU396+vGKOo60Re&#10;HEGjzbiqGybGnzfishkbNuLzPRyYubipGwacuRbgmgVjAt2chy8ADoxMXdQNoRhanbmwa7YfVe3M&#10;Fp8fBa9YjHO6gUx+Otc//fXw2ajrJ7KEFrAAr9mLY7ohFGP6LFQ14F8248//B/FFPlvRbi8u6ca9&#10;QjF0JoXFs+RNVE0j7e6jrSY/T+98a3i19s0Cjju6AZcdjVLAndzsUsPswCEIDXUJj2qRwcs1cEQ3&#10;IACdq1y4Qleg2iTiOfY0anVJyU+pZ3LvhG7AZGh0GX/euzptTiSZ0UKpPkI8UbQkIbRfN24Xv1Zj&#10;Wlh/Qmn/TEEVLBEH6Fkrtl038GM1Zmx7RSiGiVXx9vBTsYP30VwPq3UDGdsMjDK6YzJ8hKgiVDpD&#10;TMJe3fCTz2tcy8DEpFsmwwfiYg/fMANyvWeLrboBJz+d6ZewD+p+bEAG4lhJ+DjB42l6+mj1rQUr&#10;dQOLXDo9xuEQ7JzvVRl4bHjUygYj1IqzFvt0A6lUtAaZ7BGa4aRHbxkSd5MvzOnph9BSAtt0Az5+&#10;Ok+4WSoUw9VIgNqEC6clh25W6YZ/kAmqWsAm62Oo9ijvQ7Klhh/26Iav3lqTzwvFMLj77hAHIGDl&#10;ZDWW6IZ/VK/WSIJeGH+WY1lw1qTKBNAG3fBPudN7jB4ijzo//iwLMl0xivyjWtcNfySt9xg9bJm4&#10;4OnfBuHwNG96265u+IqhOffnkNCM51El0gj149eM8WmLuuGPMXTHsWL9s3tbJvoJ9SPNAaIt3fCX&#10;PnUrBjz9dUSx9giR80ljMR2t6Ia/mKvT89MD/pg8srAxzl05OLiDMzi4cgnaXGMOtq8Yp0Kny8Z1&#10;I1jF1X8+qlCMRgI/bvhmMo8dLiqJv/LIEDPcZnVDbBUyrkWDPhCwaDrNxa0ncPkVWIm/cYiFoQGZ&#10;3vk3G9ONYNxj4kACbKaVybhUljN+wSUXHH50Fl5IsA5v4ZyLNpeAF6bHUeNnpIbjYRMp/BDKam4x&#10;Y35ULX5UNAfBU+dqNLhFVEGm3zd0WED4GDNzAvvTQjN0efTHWYkrzDh8OdqU2Ye/zDQxVjM29q8h&#10;KbzgZ53pLK7FhzLM6EUQmGZmMWMJLu3k5Ikz0FSaH8UHPIWqS/hjUaQA9/mu7mARp7B6GDvXBkm5&#10;zCxmPCUu6uTkN2ioynzxMZ+j6g7yPGVDsE/n80JZV96bgq1gzs+GHlQckUPLTO5f/2FwQs/TQIxX&#10;fkGN8bILT5nUOexD8L6SOfDqtVnBqKtfiMx9wKt4zQwmx5/+NPU51HUgRqbiE29gpXe9kt3krm/c&#10;FKxHlOFXU+nEQww6c/mKUXrcWYSwHWf4Yxi02ozi2teye7fhymdx6i3961kZCMUw4cx1GBfOzLIm&#10;PlyANptR1A17QCY/A+ufmFEYUgyGP4jxcGDi4phuCMWYOhNVffizEmPrmB/hCwLQbjEu6cY9QjH0&#10;nzpxLi7XOtS18wC+IApeqstPU6NvDq0yslngjm7AZUe/FDD6/AhVM/C5iYwuRQyPapHByzVwRDcg&#10;AP2rXO+KC3UCVaM8J74LaPvKlPyUeib3TugGTIZ2l3F/PtngZqk/4GWgRQNCPFG0JCG0XzduE79W&#10;f1pYXKbGV6GW4CGmcQUFS8QBetaKbdcN/FjtGdsuEtenrdkCH378iLIO/FTs4D0018Nq3UDGNv2j&#10;DKw03I1qO+hckk95rlQ6Q0zCXt3wk89rX8u4XChGI8PPBoG42MM3zIBc79liq27AyU9/+iW4cN2K&#10;aocQx0rCxwkeT1NTR6pvLVipG1jk0u8xfoZQjK6ZDMBjw6NWNhihVpy12KcbSKViIMjkc6EZ7Y4y&#10;jJK4m3xhTk09iJYS2KYb8PHTf8INvK9c2P/UTLhwWnLoZpVu+AeZoKqRl4ViuOi1qYX3INlSww97&#10;dMNXbwPJ54ViOOrtrY39ELByshpLdMM/qtdAJAF2uXag2tMsDc6aVJkA2qAb/il3Jo7Rw5T1IlQJ&#10;P9MVo8g/qnXd8EfSJo7Rw/izo1PWGoTD07zpbbu64SuGkdyfGH8OokrIhPqxJ2N82qJu+GMMM3Gs&#10;2Ozs8fFnAaF+pDlAtKUb/tKnGcXAlkndiLSewD/okhGL6WhFN/zFXP2enx6IYHcw/UVbzMb2FeNk&#10;6HTZuG4Eq7iGzkedJRSjB9c/6+KvPDLEDLdZ3RBbhYxr0KCbu4VivIGqUU4fODSRwodX4XUXWRAa&#10;kKnRv96YbgTjHnMHEiAszXCyrXM+hBbkMrIYb3cPeGF6HDF+Rmo4HjaXwg+OwYdRNcEtx3HhfY5v&#10;XiurwIrNeEWwAs0OElWQqfcMHRYQPsZMnsD+htAMY/vvr+NqCwbQmslavHFi4ge0OMjY2L+CpPCC&#10;n3Sms7gGH8owqReGN9NW4CpzfjgHjSqM4I8Ooe4a/lgUKcB9vq07WMQprB6Gz7UxuZhxIS4vo9BW&#10;pHEV/vhC1J1CnqesD/bpfJ4v68p7Y7AVzPnJ0IMqBM5c2tNlMH7AhZ34Gg2VgHp8iKpDpM5hH4T3&#10;lcz+V67JCkZd9Xxk7gNewWsmMbeYcZm4ohMTu9FQBzGEraVhbZC7vnFjsB5Rhj1NpRNHXoSXUdVH&#10;MJLUNs/42vu4z1BjynILSjajuPa19J6tuPJZnHzT1HpWBthMm4+qNh7xLqP2CYZYFLmelbxH1XHR&#10;ajWKumEbVwvF0D7+9BVjBHWdyIsjaLQZJ3XDkDPX9bhsxoaN+HwPB2Yu7ukGkuzoXv+ch2sWjAl0&#10;cw6+ADgwMnVNN7D/rjv7EnbN9qKqnZni86PgFYtxSjcQsqh7yuqvh89EXT+RJbSAeXjNXhzSDaxy&#10;afb/9C+b8ef//fgin81or4uQCtjx0eBKbT5NruiGoXS+eJa8jqpppN19tNXGz6QscwNerYEburFD&#10;/F692Uz8O7nZpYaZgUMQGuoDh3oJHduODuiGoShnXKHLUG0S8Rx7ErX6hOe8+OCFelivGxhlaF4Y&#10;f9a7Om1OJJnRQkkHQkg+mub3duuGnzBYr2OGP6G0f6agjp+l30fH49dm3UDGNs0Tk5eEYphYFW+T&#10;4JiokLqLQNbqBlKA645lFYrRKZMBojO5QZQnJyufM8ewUzf84afm4zMxMemayfDxRIZyX98Wr8qo&#10;vCFpo25gK0334XfYB3U3NqCQfdEj4RizglFIpeGHdbrhPzc1+wXDIdg536typDxBwvNtSxthu3TD&#10;n5foPop5t9AMJz16NRAMP06UCuuySTfwA3QfZLJYKIarkQCawDrR5OQ+NBRjjW5gwqo9xw42WR9B&#10;tZcJhx9qyc/s0A1fqbU7fwrFMLj77hq+m4OKfligG/4pd9pDTHpj/Fme8HywLWhJp23d8Gfh+o/R&#10;Q+RRr44/C1gHuefZj1Z1A1vvk4+irg9smbjg6d8eoX4cTp2/tKcb/km6BvJIDwjNeBZVIptbcRUY&#10;CW+gdnQjcDgwcSIr1j+b2DJZ3r99XGJX/yK85BBLwk1c6QHTgm4EB+maOF4Rnv46olizue4rqEI2&#10;d+KtzuA/3xn+I75p3fCfJCeM5MqAPyaPLDTCjLdx6SPs2t6/Zjnn5v7tx9AGluPPXCHygDmxslnd&#10;CM7ONXTsplAMQ4Efd+B6Cw7eh+ZU5m7C28bHj81AmzMgA5LHf4Q2s4Rj4joeBTkgYNFEvOJpUXPQ&#10;j8ZiPsVfjLs3BJkfOeJ48iMz6ZAEoV4YO9sGm2llMi6pcQGuL2N7eRMwF3/6Kepu8Z/iqnls0b5m&#10;PQu+GIz8Nbg6IJRV+2LGjIO4tOO/zUVTeWbgI5x7tmC8ERmDcB7Aa/VYgtBVjjm96Ot7UmiGPo9+&#10;QTC++B4N1XlCfFB1/WqJyFg0mFuCz6ueobokcEfjmMjEFYJIIM2LGa+Jq6ltqHCa+LRAOy4YvwAl&#10;m0nMU86N3O4+H6kF0J0bD7AyfUAvknJpXszwx5DbUdcCRh686D1lvvJa7SZzDhu6KqcT+Iqkojk6&#10;MRWRQ0tz7l9fMR5GXR/CduzyxzBotZni9Y1bIytmhezQ7c2XhZHx5we4btehrhmMOwQOjD6KdUNm&#10;5brBHTsi2rJji8agfmVMOHPdh4t2B+rakVRjfBNaLaasbtiAUAytzlxn44qpr2yVZA2+IAQvWIxz&#10;uoFMflrXP7HuaW58KD5fBi9ZjGO6IRRj4nRUdYDts2OomuJO8TUhT+AFe3FJN+4SiqEzKaz/LDkb&#10;dbPIu7horMkPEyOvD6zQv1nAcEc34LKjUwq/iYv0GqqNgO9koKEu4VEtMni5Bo7oBgSgc5XrOnGF&#10;TD9LUsAqqS73n5T8lHom907oBkyGTpdxDD8NrWQUw7drUKyPEE8ULUkI7deNW8Sv1ZkWFuPCXai6&#10;D5aIA/SsFduuG/ixOjO2wWS4sNuljJ+KHbyD5npYrRvI2KZzlHGzUIzumAwfIaoIlc4Qk7BXN/zk&#10;8zrXMrDR1SmT4QNxsYdvmAG53rPFVt2Ak5/O9Etw7/sN1c4hjpWEjxM8niYmDlXfWrBSN7DIpdVj&#10;/HuhGa6FBZSBx4ZHrWwwQq04a7FPN5BKRWuQCTxrWljLaJbE3eQLc2LifrSUwDbdgI+f1hNusFSd&#10;G1LSYcKF05JDN6t0wz/IBFU9CMVw0c9bI+9AsqWGH/bohq/eWpPPY2HczfgQzeyFgJWT1ViiG/5R&#10;vXojCXYJzejklLUSi4OzJlUmgDbohn/Knd5j9Hpl/FkWZLpiFPlHta4b/kha8zF6G4Vm2O9A0wrh&#10;8DRvetuubviKoTv3J7ZMnIska5JQP3ZnjE9b1A1/jKE7jhXrn/VjFbtPqB9pDhBt6Ya/9Kk9wBnB&#10;R2tQJYqInE8ai+loRTf8xVydnp8CoRgO+HDbxUxsXzGOh06XjetGsIqr63zUEIS+v40qUQ5/5ZEh&#10;ZrjN6obYKmRchQaNwEn3NFSJKswLDcjEyF9tTDeCcY+JAwmwmHEQVaIO8ML0OGT8jNRwPGwkhd+L&#10;QjN6dTPNCFEFmXjH0GEB4WNM/wjDA4sZvb2ZZoKxsX8OSeEFP+hMZ3EVPpRhSC9oMcMg/lgUKcB9&#10;vq47WMQprB7mzrVBfmBazDCCPE9ZG+zT+Txb1pX3+mArmPODoQcVx0/QiCqhm9Q57P3wvpLZ+9JV&#10;WcGoK56NzH3AS3jNENhM24gqoZ/c9Y3rg/WIMuw2lk48RCgGjT+Norj2tfiuzbjyWRx/3cB6Vjpw&#10;5tKax49IoqgbFoH4o2YyZvQ0junGcqEYnY0/sgqndAMmg6asEQzuH7mjG5cKxaAtkxhhIqCA7fy4&#10;H7xcA1d0AxK4GVWC88exP7D/PyxEE0O8oxZO6AYWxrvuMj429icoKfBHduXGPN0IFgGjeO+piQO6&#10;gShn507HK413tVX0Q+hFBCGhkH+A9m7zt8SP/Seo9gj5+vF7vCvCPxJiAv8QrZ3mH4vf+ndQ7Rn+&#10;DFqQDfTDe6ZwEqltNWwmsM9HyTowxuqdiYm43MV64cP0I9CN4OwvNsXHv7WzINqqG/746lLUe4Ey&#10;epGCEJgYsPeLCqvWODnKTt3A8JPC30vBpfYByozgOPSqG08W6oY/X6dN1rLcHF8yngt/yWqHf9im&#10;G8jn3F7C4M6BXWtG2eezXboBNadniWbgCMWGH2XCxy3SDf8YPVQJvWAMVyLvri26gRATyrFjknD4&#10;oTQ8tUI3/NGnsWP0iIDwgP1C/WhfN/zDvV9EnTBOcJ56/mmTLeuGv4YXmZYTjRDqR+YRhm3qhv8o&#10;oWlJS4T6cSzNfaw13fDPcHbhYPYuEzm4Nj7ca0c3/EPZGz1Fj8hibuhXuCuyANK8bsDvk1IiWMYm&#10;XBYGbtmGdSNYgKmxPUgY44JgAYTvwDSoG/fhSykhgt1EfZM/aGDDMxwR95JDhsP469Scg+Y2PgM/&#10;Exp6usXYv4rrJtA8PlzkT0gKVuAIGxHjjUXBGNFjl4YQIRy26UHL4U4SHYue5u+S+/z2MF4pRfgM&#10;YRykCYmzpMxT7kiJsBzf3l8wiLy0P/BPBN+TWrhNzhz2PhxbVJ5NlBzYcf6U6YXPX0ZbKnMfRj6+&#10;Il4kz5yuECpHrmoQvYivHKQaRAKhHKQaRApcOUg1iFT+lFSDyOL3+JcgCIIgCIIgCIIgiI6z+qHh&#10;bTsZ7w9vWI0mote5aed0CgeGl+F1oidZ+AI0IYN78T6ix3gICpAPqUevMed9XHoFtuFviB4gqRg7&#10;h+Xh57LhX/GKx040Ex1nGBccbMuclCzchrcwvkQb0V2uPIWL7fHdJWjOIqIeV6KJ6CbS6PMFNBZw&#10;E94+fQANRAeJPCKmh9Gmwmr8zTQtiXWUyALXW2hS5nb84auoE10itBm/noWmUhzAH6NKdIZXxZVl&#10;VL7zr8QHoEp0g2txWaenN6ClEkfFZ8xBlXCfhcGs9Sa0VAXPpYWoEq7zpbigNW2GAENSUo5OEDxO&#10;ysxZszlLfFg4mp1D4w9XwRBh+jvUa7NQfJ4/5nicxqaOwq6cQONDAMohKlz1RIlwC38MWncIKjNH&#10;fCgriVmtaCVcwjca2jdQheU46g9yr0Uz4Qy+0TgfdY1cgo8W0DK6Y2zAhfsEdb3ci0/3oN1Zt/Cn&#10;J6YcxSW3MbQRLuDbfDNGgxHs2XugkXCAT3DNDIw0BMFKqwCthPVgimnOvxMLHCHGdJDQiz8INebc&#10;+Qy+IOQhvELYzc/icp1CVT+SJ7KA4hNcwH+eKDoJVyEtchYvERbjLzuYDXGWYpo88AJhL3ie/Iyq&#10;Meb4qyc+aCdsxX+eNBHZvAzfBdBKWIofYNSQM6e0paJ3n5fQDIaIxp8nIUG0G+222Q1mlho8QksQ&#10;xE8eRQNhH+fjGjUeHODn/EGVsA5coVb2ykVUAiqEbWC9QY8feXm+I92wFX/qWinGVQtzDtBum5Ug&#10;SNXc/okKy2i3zUIQAk27XUQc5D24HVWCAP5Qg6JTiRhYtm53qOEIv/sdCr0BEkHSUEOFP/9zFHoC&#10;bMjTUEOF342N9ZDhEJpBQw01/nxsrGcMB/wnaKihBjMbPWM4kD2HskgrwsxGrxgOZN2ixUhFPLPR&#10;G4YD3prtbaC4hmc2esFw+AteqBKFwGx033BgwYvyGqgDs9F5w4FcPO+jShQTmI2OGw4EsJNfdwkC&#10;s9Ftw4FRKC14leEPnLEx7x80dQ8ahVZnbAyFboJRKJ1RUYVu6waCQWgUWolO6wbi1mgUWo0u6wZG&#10;oXQ+fEU6rBtCM2gUWpnO6gbOpaC10Op0VTeQ3Y3OhK9BR3UDO/LNhsh3jW7qBkJQaEe+Fp3UDaEZ&#10;NAqtSQd1A36hTeU+WfXg0NZRxntD61ehqSN0TzeQNsl8CMqNo1Mp7B9aitedp3O68ZZQDbN+oQue&#10;hyZkcA/e5zZd0w3kXLkEVRM8CAXIpwPq0THdEJphLofX7Pdw6RXYir9xlk7pBg6iMBWdlFSM0SF5&#10;+Ll0aA9e8RhFs6N0STeQjkfbib8yQ7jgYGvmpGTBVryF8QXanKRDuoEzSp5BVStXnMTF9vj2YjRn&#10;EVGPK9DkIN3RDZ56j2HieBxp9Pk8Ggu4EW+f2o8G9+iMbiDJsAGX4cgjYmoIbSqswt9Mubok1hHd&#10;MOcyHFngehNNytyGP3wFdcfohm4g/7R+l+HQZuw5E02l2I8/RtUtOqEbODrpLVS18Yq4sozKd/4V&#10;+ABUnaILuoGjXXW7DF+Dyzo1tR4tlTgiPmM2qg7RAd0w4zK8IJi13oiWquC5tABVd3BfN4Rm6B6F&#10;fiEuaE2bIcCQ1DnlcF03sEyu2VkjeJyUmbNmc6b4sHA0O9uJ8YfjugFnjU9Q1QSGCFPfol6bBeLz&#10;/DHHY26MTd3WjfeFaug9pZFdOYHGhwCUQ1S46omS3TitG3AZ1nsQiT8GrTsElZktPpSVxKxWtNqN&#10;y7ohNEOvs4ZvNLRvoArLccQf5F6DZptxVzcQuKZ3FOobjfNQ18jF+GiBC8vozuoG1kK1Bq6tx4X7&#10;GHW93INP93Bhd9ZV3UD6BK1Z6/3piSlHccltDG0246huGFgL9W2+GaPBCPbsPdBoM07qhokd+Y9x&#10;zQyMNATBSqsArTbjom4YSOKFKaY5/04scIQY00F9OKgbODtJ51n//iDUmHPn0/iCkAfxisW4pxvw&#10;C12Nqg5+EpfrJKr6kTyRBQ7EJzinG0IzdPqF+s8TRSfhKqRFzuIli3FMN7DgpTM6yV92MBviLMU0&#10;eeAFi3FLN5AvVGd0Ep4nP6FqjNn+6okP2i3GKd3AUENjjLz/PGkisnkpvgug1WJc0g2hGTq3Xf0A&#10;o4acOaUtFb37vCZwRzeQjkfngheGiMafJyFBtJuu3bY507/uHL5X56QtxBndwN7az6jqADNLDR6h&#10;JQjiJ4+goSbIRSM4tXP4cX164opu4IAcjYHQ5+EaNR4c4Of8QbUuQjAJNEjKEd1AtKvGdDy4Qq3s&#10;lYuoBFTqgml9HLxaByd0A87kOocaWG/Q40denm/16YY/e5PRkVrVBd3AidAa99b8qWulGFctzN6v&#10;b7dNiEdCi6wc0A2ENGrcW0OQqrn9ExWWatttw70TBa/Uw37dwFBDY84VhEA7no0rAkQU8jheqIft&#10;uuGvamh0Jkfeg9tQ7QIQUgCaa2K5bmADReMpKP5Qw73Q5RxeEGLy0eQqabdu/Cx+q8ahBpat2x1q&#10;6EfIKUDPARBW6wZ+qcZVDSSC7M5QA/iPXp9TOkyHxbqBdKE6VzWwId+loQbAunHI0freT/bqBqau&#10;On01hGZ0a6jhI6QVpfYgzVrdwA/UGCIP/4muDTXAtRDY9EI/hLz2fWWpbvjPE43BScie43QW6Tyg&#10;EfzcmDkI7ap5oraduoGj+HTGQSPrlgOu/1URMhPlhcFy2LBoqIKVuoEfpjMzObw129tAMY8XtxMk&#10;Swy3ZyvnT7RQNww8T/wFL1Q7CpNZ1AF/tRAjo+IigH26gfmJzucJFrzczTqvxsL41sLjQpRVlzus&#10;0w38mhdQ1QFy8byHanf5JJGNJPAYrDKhtUw3kPdP66m/CGC336/bCEhUUmVCa5duwIVJa54mjEI7&#10;ueClBI43LD+htUk3fNe/GtOuBL0xCs1nTjChLfektkg3cKaW1uNxMAp184wKfYQT2jL3nT26AeXW&#10;egYKgkG6PwotJJzQbkBLMbbohr8doDXFMOLWenQUGmMDJKy+GGaJbsCJR28eWYxCO3M+fF2Q8Iih&#10;FvtmhW7gSC29yUL9HXnUCEboO6iiHTbohu+XonNRwz+XoutroWXBLiajWDva1w3fnU1nFHSQ3c35&#10;M+H1EyyGFW6ztK4b2D6ZvhZ1PWBHvtkQeVfwB3dF2tGybvjLXZrPTUIISpd35GsRLJXmake7uoGz&#10;cUrMuZUQmkGj0BxC7cged7SpG/70RGfWPwb8QjXlPuksoXZk3Zkt6ob/2NMTvBmAtEmdC0HRT6gd&#10;6SvprelG4Betdbmrr+9NoRod9gvVSKgdaWdyt6Ubvie0ZqPh51y5GFWigDCxC3dQl2lHN3x3JI0x&#10;0AKhGS4e8N0a4WrYr7Ed8DZ0w3cW1rymERxE0Wx00soHBrfsYLw7uG4lmhwjEoUvnWPVgm74j5Mv&#10;UdcG0vFoO/G3gBt2TKawb3AJXncIpLLgRAYejetG4N2qMcRAgDNKnkbVJPOfgyZkcDfe5w6+oy4j&#10;eLQ0rBvIIKt/DCpS7zGMHY8T8AAUIB/n1OOSSGYo8WhpVDeCgYbefTUPJBk27DI8611cegW24G/c&#10;IZKogT9aGtSNMEZT++OkGZfhpGLsGJSHn0sGf8ErHjvQ7A5BtBNjQ3O6Eayz6H+c+PmnjboMD+KC&#10;gy2Zk5L5W/AWxudoc4fzI4+W/0erR00mgWbo9e0S4OikN1E1wOUncLE9vrkIzVlE1ONyNDlE6OGR&#10;vl6ql0AztHqR++BoV3Muw9Lo8zk0FnAD3j65Dw0uEX206N4klwk045TO0JMA0y7DkUfE5CDaVFiJ&#10;v5l0cUlsju9zxTmq9Wj3kMjzS2O+vwhCM4yNQiMLXG+gSZlb8Ycvo+4WV/6/uG6cU/qtR7CeYUoz&#10;sExuylkjtBm/nIGmUuzDH6PqFmNj0rNFa26DwK2LYUYzfGeNj1HVzMviyjIq3/mX4wNQdQo+h5We&#10;LdPTO/XMXCImw5Rm9L0nVMPMKY1X47JOTq5DSyUOi8+YhapDYH3j/ND32OOFmh43lwR5DJNbv/qA&#10;y7CRY//nB7PWG9BSFTyX5qPqDuHa11nx83teqGo/NkSWT0xOkIVmmHHW+Fxc0Jo2Q4AhqXPKIa2L&#10;LosMEARflp29LJPOHTQ5N0bgmpFRaPA4KTNnzeYM8WHhaHaWE+OPxJq5PDT1+HVY7bjeDbGk2iaW&#10;QAOwFmokcA1DhMlvUK/NfPF5/pjjUTfGpgndYFwSuolF2TmcFcpw/uPRZVbBAY3HP6eA9Akmstaz&#10;KyfQ+BCAcogKVz1Rsps03eBcmbzaErGxa4yf1YL4q2NwLdQfg9YdgsrMEh/KSmJWK1rtJks3OMv8&#10;LEvleFVzVEESgzvyvtHQvoEqLMdhf5B7NZptJk83PC4ZjkxHizg1rN81I4nBJF6+0TgXdY1chI8W&#10;uLCMXqgbgtXDBc8YNhrReBJjLjg7Sc9Z/xLrcOE+Ql0vd+PTPVzYnVXUDZ+zVg+/tXNnONj4Vevh&#10;+ErAL3QVqhrxpyemHMUltzG02UxJ3WgfoRkG/EJ9m2/GaDCCPXsPNNqMY7qBBS8D0Ukf4ZoZGGkI&#10;gpVWAVptxi3dQL5Q/dFJmGKa8+/EAkeIMR3Uh1O6gaGG/hh5fxBqzLnzKXxByAN4xWJc0g2hGQa2&#10;XX8Ul+sEqvqRPJEFDsQnuKMbSMejf8HLf54oOglXIS1yFi/VZPbUntGhewxM2hjO6Ab21n5CVR/+&#10;soPZEGcppskDL9QFuWgEJ0eHHtOnJ67oBg7I0R8IjefJj6gaY5a/euKD9toIwSTQIClHdAPRrtrT&#10;8fjPkyYim5fguwBaa4NpfRy8WgcndAPO5PqHGn6AUUPOnNKWirZ9XszeZHSkVnVBN3AitP69NQwR&#10;jT9PQoJoN527bUI8Elpk5YBuIKRR/94aZpYaPEJLEMRPHkZDfXDvRMEr9bBfNzDU0J5z5Vxco8aD&#10;A/ycP6hqACIKeQwv1MN23fBXNbQ7k+MKtbJXLqISUNEBhBSA5ppYrhvYQNF/CgrWG/T4kZfnG726&#10;8bwQk48mV0m7deMn8Vu1DzX8qWulGFctzNqndbdNyClAzwEQVusGfqn2VQ0EqZrbP1Fhic7dNv/R&#10;63NSh+mwWDeQLlT/qgZCoN3LxpUD1o1DjtT3frJXNzB11e+rgbwHt6LaEYS0otQepFmrG/iB2kPk&#10;/aGGe6HL+VwDgU0t8EPIa99XluqG/zzRHpyEZet2hxpGgEbwc2NmI7Sr5onaduoGjuLTHweNRJCd&#10;Gmr4CJmJ8oJgOWxINFTBSt3ADzO2Id+xoQbw4naCZInh9mzl/IkW6oax50mf0IzODTV8mMyiDvir&#10;hBgZFRcB7NMNzE/0P0/gP9HBoQZYEN9aeEyIsupyh3W6gV/zPKr6QPYc97JIq/NxIhtJ4DFYZUJr&#10;mW4g75+BU3+RdcsB13+9IFFJlQmtXboBFyYDeZrgrdneBkp74HjD8hNam3TDd/2rMe3KwF/wQrXH&#10;mB1MaMs9qS3SDZypZS4M2sWs83oIJ7Rl7jt7dAPKbSDjCnLxvItqTxJOaNejpRhbdMPfDjCQYhgB&#10;7Hrzd7nHekhYfTHMEt2AE4+JPLIYhXZ1wasESHjEUIt9s0I3cKSWiWShvT0KjRP6Dqpohw264ful&#10;6F/U8Eehbp5RYQLsYjKKtaN93fDd2fRHQQfBID09Co0TLIYVbrO0rhvYPpm6BnWdIG6t10ehcfzB&#10;XZF2tKwb/nKXkYz1GIU6eD68aYKl0lztaFc3cDZOiTl3CYRm0Cg0lVA7sscdbeqGPz0xkPUvOJei&#10;d9dCiwi1I+vObFE3/MeenuDNGMju5t6Z8A0Sakf6SnpruhH4RRs5Ngk78s2GyLtHqB1pZ3K3pRu+&#10;J7QRo+GHoPTijnxJwsQu3EFdph3d8N2R9MdAewjNoFGoEuFq2J7YDngbuuE7CxtZ0wj8QvXlPuk6&#10;kSh86RyrFnTDf5x8gbpmkDapkyEopkAqC05k4NG4bgTerfpDDDzeEKrRc36hNfEddRnBo6Vh3UAG&#10;WVNj0CDnykWoNsCK+wc2jzDeGVi7Ak1OcnEkM5R4tDSqG8FAw8S+mofQjGZyeF0/MpHC3oHFeN09&#10;Ioka+KOlQd0IYzQNPU78gyjMRyfNexaakMFdeJ9zBNFOjPXN6UawzmLqceKn49F24m8G90MB8nFV&#10;Pc6LPFr+DwMeNSkEmmHkIGgPnFHyFKpGmPkOLr0Cm/E3zhF6eKSvl+ol0AwT53YCnnqPYex4nDTF&#10;GBmQh5+LB3bjFY8RNDtH9NFiZpPcJ9CMk/pDTwKQZNicy/AALjjYnDkpmbcZb2F8hjbnmO37XHGO&#10;mDjanRF5fmnP9xdi2mX4suO42B5fX4jmLCLqcRma3OOK/wvXjXNSv/UI1jOMaoaff9qUy7A0+nwW&#10;jQVcj7dP7EWDe4yNSc8WvbkNfLcuhknN8I9OegNVzUQeERMDaFNhBf5mwtUlMT6HlZ4tU1OjemYu&#10;EZNhVjP8o13NuAxHFrheR5Myt+APX0LdMbC+cV7oe+zxfE2Pm4uDPIbJrV/dmHQZDm3G7tPRVIq9&#10;+GNU3SJc+zozfn7P81Xtx/rI8on5CbLQDCOj0JfElWVUvvMvwweg6hTSuujSyABB8EXZ2ctS6dxB&#10;s3NjDpbJTThrXIXLOjGxFi2VOCQ+YyaqDpFYM5eHph57htSO610fS6ptbgk0AM4aH6GqkXnBrPV6&#10;tFQFz6V5qLpDQjcYF4duYlFGh7JCGc57LLrMKtiv//jnJO8K1TBwSuNn4oLWtBkCDEmdU4403eBc&#10;kbzaErGxa4yfsgNidAKXYf3H/gePkzJz1mxOFx8WjmZnOjH+yNINzlI/y1I5XjESVZCC0AwDzhoY&#10;Ikx8jXpt5onP88ccj7gxNs3TDY+LhyLT0SJODplyzUiCwDX9o1B25QQaHwJQDlHhqidKdlOoG4JV&#10;QwXPGDYa0X4SYy5YC9UfuOaPQesOQWVmig9lJTGrFa12o6gbPmeuGnpzdDQcbOzRejh+CZA+QXvW&#10;et9oaN9AFZbjkD/IvQrNNlNSN2zB1FqobzTOQV0jF+KjBS4sozupG6Z25Nfiwn2Iul7uwqd7uLA7&#10;66JumEri5U9PTDmKS25jaLMZB3UDZyfpO+tf4Nt8M0aDEezZe6DRZtzTDfiFrkRVFx/imhkYaQiC&#10;lVYBWm3GOd0QmqHbLxRTTHP+nVjgCDGmg/pwTDew4KU7OskfhBpz7nwSXxByP16xGLd0A/lCdUcn&#10;/SAu13FU9SN5IgsciE9wSjcw1NAcI+8/TxSdhKuQFjmLlyzGJd0QmqF729VfdjAb4izFNHngBYtx&#10;RzeQjkf3gheeJz+gaoyZ/uqJD9prMmvylx2Dd+uetAmc0Q3srf2Iqib850kTkc2L8V0ArXVBLhrB&#10;iR2Dj+rTE1d0AwfkaA6E9gOMGnLmlLZUdO3zCsEk0CApR3QD0a6a0/FgiGj8eRISRLvp223DtD4O&#10;Xq2DE7oBZ3LdQw3MLDV4hJYgiJ88hIbaYPYmoyO1qgu6gROhNe+tnYNr1HhwgJ/zB9X6CPFIaJGV&#10;A7qBkEbNe2u4Qq3slYuoBFTqg3snCl6ph/26gaGG5pwrWG/Q40denq916oYvopBH8UI9bNcNf1VD&#10;rzO5P3WtFOOqhZl7de62QUgBaK6J5bqBDRTNp6AgSNXc/okKizXutj0nxOSjyVXSbt34UfxWzUMN&#10;hEA7m40rBSGnAD0HQFitG/ilmlc1kPfgFlQ7gf/o9Tmhw3RYrBtIF6p5VcMfargXupwL1o1DDtf3&#10;frJXNzB11eyrgWXrdocaJhDSilJ7kGatbuAHag6RRyLILg01wNUQ2OR8P4S89n1lqW74zxPNwUnY&#10;kO/UUMMHGsHPjZmF0K6aJ2rbqRs4ik93HLTQjK4NNXyEzER5frAcNigaqmClbuCHad6Qh/9E94Ya&#10;wIvbCZIlhtuzlfMnWqgbhp4nyJ7jbBbpYpjMog74K4UYGRUXAezTDcxPdD9PkHXLAdf/ysyPby08&#10;KkRZdbnDOt3Ar3kOVV3AW7O9DZQm+CiRjSTwGKwyobVMN5D3T/epv/6CF6q9BBKVVJnQ2qUbcGHS&#10;/TzBgpe7WedrgeMNy09obdIN3/WvxrQrFeTieQfVnmNWMKEt96S2SDdwppb243EQwK43f5dbhBPa&#10;MvedPboB5TaVcaWjC16qhBPadWgpxhbd8LcDdKcY7uFRaIx1kLD6YpglugEnHu15ZDEKdfOMCt0g&#10;4RFDLfbNCt3AkVr6k4UiGKRnR6FxQt9BFe2wQTd8vxTNixpB3Fovj0LjYBeTUawd7euG786mOQqa&#10;gVGou+fDGyFYDCvcZmldN7B9Mnk16voQmkGj0AT+4K5IO1rWDX+5S3/GepxL0aNroQUES6W52tGu&#10;buBsnBJzblWQ3c3ZM+FNE2pH9rijTd3wpye6s/4xsCPfbIi8W4TakXVntqgb/mNPT/CmBEJQur0j&#10;X5tQO9JX0lvTjcAvWv+xSTQKVSXUjrQzudvSDd8T2oDRgF+ottwnnSZM7MId1GXa0Q3fHUlzDLQH&#10;0iY1EoKy5omvxiU2Lccr7hCuhv0S2wFvQzd8Z2EDaxp9fa8L1TDtFzq3/yDUIckHi/AmR4hE4Uvn&#10;WLWgG/7j5HPUtYKcKxeiaoQZG6EE2Wx3Sz2QyoITGXg0rhuBd6vmEAOB0AyTObzWfI/LX8Qm/IEb&#10;+I66jODR0rBuIIOskTFocBCFueikm4/hwkfY/mL/co/+t7ejCWzHX7nBRZHMUOLR0qhuBAMN/ftq&#10;HKTj0Xbib4zlMcX4vn8uXomy/G28zPkKjY4QSdTAHy0N6kYYo2nkceKfUfIkqnqZIduETRegPZU7&#10;8C7GE2hyhCDaibGuOd0I1lmMPE5E6j2GkeNxbsaV9jh4B1rzCNUjzbhYzLmRR8t/q92jJpVAM/Qf&#10;BC1AkmETLsMv4ipzvj8bjYVch78Yfw0NzhB6eKSvl+ol0AztXuTAoMtw5GGyS1kxPJbjz8ZRd4fo&#10;o8XAJnmEQDNO6A498UH+aQMuwx/g8jJUHiUxXsOfOrYYxpjl+1xxDms/2l0QeX5pzvcXgqOTXkdV&#10;H+Gc4wO0lGQG/vxm1F3i8v8e141zQr/1CNYzDGqGf7Srdpfhh3Fhx8cfRksF+sUnuLUSJhgbk54t&#10;enMb+G5dDHOaYcpl+GxxURn19s/wORUNT5vwOaz0bJmc3KFn5hIxGSY1w5Szxm/iko6PX4eG6ojP&#10;cWwdjIH1jXND32OP52p63FwU5DFMbv1qBcvkup01nhDXc3z8TjTUYpf3UVHlcGIrP1z7OiN+fs9z&#10;Ve3HusjyieEJMpw1PkRVE4u8a8nQNUoQ+3O7UON1FKxGWhddEhkgCD4vO3tZIp07aHZu3Nf3jlAN&#10;zac0+vPWg6hrQLgAQdW46omS3STWzOWhqccvg2rH9a6LJdU2tQQaAJdhvcf+B2PQcgtdBYgVtPt4&#10;0Vv08BotJ6EbjItCN7EoOwazQhnOfTS6zCrYp/n45xSEZmh21vjUu4j6N8nE517qj0xPQ7PNpOkG&#10;5/Lk1ZaIjV1j/KgWxF8LBK7pHYX6RuMY6hoRE587vf/DglhOlm5wlvhZlsrxsoGogiRYC9UbuObv&#10;nVRYHi8Gny1wYbkjTzc8LhqMTEeLODFoxjUjCdInaM1a709PNI5BJfDxArTZTKFuCFYOFjxj2GhE&#10;80mMuZhYC/W34o0YDU7UI6xDuuFzxsrBN3bsCAcbv2g9HF8VIzvy8PgzZTSCbTeAVpspqRtWYCKJ&#10;1xpcshq7avn4g1AfNNuMg7qBs5N0nfXv4c9cUdVPsD3jswYvWIx7ugG/0BWo6sA398Y20sM93YAX&#10;8ZLFOKcbQjO0+oX6fr9aF0KjxJ8nnN/wmsU4phtY8NIanYRANaMXKxZSzcErFuOWbiBfqM7opLm4&#10;VMYGoSAx4EC7xTilGxhq6IyR9829+SiSubGwODRbjEu6ITRD67Yrniffo2qW08SXAWOjG224oxtI&#10;x6N1wQuXydhKaJwgYoWhZ7dt5sTukYG7dE7aQpzRDeyt/YCqDi7FVZqBehOEsZCfoqUmyEUjOD4y&#10;8Ig+PXFFN3BAjs5AaGxvNO3ji6AEbQMOIZgEGiTliG4g2lVnOh7kZNLiLFwORLuhVhdM6+Pg1To4&#10;oRtwJtc51PCnru1EuXt+IijXBrM3GR2pVV3QDZwIrXNvDUkTjG26FrJL4yRWiEdCi6wc0A2ENOrc&#10;W8PWWpvZD+YerB8UBXDvRMEr9bBfNzDU0JlzBatQl6LqPBBRyCN4oR6264a/qqHRmdx3/UO1C0BI&#10;AWiuieW6gQ0UnaegYJU8DDLrAM8KMflocpW0Wzd+EL/VwFBjI6odQcgpQM8BEFbrBn6pzlUNDDVy&#10;0/w5iP/o9Tmuw3RYrBtIF2piVQPVDoF145BD9b2f7NUNTF11+mpgq6tTQw0fIa0otQdp1uoGfqDO&#10;EHmsVTvgqVmBqyCwiXl+CHnt+8pS3fCfJzqDk+B51ZlVjRjQCH5uzEyEdtU8UdtO3cBRfFrjoIVm&#10;NLoh3yxCZqI8L1gOGxANVbBSN/DDdG7Iw+eqvQ0U83hxO0GyxHB7tnL+RAt1w8TzBAteLmZyVIfJ&#10;LOqAv0KIkVFxEcA+3cD8ROvzBAteLmaALcG8+NbCI0KUVZc7rNMN/JpnUdUCFrzcyxxdkg8T2UgC&#10;j8EqE1rLdAN5/7Se+utHNKLaYyBRSZUJrV26ARcmrc+TC4RmdHLBSwkcb1h+QmuTbviufzWmXUnu&#10;E6rRzQUvNWYGE9pyT2qLdANnauk9HgejUG0+Vm4STmjL3Hf26AaUW+8ZKHAm7/wotJBwQrsWLcXY&#10;ohv+doDWFMO9PQqNsRYSVl8Ms0Q34MSjN48sMqL07ig0BhIeMdRi36zQDRyppTlZKNZC30aViPoO&#10;qmiHDbrh+6XoXNQIMtZ3fC20LNjFZBRrR/u64buz6YyCZtAoNINgMaxwm6V13cD2ycRVqGtCaAaN&#10;QtPwB3dF2tGybvjLXZrPTeqBHflaBEuludrRrm7gbJwSc24lEO3q4PF5jRFqR/a4o03d8KcnWrP+&#10;MZBYo4XsCS4RakfWndmibviPPT3BmyHi5DwH8mm1Tagd6SvprelG4Bet99ikHvAL1UioHWlncrel&#10;G74ntG6jgegkGoUqEiZ24Q7qMu3ohu+OpDMG2gPHGWjKs9YThKthu2M74G3ohu8srHtNIzgex3SO&#10;4Y4RicKXzrFqQTf8x8lnqOsDmWS7FghtHqSy4EQGHo3rRuDdqjPEQACXYRqFVsB31GUEj5aGdQMZ&#10;ZPWPQQNnDQOnd/YGF0YyQ4lHS6O6EQw0NO+rceAy3HQm2U4RSdTAHy0N6kYYo6n/cdL3sFCNjqXj&#10;aZwg2omxtjndCNZZ9D9OApfh5agSlTkn8mj5z/R61GQRaIZe3y4AZ412kgx3jtDDI329VC+BZuj1&#10;IvcRmkHOGtqIPlp0b5LLBJpxXGvoiQ+cNRw4HM8hZvo+V5xDWo92D4k8v3Tm+wuBs0a30ye0wWX/&#10;Ja4b57h+6xGsZ5jSDN9Zo7Gjk3qIsTHp2aI3t4Hv1sUwpBm+s8ZpqBIa4XNY6dkyMTGiZ+YSMRnG&#10;NINGoSbB+sY5oe+xx7M1PW4uDPIYJrd+9YGs9eSsYYZw7ev0+Pk9z1a1H2sjyycmJ8gYhW5HldCM&#10;tC66ODJAEHxWdvayWDp30OjceJNQDXIZNkVizVwemnrsHlA7rndtLKm2kSXQAKyF0ijUGAndYFwY&#10;uolFGRnICmU455HoMqtgr87jn1MQmkGjUIOk6QbnsuTVloiNXWP8oBbEXx2kT6C1UJNk6QZnsZ9l&#10;qRwv6Y4qSIIkXpQ+wSh5uuFx4UBkOlrE8QEDrhlJKIlXIxTqhmDFQMEzho1GdJ7EmAv8QmlH3jCK&#10;uuFz+oqB10dGwsHGbq2H4ytBSbyaoqRutM91QjO+R5Uwh2u6gW1X8gttAMd0AwteXT07yS6c0g1/&#10;qEHRSY3gkm7gmEbadm0Ih3QDgdDk/BfF5ETeHd3AMY204CUjpDL+2/b++3RH57iiG/5Qgxa8YsC/&#10;SWJ7f/9yDWMyR3TjUvGjKRBa5k/Yf9uFaOL0jG5sFL+32x5e/EKX4k/ExROyiaEjf6YTugFn8o6n&#10;Jv/D2B9RUoJphrh4sKky3ltq4oJu4Od2fajxB3atlbXD0wxcPIzSo6zxXqiJ/boBN57uDzW4bihq&#10;BzTDv3hCQhH0CMt63cBQowcy/wndUNCOQDN8/q6QUchf4IVu84/Ej/07qPYGudrxe7wpihBSwN9H&#10;c6f5C/zYv4F6z5CrHX+GN4X4cgJ/C81d5l8SP/WfoNo7/B5akEWgHaj7rgsBWiIzbB5vYFWnV466&#10;8McbhZrBgXaglhyOHtMwq7NYN/Are2YDBbqhohkcTztQDtIkRvit9sqotbrhr+j0jq+GpxuqmsFh&#10;2oESA+uD4+MbkZ25vt+krbqBYNdeCk5iulFGMzh/hn85QmB8RXRGsBhWb5PBUt1AmMETqPYEfyir&#10;GTJ3CJF5ydznwneynmOtlbrhPzzpAM8yePeTb2jDrfvqeQZs1A08T8j3rxyeiwvKjHB0WtXnx0Ld&#10;wC+iMIOyvDg+3o+iB54yjGrLHdbpBk5OorwaFUhszT8BYY4frLLcYZtuIAyanidVOC05QMOp/OPj&#10;u9BQArt0w/cK7an5iWG+gkzLT2it0g3/AUnzE60Eyx2voUERm3QDC3qUjEc34YRWGqsWYY9uwL+L&#10;Dmk0QTihvQ8tClijG/6giQJQzIDcFAxll2xLdMMfhFJaDXMgSRpDcTHMDt3AaWt63KOJLPohZkXt&#10;sEI3sLNGixrGeU1ImqGgHRbohj9zpUFoE2CzilGoHe3rhr+dTAlXGiJYDCs6nL1t3fCNRq84hVpB&#10;4COWrx0t64a/ZEcroc2ipB2t6oZvNHogaM06Qu3IdNZuUTdmYHoyfjYaiEYJtSNjrbQ93UCgKxmN&#10;9gi1I9WRqi3dCLZ/KFVom4TakZJiryXd8OdRND1pmzAlVGK/ohXdCFb2aWPNAsK10mPyyK8F3Qge&#10;J+TdZQnhPou0ON28bviPE9o9sYjQJT3iOti0bgQqSluudoGE4Bz/0dKsbgQOJpR42j4WRXLKeY+W&#10;JnXjNHwxPU5sJRyWju86rUHdmBHE71aNwSPMg3PcPf6dpnQjWGWhWEa7mRuuh42P34FGkwTfRyvk&#10;DhB5tPBni1ECzaDQE0e4NBgAMEqGPJUgMvwlLw2H8P27Pd424ZUXhkUUeaARtvEX/y6unMcHml0p&#10;ghh/0gwHYXNY6dkyflDbSRRnR9ZSSDMcRKxvSM+W8fEXNQwMIplyj1GeFScJ1r7CiDhBqYjrODiS&#10;0YNmra4SXReNq8f4piormBeE8Q8M2od3l9ia+ZroopjHsY0lFGR5GDXFOUjDDJeJ6QZjUTynPmdX&#10;oYaseU0a0jKqJ7YkrCCpG5xLgxRiMX7b3n/H8oiazF3e/0TqIZRv4w2Eu6TrBufSNPuhBlmMTpCt&#10;Gx73IaejOm/TGKMD8CMZfNCUzvLovlwOX5G96Ap/Cr1g/GU05THj5tcyjrceH//gDsqQ0C2gGAw0&#10;EAQIDIeK2SB6C6gGmQ0iAQwHmQ0iidANVAgigmc4yGwQaZDZILJghoPMBpEOmQ0iiz8ls0EQBEEQ&#10;BEEQBEEQBEEQBEEQBEEQBEEQRGVWXzv8zM7vpnP4ddvw6mV4N0EQvcrC24d3HoVVKMGBT+4l+0EQ&#10;Pcacm17IHViosZOMB0H0Ate+8DNuel1suwQfTRBEx5hz+/uncKPn8uvOna8OD1+7OuT24eH3d+7M&#10;/eOdq/EtBEF0g9Vv5RuMn98fXr0Q7y1g4erH388Yrnx3E95DEITLzNmwEzd1Cke3PVR5frFwwzZ8&#10;SpRTz8zB6wRBuMjtX+JmTnD0/Q161jIXbkgurL6gOG4hCMIqzno1Y1by8/D5eIs+bkqYp7dog4Ug&#10;nGJ1+rTkVwMGIyTxpQ/hBYIgLOeST3DXSuzc0MSKw8K38HXgSxpyEITtnPU+7tcon1yLVxthzjP4&#10;WsGp29FOEIR9zHk86SF+4PE21ibnDOPrBdtoZ4UgbOT85MykVe+r8yW/jk/IcBCEZWw4gNsz4GcL&#10;vK6kycp3tCNLENawUF5KYBy4Fy+1ziW/okuc785CawzySCeIRlkW27iYnt5m19bFWdG5yq/JEccl&#10;7HUKgiOIxlgWX844as0wI8LCqAvpNjQKlgk/j2FUCYIwy/lxr8ydJh25arEw6gUWeIDNCQZK36GF&#10;IAiDJGyG5cFjcyL9PXUlb3kcNY+MRQ+CIHQRtxmnHscLNnNWZK/n13tj/iXkg04QJsFyQMDRDXjB&#10;eq5Fj1P4BG8hCEI78TXQo26lxEnsFAeQTwdBGGHOq7jHgDvjDJ+FafEyHhS2QhAGeEhOneGezYgF&#10;uMnI+7IEQdTnWtl33Ik1UJl789OYnsLbCILQQnzjxD3nqJjVS6PRyH6C6DahT5Rgm3OLh3IkbBav&#10;4t0EQdRkgzy0/85aP9BM7kXXiziA9xMEUQce5BXhgKvj+NVK50V6rqMEQdQgtlfp4CKoxL2FqxvP&#10;4J0EQVQjtu/wfhe8oRYO526m/Iy3EQRRgdga4s/uLWhkkpofGXToZxJEw7yAu0hwyjmvrkJWx4N3&#10;AYWzEUQlrpSXAN7qat7eZOrT6ekv8RpBEOrMkUfwDu62lmHhcPxwBgpnI4iS3CTdRadszO6nnbMk&#10;X7ae+MkEoQ0pa9709M4eevCGx8ZSOBtBqHO7tDPpWA4NHWwQxyKgRhBEAcvkjYXOroIWwJc6es9e&#10;EkQVZL+uX8nDmiCIXGIDjRfQTBAEkU5soEEnkxEEkctCGmgQ+vmn8C/RReStExpoEHr407E/RYno&#10;Ggu3wVwIaKBBaOJPx8bIbnST1ZIzKA00CG1wq0F2o4PEEoNS/kxCH8JqkN3oGpdIYZ8HyEeD0Ihv&#10;NchudAr5cKH3e9QZlDBEaDXIbnSGs6SEXUdXo5kg9BC1GmQ3uoGc9N+9k04I25GtBtkN95Edu07R&#10;GcmEduJWg+yG49wkOXZ9uQzNBKGPpNUgu+EwsSx/lGOXMEGa1SC74SqXiNwzgBy7CDOkWw2yG07y&#10;EMyF4FXabyWM41kLlAn3iC2DUtYqognIbLiMnIOclkGJhiCz4SyxsBPHT3wmXILMhqOcT8ugRGuQ&#10;2XAS2RuUwk6IZiGz4R4LP4G58CBvUKJxyGy4hpx95ztaBiWah8yGW7wAcyF4Bq0E0ShkNhzirO9g&#10;LjyOUvYdoiXIbDiDnIT8EwqKJ1qDzIYbyLFqp+5FM0G0AZkNF5Bj1X4+H82Os+qaoadHv53KYc/W&#10;oVVL8W7CIshs2E+nYtUW3DY0egRWoQT7P76H7Ic9kNmwHDlW7ei1aHaO2Tc+nzuwUGOUjIcVkNmw&#10;mmvlWDUnl0Gvef4n3PS62HoxPppoCTIbFvMqzIXAuVi12be9dxI3ei57RkdfGRq6ZlXIbUND742O&#10;5v7x6Cp8C9ECZDZsRT654IBbsWqr3sw3GD+9N7RqAd5bwIJVj72XMVz59ka8h2gYMht2skFy0nAo&#10;Vm32+lHc1Ckc2fpg5fnFgvVb8SlRTj49G68TDUJmw0LmSCfFuxOrdtsXuJkTHHlvvZ61zAXrkwur&#10;zyuOWwhtkNmwDvkA1+/OQrPdnPlKxqzkp6Hz8BZ93JgwT2/SBkujkNmwjMdhLgQvoNVqVqVPS/YY&#10;MBghiS99EC8QDUBmwyZiThoOHOB68ce4ayVG1zex4rDgTXwd+IKGHE1BZsMeZCeNndY7aZz5Hu7X&#10;KB9fg1cbYfbT+FrBydvQTpiFzIYtyE4atp+rNvuxpIf4/sfaWJucPYSvF2ylnZUGILNhBXImDdud&#10;NM5Lzkxa9b46T/Lr+JgMh3HIbFiAnEljm91OGuv34/YM+MkCrytpsvIt7cgahsxG28QyaWxAs5Us&#10;kJcSGPvvwUutc/EedInz7ZlojUEe6Xogs9EusUwaNjtpLI1tXExNbbVr6+LM6FxlT3LEcTF7nYLg&#10;tEBmo01kJ41X0WojS+PLGUesGWZEWBB1Id2KRsFS4ecxhCpRCzIbrbFMTihscSaN8+JemaMmHblq&#10;sSDqBRZ4gM0OBkrfooWoBZmNlpCXQS120kjYDMuDx2ZH+nvyCt7yGGoeGYseRCnIbLTBQilWbdre&#10;hMJxm3HyMbxgM2dG9nr23BPzLyEfdB2Q2Wge+Vw1e5dBsRwQcGQ9XrCea9DjFD7GW4g6kNloGvlc&#10;NWtj1eJroEfcSomT2CkOIJ8ODZDZaJTz5ZRdtp6rNvsV3GPAnXGGz4K0eBkPClvRAJmNBpFPLrA2&#10;ZdeDcuoM92xGLMBNRt6XJSpBZqMpYkHxN6HZNq6RfcedWAOVuSc/jelJvI2oAZmNZrjJif3W+MaJ&#10;e85RMauXRqOR/R2FzEYDyGEntu63hj5Rgq3OLR7KkbBZvIJ3E9Uhs2Gcm+T9VksPcF0vD+2/tdYP&#10;NJN70PUi9uP9RHXIbJglNtCwdL+VB3lF2O/qOH6V0nmRnusoUQcyGyaRHbss3W+N7VU6uAgqcU/h&#10;6sbTeCdRGTIbxogNNCzdb43tO7zXBW+oBUO5myk/4W1EZchsGEIeaFga3xpbQ/zJvQWNTFLzI4MO&#10;/cyWILNhgjlyPuFtdu63Po+7SHDSOa+uQlbFg3eBReFsC904PSsOmQ39XCkdq2apY9cV8hLAm13N&#10;25tMfTo19QVes4HVUBNwYOfObcPDD61ebXcWajIbmnFioDFbHsE7uNtahgVD8cMZbFrAWSY9ZDLZ&#10;uXPn8PDwtatXW7FERmZDK/JAw9JDn2+U7qKTNmb3086Zki+bXT95J9RFiQNkNrqGHBNvpwe5lDVv&#10;amq0h+LIw2NjLQtnk1PK5vIJ/qRlyGzoQs5BbulA4zZpZ9KxHBo6WC+ORUDNFq6E1hQyjD9oGzIb&#10;enBhoLFU3ljo7CpoAXypwzZ7uVBtgcOabXwyGxqQk++csjNUTfbr2kMe1nbxCbQnh1PL8N72IbNR&#10;G3mg8aU91zZCbKDxPJoJe5BzOKXwnUVuxmQ26hHbOnFioEEnk1nJJVCiDN7H26yAzEYNYlEndg40&#10;FtBAwxHm5C1w/GxVHCSZjcrIeTQsHWjIWyc00LAb+TGU4C1rPNHJbFRjoeyj84mdPhpbYS4ENNCw&#10;nnuhT5mcesEKTSOzUQXZP8fSqJNVkjMoDTSc4BIp52w6Bx5qfXGUzEZp5FVQS/NoxBKDUv5MV5gj&#10;eQ16vHCttMHv8XO7jyoyG+WInd5qacKui6Wwz/3ko+ESb0G3fDx/4zkPJddLd7YXJUtmowwPyUPI&#10;Z9BsGfLhQu/1qDOou2yAenmcCm3DwmFpEZ5z6oV2du/IbChziTxUtHO7te9MKWHXkVVoJhzi/PDp&#10;FA94XSbnZeAcaGEPj8yGGrHJiaVJ/mJJ/9076YTwmOM/oVIDXi9JRtrvXI3XGoLMhgqxyOYXrFwF&#10;jTl2naQzkh1GDCqyA143JJc6mvTqILNRyLXyFfrS0uyPN0qOXV8sRTPhJrczVcsf0i58JrFZe3S4&#10;Ia8OMhv5nCUd+Gztic+xLH8W5dglKnLWUYXFs0uSgbO/NpHphcxGDrG8oNPP2Dk56btY5J4B5NjV&#10;W9z0HdQzZKdpvwAyG5lskMeAlu6c9PU9CHMheIX2W3uQFK+Ot0zqK5mNdK6Ud1sPNLxSrUxsGbT3&#10;svwRYJmc94VzythSB5mNFM6XFzSmH0e7dcg5yGkZtNdJWeowE8BCZiPOwpjoLT1SLRF24viJz4Qm&#10;bkoGsOhfJSWzIRFfBP3Z2sOxzqNlUCKDtACWL7VOs8lsRHhcXgQ9YKkrKEP2BqWwEyLOwuGEV4dG&#10;X1IyGz4xm3F0A9rtY8HHMBce5A1KZLAsHkzL0GM6yGx4bIjFFlq7CBrPvvMtLYMSeVwiB1N51Dcd&#10;ZDaSNuNVS726OM/DXAieRitB5LA66RA2va3Wql3Pm424zbAzK6jgzG9hLjyOUPYdQpkNyaxhNUxH&#10;b5uNWJTa9Ce2eoJy5CTkH1NQPFESfaajh81GfJxha2irhxyrdvIeNBNEOdJMx3elAzR71GzMie2b&#10;TH95Pl6xEjlW7afz0EwQVUgzHQceKjM770WzsTDuvW+3zaBYNUI/aabj1AuqA+6eMxvL4m7739mZ&#10;fNxHjlU7cg2aCaI2aaZjepvK7mxvmY0r4ztRn9i8nsG4Ro5Vo2VQQjPXJhOTTk//XOTr2ENm46F4&#10;uvi3LN5r9XgF5kJAsWqEGc5K8SadPvVWztS9R8xG0s3W1kxdAfLJBfs7GKu28urBp3Z8M5nDL1sG&#10;Vy7BuwmjLBxOhr9NT//6ePqjtRfMRmJqcvQhvGIv6yUnjQ7Fqs2/dXDHYViFEuz76G6yH8bZkAy6&#10;Z+xMxt133WwkAwF/tjeu1We2dFJ8N2LVZt3wXO7AQo0dZDxMszoliCUxZem02UhmLNlmsxsokA9w&#10;/fZMNDvL1c/9iJteF1suwkcTZlj2eNqMJTJl6azZOOt9/NaAoxaHtYY8BnMheB6tTjLr1ndP4EbP&#10;5ZcdO14eHLx6Zcitg4Pv7tiR+8c7VuJbCENc8lYyYwfj1+GzOmo25iQ2TaZ/1prcyBQxJw13D3Bd&#10;+Ua+wfjx3cGV8/HeAuavfPTdjOHKNzfgPYQpbk/bn52e/v/+9/+iY2YjxYelpWO5yyI7aYy66aQx&#10;a90O3NQpHN7yQOX5xfx1W/ApUU48NQuvE6ZY+HiaWxjjkw22b0eqkWIyvrTbCTREdtJw8ly1Wz/H&#10;zZzg8Lvr9Kxlzl+XXFh9TnHcQtTg/PQpC1/wsNxlMp8Uk3HA/o1WIGfScNBJ44yXM2YlPw6ei7fo&#10;44aEeXqDNlia4MpXE7N/wdG3LD3lNI9laa4qRk+l0oucSWOra04aK9OnJb8YMBghiS99AC8Qhln2&#10;eKp3B+PU+7e7Mmu5KXmiTN2MZ80Sy6SxHs2OcNFHuGsldqxrYsVh/hv4OvA5DTmaYuxv/nf/J+61&#10;JJ88ZHVE+bJn0oZMLpmMRCYNp5w0zngX92uUj67Gq40w6yl8reDErWgnzIIN2MxJC+Po+7dbF/N1&#10;/gup/ihumYy4k8YraHWBWY8mPcT3PdrG2uSsQXy9YAvtrDQAzIZH9qSF8+urt1uxWnB7wo/L49Sr&#10;ri3oLpUTCjuUSePc5MykVe+rcyW/jo/IcBgnajYEZz2Ukh49wpfDbXlOXftqxv7xl9rPuDSPvAzq&#10;kJPGun24PQN+tMDrSpqsfEM7soZJmg3BWQ/FTl1PcGDb403Zj0uGMy3Z0Wfc2TAJWSDFqk05k1B4&#10;vryUwNh3N15qnYt+QZc435yB1hjkka6HLLMBMh/wEU7tfOFeMwZk9ePbUpcwBEdfdWwlw0c+V82Z&#10;ZdAlsY2Lycktdm1dnBGdq/ySHHFcxF6nIDgtFJgNwbIN7+fcvlF+3fnC8Op6fplXXjv81s7sBVqP&#10;n+91cYwhkM9VcyVWbUl8OeOwNcOMCPOjLqRb0ChYIvw8BlElaqFkNnyufPyTDA/TLA7s3PnW8PCG&#10;1YzU3ZiFq1dfOzz8zM6d6REzSY6+76A7Wsh5csouR85VOzfulbnDpCNXLeZHvcACD7BZwUDpG7QQ&#10;tShlNnyufOj94rmLbrbd67TvO0c+ucCRlF0Jm2F58NisSH9PXM5bHkXNI2PRgyhFJbMRcOVDbxWt&#10;nNbm1/cfcnQNQyYWFH8jmu0mbjNOPIoXbOaMyF7PL3fH/EvIB10H9cxGyMLVj7+Vv3Fbku9evbcT&#10;1gLc6OB+K5YDAg6vwwvWczV6nMJHeAtRB11mQ2LO6tuH39q5s+xE5stPhjes7kYEv4wcduLGfmt8&#10;DfSwWylxEjvFAeTToQEjZoOIcqO83+rCAa6zXsY9BtwZZ/jMT4uX8aCwFQ2Q2TBLbKDhxH7rA3Lq&#10;DPdsRizATUbelyUqQWbDJLJjlxP7rVfLvuNOrIHK3J2fxvQE3kbUgMyGMWIDDRf2W+MbJ+45R8Ws&#10;XhqNRvZ3FDIbhpAHGi7Et4Y+UYItzi0eypGwWbyMdxPVIbNhgtlyPuGtDuy3rpOH9t9Y6weayd3o&#10;ehH78H4rWODm6VlkNvRzhXSsmguOXTzIK8I+V8fxK5XOi/RcR21hFdQE7B8d3To09OCqVXZnoSaz&#10;oRn3BhqxvUoHF0El7i5c3XgK77SDpdJDJpPR0dGhoaFrVq2yYomMzIZW5IGGC4c+x/Yd3u2CN9T8&#10;wdzNlB/xNlsYhboosZ/MRteQY+Id8CCPrSH+6N6CRiap+ZGBbT9TTimby8f4k5Yhs6ELOQe5CwON&#10;53AXCU4459VVyMp48C6wLpztCmhNIUP4g7Yhs6EH5wYal8tLAG90NW9vMvXp5OTneM0eFqgtcFiz&#10;jU9mQwNy8p2T9oeqzZJH8A7utpZh/mD8cAYLF3A+hvbkcHIp3ts+ZDZqIw80vrDn2mZxg3QXnbAx&#10;u592zpB82Wz8yXIOpxS+tcjNmMxGPWJbJ/YPNKSseZOTO3oojjw8NtbKcLaLoUQZvIe3WQGZjRrE&#10;ok4cGGjcKu1MOpZDQwfrxLEIqNnF7LwFjp+sioMks1EZOY+GAwONJfLGQmdXQQvgSx2W2kv5MZTg&#10;TWs80clsVGOB7KPzsf1bJ7Jf1y9WeVgT4B7oUyYnn7dC08hsVEH2z3Eg6iQ20HgOzYRtXCzlnE1n&#10;/4OtL46S2SiNvArqQh6N2ECDTiazmNmS16DH89dIG/weP7X7qCKzUY7Y6a0OJOyaTwMNt3gTuuXj&#10;+RvPfjC5XjraXpQsmY0yPCgPIZ9Gs8XIWyc00HCB9VAvj5OhbVgwJC3Cc04+387uHZkNZS6Wh4oO&#10;bLfO3wJzIaCBhiOcFz6d4gGvS+W8DJz9LezhkdlQIzY5cSHJ30rJGZQGGg4x239CpQa8XpyMtB9d&#10;hdcagsyGCrHI5uftXwWNJQal/JmOIQYV2QGv65NLHU16dZDZKOQa+Qp94UD2x4uksM995KPhHrcx&#10;Vcsf0i54OrFZe2SoIa8OMhv5nCkd+OzGic/y4ULv9qgzqOuceURh8eziZODsniYyvZDZyCGWF3Tq&#10;afsnJ31nSAm7Dq9EM9FZbvwW6hkyatovgMxGJuvlMaADOyfxpP/unXRCVCPFq+NNk/pKZiOdK+Td&#10;1v0Nr1RXQnbsOkFnJPcUS+W8L5yTxpY6yGykcJ68oDH1GNqt5gbJsevzJWgmeoiUpQ4zASxkNuIs&#10;iInehSPV4ln+rMuxSzTGjckAFv2rpGQ2JOKLoD/ZfTgWuEjkngHk2NXrpAWwfKF1mk1mI8Jj8iLo&#10;fgdcQRkPwFwIXqb9VoKxYCjh1aHRl5TMhk/MZhxZj3a7iS2D9l6WPyKbpfFgWoYe00Fmw2N9LLbQ&#10;iUXQeA5yWgYlElwsB1N51DcdZDaSNuMVB7y6GLGwE8dPfCbMsSrpEDa1tdaqXc+bjbjNcCArqMe5&#10;tAxKlGB9MmtYDdPR22YjFqU29bELnqAc2RuUwk4IFfSZjh42G/FxhguhrR7zP4K58CBvUKIEaabj&#10;29IBmj1qNmbH9k2mvjgPr1iPnH3nG1oGJcqSZjr2P1hmdt6LZmNB3HvfHZvR9xzMheAptBJESdJM&#10;x8nnVQfcPWc2lsbd9r+1P/m4zxnfwFx4HKbsO0Qt0kzH1FaV3dneMhtXxHeiPnZlPYMhJyH/iILi&#10;CQ1cM4pbIcpPRb6OPWQ2Hoyni3/Tkb1WjhyrduJuNBNEfc5M8SadOvlmztS9R8xG0s3WhUxdAXKs&#10;2o/nopkgdLFgKBn+NjW157H0R2svmI3E1OTIg3jFDShWjWiG9cmge8ZoMu6+62YjGQj4kxtxrT5y&#10;rNrhq9FMEGZYlRLEkpiydNpsJDOWbHXFDRRcLceqdWsZdMVVA0+OfD2Rw+7NAysW491Ecyx9LG3G&#10;EpmydNZsnPkefmvAEUfCWkNehrkQdCNWbd4tAyOHYBVKsPfDu8h+NMvFbyYzdjD2DJ3ZUbMxO7Fp&#10;MvWTtgwlTSGfXLDP9Vi1mdc/mzuwUGOEjEez3Ja2Pzs19X//z/9Jx8xGig9LS8dy12Gd5KThdKza&#10;Vc/+gJteF5svxEcTTbDgsTS3MMbH613ajswmxWR84Y4TaMAs6aR4Z2PVZt7yznHc6LnsHhl5aWDg&#10;qhUhtwwMvDMykvvHIyvwLUQjnJc+ZeELHg65TCZJMRn73dpoBfIBrt+cgWanWPF6vsH44Z2BFfPw&#10;3gLmrXjknYzhytfX4z1EM1zxSmL2LzjypgunnMZYmuaqYvRUKnM8CnMheA6t7jBz7Qhu6hQObb6/&#10;8vxi3trN+JQox5+cideJhlj6WKp3B+Pke7e5Mmu5MXmiTN2MZ+0Rc9Jw7QDXWz7DzZzg0Dtr9axl&#10;zlubXFh9VnHcQmhj7K//1/8r7rUkHz9odUT50qfThkyumoy4k8YOp5w0Tn8pY1byw8A5eIs+rk+Y&#10;p9dpg6VRsAGbOWlhHHnvNutivs57PtUfxV2TEXfScOlctRXp05LdBgxGSOJL78cLRAPAbHhkT1o4&#10;e165zYrVgtsSflweJ19xeUFXzqThkJPGhR/irpUYWdvEisO81/F14DMacjRF1GwIznwwJT16hC+G&#10;2vKcuuaVjP3jL7SfcdksciaNLa44aZz+Du7XKB9ehVcbYeaT+FrB8VvQTpglaTYEZz4YO3U9wf6t&#10;jzVlPy4eyrRkR552c8MkJJZJYx2aLWfmI0kP8b2PtLE2OXMAXy/YTDsrDZBlNkDmAz7CydHn7zFj&#10;QFY9tjV1CUNw5BWHVzJ8Ypk03HDSOCc5M2nV++ocya/jQzIcxikwG4Kl69/LuX2j7Bl9fmhVPb/M&#10;K64ZenM0e4HW46d7XB9jCGQnjZfRajdr9+L2DPjBAq8rabLyNe3IGkbJbPhc8djHGR6mWewfHX1z&#10;aGj9KkbqbsyCVauuGRp6enQ0PWImyZH3HHRHS2eJnFDYhUwa8+SlBMbeu/BS61y4G13ifH06WmOQ&#10;R7oeSpkNnysefK947qKbrfc47fseR14GdcFJY3Fs42JiYrNdWxenR+cqu5MjjgvZ6xQEp4VKZiPg&#10;igffLFo5rc2e9x7swBqGzHwpVm3SgYTCi+PLGYesGWZEmBd1Id2MRsFi4ecxgCpRi3pmI2TBqsfe&#10;zN+4Lcm3r9zTOWsB5HPVHFgGPSfulTli0pGrFvOiXmCBB9jMYKD0NVqIWugyGxKzV9029OboaNmJ&#10;zBcfD61f1Y0I/hzkc9Xsj1VL2AzLg8dmRvp7/DLe8ghqHhmLHkQpjJgNIotz5ZRd1p+rFrcZxx/B&#10;CzZzemSvZ/ddMf8S8kHXAZmNBpFPLrA+ZReWAwIOrcUL1nMVepzCh3gLUQcyG00RC4q/Ac22El8D&#10;PeRWSpzETnEA+XRogMxGM9zg1H7rzJdwjwF3xhk+89LiZTwobEUDZDYaQA47sX6/9X45dYZ7NiMW&#10;4CYj78sSlSCzYZwb5P1Wyw9wvUr2HXdiDVTmrvw0psfxNqIGZDbMEhtoWL7fGt84cc85Kmb10mg0&#10;sr+jkNkwiezYZfl+a+gTJdjs3OKhHAmbxUt4N1EdMhvGiA00LN9vXSsP7b+21g80k7vQ9SL24v1E&#10;dchsGEIeaFge38qDvCLsdXUcv0LpvEjPdZSoA5kNE8yS8wlvsXq/NbZX6eAiqMRdhasbT+KdNjDf&#10;ydOzyGwY4HLpWDXLHbti+w7vdMEbat5A7mbKD3ibFayEmoB9O3ZsGRx8YOVKu7NQk9nQjFMDjdga&#10;4g/uLWhkkpofGVj1M5dID5lMduzYMTg4ePXKlVYskZHZ0Io80LD80OdncRcJjjvn1VXIinjwLrAs&#10;nG0H1EWJfWQ2uoYcE2+3B/ll8hLA613N25tMfTox8RleswU5pWwuH+FPWobMhi7kHOR2DzRmyiN4&#10;B3dbyzBvIH44g20LOJdDawoZxB+0DZkNPbg00LheuouO25jdTzunS75s1v3k+WoLHNZs45PZ0ICc&#10;fOeE1aFqUta8iYmRHoojD4+NtTCc7SNoTw4nluC97UNmozbyQONze65tCrdIO5OO5dDQwVpxLAJq&#10;NiHncErhG4vcjMls1CO2dWL1QGOxvLHQ2VXQAvhSh4328iIoUQbv4m1WQGajBrGoE7sHGrJf127y&#10;sLaOWXkLHD9aFQdJZqMych4NpwYaz6KZsAv5MZTgDWs80clsVGO+7KPzkdVbJ7GBBp1MZi13Q58y&#10;OfGcFZpGZqMKsn+O3VEn82ig4RAXSTln09n3QOuLo2Q2SiOvglqeR0PeOqGBhvXMkrwGPZ67Wtrg&#10;9/ix3UcVmY1yxE5vtTth17zNMBcCGmg4wRvQLR/P33jWA8n10h3tRcmS2SjDA/IQ8ik028kKyRmU&#10;BhrOsA7q5XEitA3zB6VFeM6J59rZvSOzocxF8lDR7u3WWGJQyp/pEueGT6d4wOsSOS8DZ18Le3hk&#10;NtSITU5sT/InhX3uJR8Nx5jlP6FSA14vSkba71iJ1xqCzIYKscjm56xeBY0dZPhOjzqDuo0YVGQH&#10;vK5LLnU06dVBZqOQq+Ur9Lnd2R9PlxJ2HVqBZsIxbmWqlj+knf9UYrP28GBDXh1kNvI5Qzrw2foT&#10;n+Wk/+6ddEIEnHFYYfHsomTg7C9NZHohs5FDLC/o5FN2T05kx67jdEZyb3DDN1DPkB2m/QLIbGSy&#10;Th4D2r1z0td3veTY9dliNBO9QIpXxxsm9ZXMRjqXy7ut+xpeqS5LLMufZTl2iQZYIud94ZwwttRB&#10;ZiOFc+UFjclH0W4rF4rcM4Acu3qWlKUOMwEsZDbizI+J3u6TThj3w1wIXqL91t7mhmQAi/5VUjIb&#10;EvFF0B/tPhwrsQzae1n+iCRpASyfa51mk9mI8Ki8CLrPbldQhpyDnJZBiYD5gwmvDo2+pGQ2fGI2&#10;4/A6tFtLLOzE8ROfCf0siQfTMvSYDjIbHutisYW2L4L29Z1Dy6CEAhfJwVQe9U0HmY2kzXjZbq8u&#10;juwNSmEnRB4rkw5hk1tqrdr1vNmI2wy7s4J6zPsQ5sKDvEEJBdYls4bVMB29bTZiUWqTH1nuCcqR&#10;s+98TcughCr6TEcPm434OMPy0FbBszAXgifRShCKpJmOb0oHaPao2ZgV2zeZ/PxcvGIzp38Nc+Fx&#10;iLLvEJVIMx37HigzO+9FszE/7r3vhM2IJSH/kILiiRqkmY4Tz6kOuHvObCyJu+1/Y3XycR85Vu34&#10;XWgmiOqkmY7JLSq7s71lNi6P70R95MJ6RjxW7Ydz0NwRzl6+/L7+/v5N233eZrU7li9fhNcJg1yd&#10;TEw6Ofljka9jD5mNB2JLoJNv2L/X6tG9WLXTruvffnBckd8+6F9DFsQkZ6R4k06eeCNn6t4jZiPp&#10;Zmt5pq4AOVbt0FVodpK51238CragCtvvJOthjPmDyfC3yclfHk1/tPaC2UhMTQ4/gFes5yo5Vs3V&#10;ZdCz7/sAt359yHiYY10y6J6xIxl333WzkQwE/NH6uNaAl2AuBC7Gqs24+e1juN21smk5voDQzcqU&#10;IJbElKXTZiOZsWSLA26gQD65YK9rsWoKBuPY9k39d+QtfC5a3r9pF96cZDuZDlMseTRtxhKZsnTW&#10;bJzxLn5rwGH7w1pD1kpOGm7Fqp3Wn32vj48f3PTw8hl4pzJz79iEP5f59Gy8gdDORW8kM3Ywfhk8&#10;o6NmY1Zi02TyR63JjQwzUzop3qVYtUtfyx5ifNV/Ad5VlVTj8f2leJUwwK1p+7OTk//Df/5vdMxs&#10;pPiwtHQsd0XkA1y/Ph3NtjP3vqwxxvcbtU4nrkvsxvy2Bi8RJpj/aJpbGOOjdY5sRxaQYjI+d8IJ&#10;NOQRmAvBs2i1nOXpU4jx7/sNTSKWb8c3+BykhQ6znJs+ZeELHm64TGaQYjL2ObPRCmJOGk4c4Jq4&#10;gz0OvmZ87nDzb/gu8GLpFROiJJe/nJj9Cw6/Yfkpp2ksSXNVMXoqlRFkJ40RB5w0LkgbZezqPw0v&#10;G2eNbDl21V08IRRY8miqdwfjxLu3ujJruSF5okzdjGftIDtp2H+u2qIXcbNGOPZiYxbD59Lv8d2C&#10;J9BMGGXsr/3b/w3utSQfPWB1RPmSp9KGTC6ajFgmDfudNNbINyvnqzvwWuOskcJbPqC5inmwAZs5&#10;aWEcfvdW62K+zn0u1R/FSZMRz6Sx2XInjblPJDZZv7oOr7XEXGmy9OlcNBOmgNnwyJ60cH55+VYr&#10;VgtuTfhxeZx42dEF3VgmjbVotpRLP8W9GbCrtVGGxM1RW/YVGQ6zRM2G4IwHUtKjR/h8sC3Pqatf&#10;ztg//lz7GZeNEcukYbeTRmwFcnz8WL9FM4LTon4ju9IWWWa8OE4zGC0kzYbgjAdip64n2Lfl0abs&#10;x0WDmZbs8FPObZhEkJ00XkKrndwRT5DxlXWuEnOjjmCfxi3Ew3w8cjMqRC2yzAbIfMBHOLHjubvN&#10;GJCVj25JXcIQHH7ZzZUMn8VyQmGrM2l4t1yUjXZOAyTDsRGNnOtg9N5GnahFgdkQLFn3bs7tG+WX&#10;Hc8Nrqznl3n51YNv7MheoPX48W6Xxxge8jKo1U4acZvxfcsLoLnMiGb2QEcjm7THRAtRDyWz4XP5&#10;ox9leJhmsW/HjjcGB9etZKTuxsxfufLqwcGnduxIj5hJcvhdB93REsyTYtUmbE4oHLcZn1ofOTY3&#10;ssZx8LS+RfIiLoWv6KCU2fC5/IF3i+cuutlyt9O+7xHkc9VsXgaN24ztbsSpXxCfUkV4Ee8h6lDJ&#10;bARc/sAbRSuntfnl3QfcXsOIIZ+rZnGsWnwN9AOHkvHdiT4n+Q3vIOpQz2yEzF/56Bv5G7cl+ebl&#10;uztlLQTnyCm77D1XzV9C9HHJZni8jY4noLgVDegyGxKzVt46+MaOHWUnMp9/NLhuZTci+NORTy6w&#10;N2XXBTHXcedsRt/yuIdJCEWtaMCI2SBSiAXFX49m65gbSzLuXt69sxOerFG+wruIGpDZaIbr3dhv&#10;nfEEbi7gns2IW70klH60PmQ2GkAOO7F3vzW2CPqbc1k641YvlfvwZqI6ZDaMc72832rrAa5nywsa&#10;x+yIUCvDfTn7rhG24+1EdchsmCU20LB1v3XGa7inwEYXQ74uSE1PmITCY2tDZsMksmOXtfutd8qP&#10;afc2TkKuyzuiBbg3jrIOMhvGiA00bN1vje22fu+8X8OM++KxujE24Y1EZchsGEIeaNga3zpD9oo6&#10;difaXWfRRvyiNCicrTZkNkwwU84nvNnS/daYK+hr3cphc0HmVqxFEbzzXDk9S4bMhn4uk45Vs9Wx&#10;a5G8gPh9J90ZrkumSmbYFM62AmoC9o6MbB4YuH/FCruzUJPZ0IwjAw15s9LB3VZlUpY6DuIlK1gs&#10;PWQyGRkZGRgYuGrFCiuWyMhsaEUeaNh66HPMRePtzifYXLRR3iuyy49tBOqixF4yG11Djom31YNc&#10;Xi10zxW0ItET5CwLZ5NTyubyIf6kZchs6ELOQW7rQOMC2a+hH809gn9Y/feo28Jl0JpCBvAHbUNm&#10;Qw9ODDRmyAONrxo/edECZtzHY+ptW/+dp7bAYc02PpkNDcjJd45bGqp2qZSDojMuGhVYtNG+cLYP&#10;oT05HF+M97YPmY3ayAONz+y5tlFmyAc9b6e4DNuQczil8LVFbsZkNuoR2zpxY6BBZwzZyIVQogze&#10;wdusgMxGDWJRJzTQIOowM2+B4wer4iDJbFRGzqNh60BD3jqhgYbVyI+hBK9b44lOZqMa82QfnQ8t&#10;9dHoh7kQ0EDDdu6CPmVy/FkrNI3MRhVk/xxbo05Ok5xBaaDhAhdKOWfT2Xt/64ujZDZKI6+CWptH&#10;4z6YCwENNBxhpuQ16PHsVdIGv8cP7T6qyGyUI3Z6q60Ju+SDT3vZR8M9Xodu+Xj+xjPvT66XjrQX&#10;JUtmowz3y0PIJ9FsGzdLgVufOpzjrydZC/XyOB7ahnkD0iI85/iz7ezekdlQ5kJ5qGjpdmvf3EjI&#10;FoPS+7vHOeHTKR7wuljOy8DZ28IeHpkNNWKTE1uT/PUtl5JL9GTUSQeY6T+hUgNeL0xG2o+swGsN&#10;QWZDhVhk87OWroLGHLvotFN3EYOK7IDXtcmljia9OshsFHKVfIU+szX7o+zY9RudrO40tzBVyx/S&#10;znsysVl7aKAhrw4yG/mcLh34bPGJzw/DXAi6n7Cr85x+SGHx7MJk4OzuJjK9kNnIIZYXdOJJSycn&#10;sf3WgxZl5iaMc/3XUM+QEdN+AWQ2MlkrjwFt3TmJn1tAjl09SIpXx+sm9ZXMRjqXybutexteqVYn&#10;dnrrw2gmeo3Fct4XznFjSx1kNlI4R17QmHgE7fYhL4PuomXQ3iZlqcNMAAuZjTjzYqK39aQThhx2&#10;QsugBOP6ZACL/lVSMhsS8UXQH+w9HGuudKraMVoGJXzSAlg+0zrNJrMR4RF5EXSvra6gjJg3KIWd&#10;EDLzBhJeHRp9Scls+MRsxqG1aLcR2Ru0xw47IVRZHA+mZegxHWQ2PNbGYgvtXQSNZ98hb1Aijwvl&#10;YCqP+qaDzEbSZrxkq1cX5w4pKH4TLYMShaxIOoRNbK61atfzZiNuM2zNCuoxQwqK7/I58YRm1iaz&#10;htUwHb1tNmJRahMfWusJypFPO6GgeKIk+kxHD5uN+DjD2tBWgZyEfCNaCaIUaabj69IBmj1qNmbG&#10;9k0mPjsHr9jJIhyVLji4HM0EUYE007H3/jKz8140G/Pi3vuW24y+66RlUIpVI+qTZjqOP6s64O45&#10;s7E47rb/taXJx31isWqUG5TQRZrpmNissjvbW2bjsvhO1Id2r2f09Z1NsWqESa5KJiadmPihyNex&#10;h8zG/fF08a/bvNfqcSfMheA1ctIgTHB6ijfpxPHXc6buPWI2km621mbqCpj7AcyFB8WqESaZN5AM&#10;f5uY2P1I+qO1F8xGYmpy6H68YjGXUqwa0TRrk0H3jJFk3H3XzUYyEPAHi+NaA56AuRDQyQVEY6xI&#10;CWJJTFk6bTaSGUs2W+0GCmJOGpeimSAaYvEjaTOWyJSls2bj9HfwWwMO2RzWGiI7aXxAThpEO1z4&#10;ejJjB2P3wOkdNRszE5smEz9oTW5kjJiTBp0UT7TLLWn7sxMT/9V/8C93zGyk+LC0dCx3aWJOGmej&#10;mSDaZN4jaW5hjA/XWr8dqUSKyfjMcifQEHLSIOzlnPQpC1/wsN1lMpcUk7HXgY1WQE4ahP1c9lJi&#10;9i849Lq1p5xmszjNVcXoqVSaIScNwhkWP5Lq3cE4/s4trsxark+eKFM341nTkJMG4Rhjf/Vf/49x&#10;ryX58H6rI8oXP5k2ZHLLZPTNlU99JicNwgGwAZs5aWEceucW62K+znk21R/FMZMRP/WZnDQIN4DZ&#10;8MietHB2v3SLFasFtyT8uDyOv+Tcgu6Mt2EuBOSkQbhC1GwITr8/JT16hM8G2vKcuuqljP3jz7Sf&#10;cdkAckJhctIgHCJpNgSn3x87dT3B3s2PNGU/LhzItGSHnnRowySCvAz6IjlpEC6RZTZA5gM+wvGR&#10;Z+8yY0BWPLI5dQlDcOgl11YyfE6jhMKE0xSYDcHite/k3L5Rdo88O7Cinl/mZVcNvD6SvUDr8cNd&#10;bo4xPO6Uz1WjZVDCOZTMhs9lj3yY4WGaxd6RkdcHBtauYKTuxsxbseKqgYEnR0bSI2aSHHrHQXe0&#10;CHO3w1x4HLsZzQThEqXMhs9l979TPHfRzea7nPZ991hD3qBEF6hkNgIuu//1opXT2ux+535X1zBk&#10;YkHxD6OZIJyjntkImbfikdfzN25L8vVLd3XDWoAL6OQCojPoMhsSM1fcMvD6yEjZicxnHw6sXdGN&#10;CP448gGutN9KuI0Rs0FInE37rUS3ILNhmodhLgQUdkJ0ADIbRpEdu47dgWaCcBoyGwa5D+ZC8NVp&#10;aCYIxyGzYQp5oEEnxRMdgsyGGeR8wt9TfCvRJchsGGCRlLFrvB/NBBFnxvfj47u2b3+tv//O5cvd&#10;ebiQ2dCOHKpGAw0iF9l3OMqx7ds/6O9/ePly+7bsyWzoJTbQoHzCRBF3QFcUsUKlyGzo5A5poEEe&#10;5EQ2f/LHsT+I0mmS1hRgxwk6ZDa0IcfEj29EM+Egfxj745+gaAJmMjgwG30z5E23HI5ZsonvdR9l&#10;ogY300CjQ/zBuy+MmA6YDI5vNvr6XoTeFLDLlmAmr/soE1WRj2IcfxHNhKsIs8HRajoiJoMTmo2+&#10;m6E6uWzCm9vH6z7KRDXkgcZvdEKS+4Rmg6PFdMRMBidiNvoWFS9wWJShxes+ykQFYlsnFBPfCWSz&#10;wallOlJMRpJ/ABXK4m/jfYTz/F1cUsE/+ltoJjpJVdPx+z/DB+Tzb0GNUvnHfwPvIhznn/+HuKSC&#10;v/cXaCe6yp/9HoagPGmmIzpJ4VwHTUrnbYtCIb3uo0yUYSOupoC2TjpFcpJSx2T4xE1H3Gz0LZJS&#10;VCc5ttGSrNVe91EmlJFPYqSok64RMxsaTIZP1HQkzEZfn7xSlsbBfgsyPXndR5lQI7bdSnk0ukfE&#10;bGg0GT6+6UgxG7FTPjP4re18T173USZUkHPvHKNz4rsIzIYBk+HDTUea2ehbA80K+I2NLu6TR7ec&#10;r9oMcPOkgzJRyKXSsQXj2+mApG7CzIZBk5HPItlEbEfzjP7kwkdrq6RkNtSZuwlXS3BwDdoJQivR&#10;4CYp4HXuEwmnsIP9bXgKkdlQRU6jQSHxhDnCY3WSAa+nyQ8vzleNh8WS2VAiNjn5lCYnhEmWCz3L&#10;CnhdngyZ3dSoBwCZjWIWyTsnB+1IeUB0mbl8gSMv4HXGw4mljga9OshsFBHbEdtIQSdEE3xQHPC6&#10;KJlQ8LdmMuST2cjlOtmkf0ouGkRTqOnacjk5FOcr82v1ZDaykc9upZ0TwlLukFfeOIa3ZslsZDA3&#10;NgAk/3HCYmb0J7ZmTS51kNlIJbagQQc+E/Zz2ttQ1xBTXh1kNpLI+cfHd1G6LsIVlidj4UwEsJDZ&#10;iLFGdu2lmBPCNe5ICWDR7DRAZiPKpd9DzOAJ2m0lXCQtgGW7xtg3MhsBZ8fGd5toQYNwmEUbk1mN&#10;dZkOMhuCuM0gDw2iA6QEsGgxHWQ2GDHv8fHvaRGU6AwpDmHjH9SMYCGzEbcZv5FXF9E1rost2nHq&#10;BL/1uNmIpdAYP9h2tjWCMESKL2ll09HLZmNRzD2GbAbRcdJMR5W1jp41G2fHZnzHLDoqjyDMkWY6&#10;dt1RztWgN81G3D+DbAbRU6SZjoP96jEsPWg2Yn6g5NRF9CRppmP8NbXFjl4zG3fGvOdonEH0MDcn&#10;swuOj28v9kTvJbORSIbU+ik1BNE6F6S4hI3vejjXR7pnzMalcbv6PflnEIRg0cZkDAsbdtyMlxP0&#10;htm4Ly6UT8/GKwRBeMy4L22x49hrabdK981GMk/rJjqugCBSuS7FEz1lytJxs3FnfNfk2MO0bUIQ&#10;eVzwWjJ0lhGdsnTYbFyaMJy0nEEQatycTBPGOPaacCntqNmYm8w18DZNTQiiDHMfTlvtYOOOO/6i&#10;g2Yj6cdykLwzCKISZ6dPWcb/w3+zQylpUlzfNlHGHYKoxc2pK6Xsefya+6lpUkzGLjqvlSC0MPfh&#10;lKQdHh+UDISzhxSTcewJSgZKEFqZcXMsq1XAwbdvdsp4pE6+mj23nyB6iUv/3j/GfRbn2KY77H9Y&#10;z7gzbamXTAZBGIVvpPyNzEnL+Pj3GzWerqCVNcmj6xhkMgjCONxseBuw2ZMWzvb7LNqOWHRnWrgv&#10;mQyCaIjAbAjO7s8eeDC+2rim3WWPC15MHlTHKYjzJQhCIzGzITjtvvTHecCnG29uePSx6I5N6V4n&#10;4+Md2DomCKdINRuCRXe8nXWnBpi3H4uuey19gMH53tkNY4JwmByzAc5+uGDoIdj1Qf91GpNYnH3H&#10;i6mxNAGbMlOIEARhlmKzAS64b1NaAqB0ftv+Yv+a5SWtyNnLH964PW1DNcZvL1KOHYJoE2Wz4XNp&#10;f4Z7uiLf5w8icrF3N5ggeonSZsNn0XVP1LMfZdj14nW0iEEQ7fKX/uDjmQ2U//CHfwavl+KCm/u3&#10;Z69a1uHY9v41lCWDIOzgd3/umYs4/+w/jdersmj5nf2bag5Cjm1/rX8N7akShHWk2o3aViPJacuX&#10;39Hf/9p2Tpoj2a7t2zf19z+8fDktWhCE9aTYDQNWgyCILpGwG2Q1CIIoIGY3yGoQBFGIZDfIahAE&#10;oUDEbpDVIAhCicBukNUgCEIR2A2yGgRBKOPZDbIaBEGUgNkNshoEQZTid38kq0EQBEEQBEEQBEEQ&#10;BEEQBEEQBEEQBEEQBEEQBEEQBEEQBEEQBEEQBEEQBGE3fX3/P0oI1rIndk5RAAAAAElFTkSuQmCC&#10;UEsBAi0AFAAGAAgAAAAhALGCZ7YKAQAAEwIAABMAAAAAAAAAAAAAAAAAAAAAAFtDb250ZW50X1R5&#10;cGVzXS54bWxQSwECLQAUAAYACAAAACEAOP0h/9YAAACUAQAACwAAAAAAAAAAAAAAAAA7AQAAX3Jl&#10;bHMvLnJlbHNQSwECLQAUAAYACAAAACEAIhfFzV4DAABOBwAADgAAAAAAAAAAAAAAAAA6AgAAZHJz&#10;L2Uyb0RvYy54bWxQSwECLQAUAAYACAAAACEAqiYOvrwAAAAhAQAAGQAAAAAAAAAAAAAAAADEBQAA&#10;ZHJzL19yZWxzL2Uyb0RvYy54bWwucmVsc1BLAQItABQABgAIAAAAIQBenFa04QAAAAoBAAAPAAAA&#10;AAAAAAAAAAAAALcGAABkcnMvZG93bnJldi54bWxQSwECLQAKAAAAAAAAACEAtL0kD1qaAABamgAA&#10;FAAAAAAAAAAAAAAAAADFBwAAZHJzL21lZGlhL2ltYWdlMS5wbmdQSwUGAAAAAAYABgB8AQAAUaIA&#10;AAAA&#10;" strokecolor="#1f3763 [1604]">
              <v:fill r:id="rId2" o:title="" recolor="t" rotate="t" type="frame"/>
              <v:stroke joinstyle="miter"/>
            </v:oval>
          </w:pict>
        </mc:Fallback>
      </mc:AlternateContent>
    </w:r>
    <w:fldSimple w:instr=" SUBJECT   \* MERGEFORMAT ">
      <w:r w:rsidR="00645F20">
        <w:t>4.7 Notes</w:t>
      </w:r>
    </w:fldSimple>
    <w:r w:rsidR="00F3692D">
      <w:tab/>
    </w:r>
    <w:sdt>
      <w:sdtPr>
        <w:alias w:val="Title"/>
        <w:tag w:val=""/>
        <w:id w:val="7476139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62CA3">
          <w:t>Antiderivatives</w:t>
        </w:r>
      </w:sdtContent>
    </w:sdt>
    <w:r w:rsidR="00F3692D"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315.1pt;height:317.45pt" o:bullet="t">
        <v:imagedata r:id="rId1" o:title="Untitled"/>
      </v:shape>
    </w:pict>
  </w:numPicBullet>
  <w:abstractNum w:abstractNumId="0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1105D"/>
    <w:multiLevelType w:val="hybridMultilevel"/>
    <w:tmpl w:val="253A9876"/>
    <w:lvl w:ilvl="0" w:tplc="ADE4731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C4F5C"/>
    <w:multiLevelType w:val="hybridMultilevel"/>
    <w:tmpl w:val="38AC8DC2"/>
    <w:lvl w:ilvl="0" w:tplc="47FC2510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  <w:caps w:val="0"/>
        <w:strike w:val="0"/>
        <w:dstrike w:val="0"/>
        <w:vanish w:val="0"/>
        <w:color w:val="1F3864" w:themeColor="accent1" w:themeShade="8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A3"/>
    <w:rsid w:val="000203C1"/>
    <w:rsid w:val="000213FF"/>
    <w:rsid w:val="00060E80"/>
    <w:rsid w:val="000647C4"/>
    <w:rsid w:val="00083401"/>
    <w:rsid w:val="00087613"/>
    <w:rsid w:val="000C43C1"/>
    <w:rsid w:val="000D28DF"/>
    <w:rsid w:val="000D7A20"/>
    <w:rsid w:val="000E4F52"/>
    <w:rsid w:val="00111D6A"/>
    <w:rsid w:val="0011510E"/>
    <w:rsid w:val="001152EF"/>
    <w:rsid w:val="001269D1"/>
    <w:rsid w:val="00134D87"/>
    <w:rsid w:val="001375D1"/>
    <w:rsid w:val="0014063A"/>
    <w:rsid w:val="001443C3"/>
    <w:rsid w:val="001657E2"/>
    <w:rsid w:val="001A62F1"/>
    <w:rsid w:val="001A79C4"/>
    <w:rsid w:val="001D2DEF"/>
    <w:rsid w:val="001D6322"/>
    <w:rsid w:val="001F28F3"/>
    <w:rsid w:val="001F70F3"/>
    <w:rsid w:val="00202D0E"/>
    <w:rsid w:val="002134D3"/>
    <w:rsid w:val="00225493"/>
    <w:rsid w:val="00226B5B"/>
    <w:rsid w:val="002400BD"/>
    <w:rsid w:val="00252902"/>
    <w:rsid w:val="0028315B"/>
    <w:rsid w:val="002B0EF7"/>
    <w:rsid w:val="002C6212"/>
    <w:rsid w:val="002D0879"/>
    <w:rsid w:val="002F737D"/>
    <w:rsid w:val="00303290"/>
    <w:rsid w:val="0031561C"/>
    <w:rsid w:val="003228CF"/>
    <w:rsid w:val="00323D6C"/>
    <w:rsid w:val="003312BB"/>
    <w:rsid w:val="00345012"/>
    <w:rsid w:val="00350A04"/>
    <w:rsid w:val="00364CE4"/>
    <w:rsid w:val="0038599E"/>
    <w:rsid w:val="00390A3F"/>
    <w:rsid w:val="00394C97"/>
    <w:rsid w:val="0039501D"/>
    <w:rsid w:val="00395820"/>
    <w:rsid w:val="003A63E8"/>
    <w:rsid w:val="003A73E8"/>
    <w:rsid w:val="00401B52"/>
    <w:rsid w:val="00411EA8"/>
    <w:rsid w:val="004145C8"/>
    <w:rsid w:val="00424E03"/>
    <w:rsid w:val="004502C4"/>
    <w:rsid w:val="00475CAC"/>
    <w:rsid w:val="004C4AF4"/>
    <w:rsid w:val="004C5C44"/>
    <w:rsid w:val="004C68D2"/>
    <w:rsid w:val="004D4984"/>
    <w:rsid w:val="004D5F88"/>
    <w:rsid w:val="00547918"/>
    <w:rsid w:val="00550C85"/>
    <w:rsid w:val="00562CA3"/>
    <w:rsid w:val="00567D79"/>
    <w:rsid w:val="005861A9"/>
    <w:rsid w:val="00586EE4"/>
    <w:rsid w:val="005B486F"/>
    <w:rsid w:val="005B6BC0"/>
    <w:rsid w:val="005C34B5"/>
    <w:rsid w:val="005D2052"/>
    <w:rsid w:val="005E23F6"/>
    <w:rsid w:val="005E6FAC"/>
    <w:rsid w:val="005F3698"/>
    <w:rsid w:val="00612E84"/>
    <w:rsid w:val="006273E4"/>
    <w:rsid w:val="00645F20"/>
    <w:rsid w:val="006763AB"/>
    <w:rsid w:val="006763D7"/>
    <w:rsid w:val="0069072C"/>
    <w:rsid w:val="006D6A61"/>
    <w:rsid w:val="006E063D"/>
    <w:rsid w:val="006E38EC"/>
    <w:rsid w:val="006E427D"/>
    <w:rsid w:val="00716BD8"/>
    <w:rsid w:val="007233B5"/>
    <w:rsid w:val="00726BE7"/>
    <w:rsid w:val="0074454F"/>
    <w:rsid w:val="00744FBC"/>
    <w:rsid w:val="00746706"/>
    <w:rsid w:val="00767943"/>
    <w:rsid w:val="00792EAF"/>
    <w:rsid w:val="007A0962"/>
    <w:rsid w:val="007A50E4"/>
    <w:rsid w:val="007B1B35"/>
    <w:rsid w:val="007D1D21"/>
    <w:rsid w:val="007D25B2"/>
    <w:rsid w:val="00804FD7"/>
    <w:rsid w:val="008A334F"/>
    <w:rsid w:val="008A3C59"/>
    <w:rsid w:val="008A7031"/>
    <w:rsid w:val="008A7F36"/>
    <w:rsid w:val="008C259B"/>
    <w:rsid w:val="008C4EFE"/>
    <w:rsid w:val="008E5547"/>
    <w:rsid w:val="00906370"/>
    <w:rsid w:val="00921978"/>
    <w:rsid w:val="009325E1"/>
    <w:rsid w:val="009370F2"/>
    <w:rsid w:val="00944E21"/>
    <w:rsid w:val="00997FA0"/>
    <w:rsid w:val="009B6694"/>
    <w:rsid w:val="009C695D"/>
    <w:rsid w:val="009E3800"/>
    <w:rsid w:val="009F1E52"/>
    <w:rsid w:val="009F3D9C"/>
    <w:rsid w:val="00A0490E"/>
    <w:rsid w:val="00A06D7F"/>
    <w:rsid w:val="00A10F8F"/>
    <w:rsid w:val="00A3060A"/>
    <w:rsid w:val="00A7567D"/>
    <w:rsid w:val="00AB3070"/>
    <w:rsid w:val="00AB6790"/>
    <w:rsid w:val="00AE04E0"/>
    <w:rsid w:val="00B06443"/>
    <w:rsid w:val="00B32AA6"/>
    <w:rsid w:val="00B33BB9"/>
    <w:rsid w:val="00B37B3E"/>
    <w:rsid w:val="00B64829"/>
    <w:rsid w:val="00B84348"/>
    <w:rsid w:val="00B8496A"/>
    <w:rsid w:val="00BF33E8"/>
    <w:rsid w:val="00C0021C"/>
    <w:rsid w:val="00C0044A"/>
    <w:rsid w:val="00C01DFF"/>
    <w:rsid w:val="00C1053F"/>
    <w:rsid w:val="00C11053"/>
    <w:rsid w:val="00C21216"/>
    <w:rsid w:val="00C711E1"/>
    <w:rsid w:val="00C71673"/>
    <w:rsid w:val="00C820F4"/>
    <w:rsid w:val="00C9597F"/>
    <w:rsid w:val="00C96573"/>
    <w:rsid w:val="00C96F6D"/>
    <w:rsid w:val="00CC328A"/>
    <w:rsid w:val="00CC77CD"/>
    <w:rsid w:val="00D75E8E"/>
    <w:rsid w:val="00D77768"/>
    <w:rsid w:val="00D80950"/>
    <w:rsid w:val="00D92382"/>
    <w:rsid w:val="00DB0957"/>
    <w:rsid w:val="00DC4236"/>
    <w:rsid w:val="00E0027E"/>
    <w:rsid w:val="00E14D95"/>
    <w:rsid w:val="00E27E68"/>
    <w:rsid w:val="00E32693"/>
    <w:rsid w:val="00E35279"/>
    <w:rsid w:val="00E462C7"/>
    <w:rsid w:val="00E56EB0"/>
    <w:rsid w:val="00E60DFA"/>
    <w:rsid w:val="00E622D8"/>
    <w:rsid w:val="00E83813"/>
    <w:rsid w:val="00E97E7A"/>
    <w:rsid w:val="00EC1BFF"/>
    <w:rsid w:val="00ED3668"/>
    <w:rsid w:val="00ED380B"/>
    <w:rsid w:val="00ED5705"/>
    <w:rsid w:val="00EE2E57"/>
    <w:rsid w:val="00EF315D"/>
    <w:rsid w:val="00F060C5"/>
    <w:rsid w:val="00F15961"/>
    <w:rsid w:val="00F3692D"/>
    <w:rsid w:val="00F37470"/>
    <w:rsid w:val="00F4082A"/>
    <w:rsid w:val="00F47150"/>
    <w:rsid w:val="00F92F3E"/>
    <w:rsid w:val="00FA0142"/>
    <w:rsid w:val="00FB5562"/>
    <w:rsid w:val="00FC2ED0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76BBC"/>
  <w15:chartTrackingRefBased/>
  <w15:docId w15:val="{D247206D-94D1-40D1-BA0C-B281A0D1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52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10E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1510E"/>
    <w:pPr>
      <w:outlineLvl w:val="2"/>
    </w:pPr>
    <w:rPr>
      <w:color w:val="1F3864" w:themeColor="accent1" w:themeShade="80"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F52"/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  <w:style w:type="character" w:customStyle="1" w:styleId="Heading2Char">
    <w:name w:val="Heading 2 Char"/>
    <w:basedOn w:val="DefaultParagraphFont"/>
    <w:link w:val="Heading2"/>
    <w:uiPriority w:val="9"/>
    <w:rsid w:val="0011510E"/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510E"/>
    <w:rPr>
      <w:rFonts w:eastAsiaTheme="majorEastAsia" w:cstheme="majorBidi"/>
      <w:b/>
      <w:caps/>
      <w:color w:val="1F3864" w:themeColor="accent1" w:themeShade="80"/>
      <w:sz w:val="17"/>
      <w:szCs w:val="17"/>
    </w:rPr>
  </w:style>
  <w:style w:type="table" w:customStyle="1" w:styleId="CalcTable">
    <w:name w:val="CalcTable"/>
    <w:basedOn w:val="TableNormal"/>
    <w:uiPriority w:val="99"/>
    <w:rsid w:val="00C71673"/>
    <w:pPr>
      <w:spacing w:after="0" w:line="240" w:lineRule="auto"/>
    </w:pPr>
    <w:tblPr>
      <w:tblStyleRowBandSize w:val="1"/>
      <w:tblStyleColBandSize w:val="1"/>
      <w:tblBorders>
        <w:left w:val="single" w:sz="4" w:space="0" w:color="808080" w:themeColor="background1" w:themeShade="80"/>
        <w:right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72" w:type="dxa"/>
        <w:left w:w="72" w:type="dxa"/>
        <w:bottom w:w="72" w:type="dxa"/>
        <w:right w:w="72" w:type="dxa"/>
      </w:tblCellMar>
    </w:tblPr>
    <w:tblStylePr w:type="firstRow">
      <w:pPr>
        <w:jc w:val="center"/>
      </w:pPr>
      <w:rPr>
        <w:b/>
      </w:rPr>
      <w:tblPr/>
      <w:tcPr>
        <w:shd w:val="clear" w:color="auto" w:fill="F2F2F2" w:themeFill="background1" w:themeFillShade="F2"/>
        <w:vAlign w:val="bottom"/>
      </w:tcPr>
    </w:tblStylePr>
    <w:tblStylePr w:type="lastRow">
      <w:tblPr/>
      <w:tcPr>
        <w:tcBorders>
          <w:bottom w:val="single" w:sz="4" w:space="0" w:color="767171" w:themeColor="background2" w:themeShade="80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left w:val="single" w:sz="4" w:space="0" w:color="808080" w:themeColor="background1" w:themeShade="80"/>
        </w:tcBorders>
      </w:tcPr>
    </w:tblStylePr>
    <w:tblStylePr w:type="band2Vert">
      <w:tblPr/>
      <w:tcPr>
        <w:tcBorders>
          <w:top w:val="nil"/>
          <w:left w:val="single" w:sz="4" w:space="0" w:color="808080" w:themeColor="background1" w:themeShade="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CrossReference">
    <w:name w:val="Cross Reference"/>
    <w:uiPriority w:val="1"/>
    <w:qFormat/>
    <w:rsid w:val="004D5F88"/>
    <w:rPr>
      <w:rFonts w:cstheme="minorHAnsi"/>
      <w:i/>
      <w:color w:val="3B3838" w:themeColor="background2" w:themeShade="40"/>
      <w:sz w:val="20"/>
    </w:rPr>
  </w:style>
  <w:style w:type="table" w:customStyle="1" w:styleId="Bare">
    <w:name w:val="Bare"/>
    <w:basedOn w:val="TableNormal"/>
    <w:uiPriority w:val="99"/>
    <w:rsid w:val="00B06443"/>
    <w:pPr>
      <w:spacing w:after="0" w:line="240" w:lineRule="auto"/>
    </w:pPr>
    <w:tblPr>
      <w:tblCellSpacing w:w="72" w:type="dxa"/>
      <w:tblCellMar>
        <w:left w:w="0" w:type="dxa"/>
        <w:right w:w="0" w:type="dxa"/>
      </w:tblCellMar>
    </w:tblPr>
    <w:trPr>
      <w:tblCellSpacing w:w="72" w:type="dxa"/>
    </w:trPr>
    <w:tcPr>
      <w:tcMar>
        <w:left w:w="0" w:type="dxa"/>
        <w:right w:w="0" w:type="dxa"/>
      </w:tcMar>
    </w:tcPr>
  </w:style>
  <w:style w:type="character" w:styleId="SubtleEmphasis">
    <w:name w:val="Subtle Emphasis"/>
    <w:basedOn w:val="DefaultParagraphFont"/>
    <w:uiPriority w:val="19"/>
    <w:qFormat/>
    <w:rsid w:val="00EE2E5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70"/>
    <w:rsid w:val="0068595B"/>
    <w:rsid w:val="007D4258"/>
    <w:rsid w:val="007E7D96"/>
    <w:rsid w:val="008B4C96"/>
    <w:rsid w:val="0099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42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98F8-119E-49D3-ADF2-933A554F0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Notes.dotx</Template>
  <TotalTime>1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Antiderivatives</vt:lpstr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Antiderivatives</dc:title>
  <dc:subject>4.7 Notes</dc:subject>
  <dc:creator>Isaac</dc:creator>
  <cp:keywords/>
  <dc:description/>
  <cp:lastModifiedBy>Isaac Valdez</cp:lastModifiedBy>
  <cp:revision>4</cp:revision>
  <cp:lastPrinted>2018-01-26T15:46:00Z</cp:lastPrinted>
  <dcterms:created xsi:type="dcterms:W3CDTF">2018-01-26T15:46:00Z</dcterms:created>
  <dcterms:modified xsi:type="dcterms:W3CDTF">2018-01-26T15:47:00Z</dcterms:modified>
</cp:coreProperties>
</file>