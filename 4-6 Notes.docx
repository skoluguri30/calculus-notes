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96286" w14:textId="1BF6ABE6" w:rsidR="00906370" w:rsidRDefault="00401769" w:rsidP="0011510E">
      <w:r>
        <w:t xml:space="preserve">Optimization problems </w:t>
      </w:r>
      <w:r w:rsidRPr="00401769">
        <w:rPr>
          <w:rStyle w:val="CrossReference"/>
        </w:rPr>
        <w:t>(section 4.5)</w:t>
      </w:r>
      <w:r>
        <w:t xml:space="preserve"> and other methods of calculus require finding roots, </w:t>
      </w:r>
      <m:oMath>
        <m:r>
          <w:rPr>
            <w:rFonts w:ascii="Cambria Math" w:hAnsi="Cambria Math"/>
          </w:rPr>
          <m:t>x</m:t>
        </m:r>
      </m:oMath>
      <w:r>
        <w:t xml:space="preserve">-intercepts, solutions. Algebra does this, but it cannot solve every equation. </w:t>
      </w:r>
      <w:r w:rsidRPr="00401769">
        <w:rPr>
          <w:i/>
        </w:rPr>
        <w:t>Newton’s method</w:t>
      </w:r>
      <w:r>
        <w:t xml:space="preserve"> lets us find the approximate roots of many equations.</w:t>
      </w:r>
    </w:p>
    <w:p w14:paraId="612D4D2D" w14:textId="5C5D89A6" w:rsidR="001E6A14" w:rsidRDefault="001E6A14" w:rsidP="001E6A14">
      <w:pPr>
        <w:pStyle w:val="Heading1"/>
      </w:pPr>
      <w:r>
        <w:t>Newton’s Method</w:t>
      </w:r>
      <w:bookmarkStart w:id="0" w:name="_GoBack"/>
      <w:bookmarkEnd w:id="0"/>
    </w:p>
    <w:p w14:paraId="356AB251" w14:textId="4D94C4BE" w:rsidR="001E6A14" w:rsidRDefault="001E6A14" w:rsidP="001E6A14">
      <w:r w:rsidRPr="001E6A14">
        <w:rPr>
          <w:rStyle w:val="DefinitionWordChar"/>
          <w:noProof/>
        </w:rPr>
        <w:drawing>
          <wp:anchor distT="0" distB="0" distL="45720" distR="45720" simplePos="0" relativeHeight="251659264" behindDoc="0" locked="0" layoutInCell="1" allowOverlap="1" wp14:anchorId="63AF376F" wp14:editId="37B68148">
            <wp:simplePos x="0" y="0"/>
            <wp:positionH relativeFrom="margin">
              <wp:align>left</wp:align>
            </wp:positionH>
            <wp:positionV relativeFrom="paragraph">
              <wp:posOffset>4930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A14">
        <w:rPr>
          <w:rStyle w:val="DefinitionWordChar"/>
        </w:rPr>
        <w:t>Newton’s method</w:t>
      </w:r>
      <w:r>
        <w:t xml:space="preserve">, </w:t>
      </w:r>
      <w:r w:rsidRPr="001E6A14">
        <w:rPr>
          <w:rStyle w:val="DefinitionWordChar"/>
        </w:rPr>
        <w:t>Newton-Raphson method</w:t>
      </w:r>
      <w:r>
        <w:t xml:space="preserve"> </w:t>
      </w:r>
      <w:r w:rsidRPr="001E6A14">
        <w:rPr>
          <w:rStyle w:val="SubtleEmphasis"/>
        </w:rPr>
        <w:t>(method)</w:t>
      </w:r>
      <w:r>
        <w:t xml:space="preserve"> – an iterative method for solving roots of equations by successive</w:t>
      </w:r>
      <w:r w:rsidR="00351321">
        <w:t>ly</w:t>
      </w:r>
      <w:r>
        <w:t xml:space="preserve"> approximat</w:t>
      </w:r>
      <w:r w:rsidR="00351321">
        <w:t xml:space="preserve">ing the value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3EEB0A30" w14:textId="0CFBF8C8" w:rsidR="001E6A14" w:rsidRDefault="001E6A14" w:rsidP="001E6A14">
      <w:r w:rsidRPr="001E6A14">
        <w:rPr>
          <w:noProof/>
        </w:rPr>
        <w:drawing>
          <wp:anchor distT="0" distB="0" distL="45720" distR="45720" simplePos="0" relativeHeight="251661312" behindDoc="0" locked="0" layoutInCell="1" allowOverlap="1" wp14:anchorId="6E4950EB" wp14:editId="0D13F488">
            <wp:simplePos x="0" y="0"/>
            <wp:positionH relativeFrom="margin">
              <wp:align>left</wp:align>
            </wp:positionH>
            <wp:positionV relativeFrom="paragraph">
              <wp:posOffset>11053</wp:posOffset>
            </wp:positionV>
            <wp:extent cx="201168" cy="201168"/>
            <wp:effectExtent l="0" t="0" r="8890" b="889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A14">
        <w:rPr>
          <w:rStyle w:val="RememberChar"/>
          <w:b/>
        </w:rPr>
        <w:t>Note</w:t>
      </w:r>
      <w:r>
        <w:t>: Newton’s method works best on a computer or a programmable calculator.</w:t>
      </w:r>
    </w:p>
    <w:p w14:paraId="6EDAF6C3" w14:textId="5B6F9821" w:rsidR="001E6A14" w:rsidRDefault="008C3152" w:rsidP="001E6A14">
      <w:pPr>
        <w:pStyle w:val="Heading2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1CCC9907" wp14:editId="55A410E5">
            <wp:simplePos x="0" y="0"/>
            <wp:positionH relativeFrom="margin">
              <wp:posOffset>3710305</wp:posOffset>
            </wp:positionH>
            <wp:positionV relativeFrom="paragraph">
              <wp:posOffset>8255</wp:posOffset>
            </wp:positionV>
            <wp:extent cx="2232025" cy="1636395"/>
            <wp:effectExtent l="0" t="0" r="0" b="0"/>
            <wp:wrapTight wrapText="largest">
              <wp:wrapPolygon edited="0">
                <wp:start x="3871" y="503"/>
                <wp:lineTo x="3871" y="5029"/>
                <wp:lineTo x="2581" y="6789"/>
                <wp:lineTo x="2397" y="9052"/>
                <wp:lineTo x="369" y="10310"/>
                <wp:lineTo x="369" y="11567"/>
                <wp:lineTo x="2397" y="13076"/>
                <wp:lineTo x="737" y="17099"/>
                <wp:lineTo x="1290" y="18608"/>
                <wp:lineTo x="2581" y="20368"/>
                <wp:lineTo x="3871" y="20871"/>
                <wp:lineTo x="4793" y="20871"/>
                <wp:lineTo x="17882" y="20368"/>
                <wp:lineTo x="21016" y="19614"/>
                <wp:lineTo x="21201" y="16847"/>
                <wp:lineTo x="16039" y="13076"/>
                <wp:lineTo x="16407" y="8047"/>
                <wp:lineTo x="14933" y="7292"/>
                <wp:lineTo x="8665" y="5029"/>
                <wp:lineTo x="5899" y="2012"/>
                <wp:lineTo x="4793" y="503"/>
                <wp:lineTo x="3871" y="50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636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14">
        <w:t>What Newton’s Method Does</w:t>
      </w:r>
    </w:p>
    <w:p w14:paraId="625F943C" w14:textId="5655E126" w:rsidR="001E6A14" w:rsidRDefault="008C3152" w:rsidP="0007112C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EFF4C23" wp14:editId="702A0CC0">
                <wp:simplePos x="0" y="0"/>
                <wp:positionH relativeFrom="margin">
                  <wp:posOffset>4641790</wp:posOffset>
                </wp:positionH>
                <wp:positionV relativeFrom="paragraph">
                  <wp:posOffset>3175</wp:posOffset>
                </wp:positionV>
                <wp:extent cx="1123950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234" y="20618"/>
                    <wp:lineTo x="21234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E61CF" w14:textId="112BA99C" w:rsidR="008C3152" w:rsidRPr="0008500F" w:rsidRDefault="008C3152" w:rsidP="008C3152">
                            <w:pPr>
                              <w:pStyle w:val="Caption"/>
                              <w:jc w:val="right"/>
                              <w:rPr>
                                <w:b/>
                                <w:caps/>
                                <w:noProof/>
                                <w:szCs w:val="32"/>
                              </w:rPr>
                            </w:pPr>
                            <w:bookmarkStart w:id="1" w:name="_Ref504462312"/>
                            <w:r>
                              <w:t xml:space="preserve">Figure </w:t>
                            </w:r>
                            <w:r w:rsidR="00FC75E5">
                              <w:fldChar w:fldCharType="begin"/>
                            </w:r>
                            <w:r w:rsidR="00FC75E5">
                              <w:instrText xml:space="preserve"> SEQ Figure \* ARABIC </w:instrText>
                            </w:r>
                            <w:r w:rsidR="00FC75E5">
                              <w:fldChar w:fldCharType="separate"/>
                            </w:r>
                            <w:r w:rsidR="00B64A3F">
                              <w:rPr>
                                <w:noProof/>
                              </w:rPr>
                              <w:t>1</w:t>
                            </w:r>
                            <w:r w:rsidR="00FC75E5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F4C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5.5pt;margin-top:.25pt;width:88.5pt;height:22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" filled="f" stroked="f">
                <v:textbox inset="0,0,0,0">
                  <w:txbxContent>
                    <w:p w14:paraId="01AE61CF" w14:textId="112BA99C" w:rsidR="008C3152" w:rsidRPr="0008500F" w:rsidRDefault="008C3152" w:rsidP="008C3152">
                      <w:pPr>
                        <w:pStyle w:val="Caption"/>
                        <w:jc w:val="right"/>
                        <w:rPr>
                          <w:b/>
                          <w:caps/>
                          <w:noProof/>
                          <w:szCs w:val="32"/>
                        </w:rPr>
                      </w:pPr>
                      <w:bookmarkStart w:id="2" w:name="_Ref504462312"/>
                      <w:r>
                        <w:t xml:space="preserve">Figure </w:t>
                      </w:r>
                      <w:r w:rsidR="00FC75E5">
                        <w:fldChar w:fldCharType="begin"/>
                      </w:r>
                      <w:r w:rsidR="00FC75E5">
                        <w:instrText xml:space="preserve"> SEQ Figure \* ARABIC </w:instrText>
                      </w:r>
                      <w:r w:rsidR="00FC75E5">
                        <w:fldChar w:fldCharType="separate"/>
                      </w:r>
                      <w:r w:rsidR="00B64A3F">
                        <w:rPr>
                          <w:noProof/>
                        </w:rPr>
                        <w:t>1</w:t>
                      </w:r>
                      <w:r w:rsidR="00FC75E5">
                        <w:rPr>
                          <w:noProof/>
                        </w:rPr>
                        <w:fldChar w:fldCharType="end"/>
                      </w:r>
                      <w:bookmarkEnd w:id="2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6A14">
        <w:t xml:space="preserve">Newton’s method </w:t>
      </w:r>
      <w:r w:rsidR="0007112C">
        <w:t xml:space="preserve">gets </w:t>
      </w:r>
      <w:r w:rsidR="001E6A14">
        <w:t xml:space="preserve">closer and closer </w:t>
      </w:r>
      <w:r w:rsidR="00445AA6">
        <w:t>(</w:t>
      </w:r>
      <w:r w:rsidR="00445AA6" w:rsidRPr="00445AA6">
        <w:rPr>
          <w:i/>
        </w:rPr>
        <w:t>converges</w:t>
      </w:r>
      <w:r w:rsidR="00445AA6">
        <w:t xml:space="preserve">) </w:t>
      </w:r>
      <w:r w:rsidR="001E6A14">
        <w:t xml:space="preserve">to the actual root of a function by following tangent lines </w:t>
      </w:r>
      <w:r w:rsidR="0007112C">
        <w:t xml:space="preserve">from the function to the </w:t>
      </w:r>
      <m:oMath>
        <m:r>
          <w:rPr>
            <w:rFonts w:ascii="Cambria Math" w:hAnsi="Cambria Math"/>
          </w:rPr>
          <m:t>x</m:t>
        </m:r>
      </m:oMath>
      <w:r w:rsidR="0007112C">
        <w:t>-</w:t>
      </w:r>
      <w:r w:rsidR="00351321">
        <w:t xml:space="preserve">intercept </w:t>
      </w:r>
      <w:r w:rsidR="0007112C">
        <w:t>line again and again.</w:t>
      </w:r>
      <w:r>
        <w:t xml:space="preserve"> See </w:t>
      </w:r>
      <w:r>
        <w:fldChar w:fldCharType="begin"/>
      </w:r>
      <w:r>
        <w:instrText xml:space="preserve"> REF _Ref504462312 \h </w:instrText>
      </w:r>
      <w:r>
        <w:fldChar w:fldCharType="separate"/>
      </w:r>
      <w:r w:rsidR="00B64A3F">
        <w:t xml:space="preserve">Figure </w:t>
      </w:r>
      <w:r w:rsidR="00B64A3F">
        <w:rPr>
          <w:noProof/>
        </w:rPr>
        <w:t>1</w:t>
      </w:r>
      <w:r>
        <w:fldChar w:fldCharType="end"/>
      </w:r>
      <w:r>
        <w:t>.</w:t>
      </w:r>
    </w:p>
    <w:p w14:paraId="6E6A418E" w14:textId="556B8493" w:rsidR="001E6A14" w:rsidRDefault="001E6A14" w:rsidP="001E6A14">
      <w:pPr>
        <w:pStyle w:val="Heading2"/>
      </w:pPr>
      <w:r>
        <w:t>How to Use Newton’s Method</w:t>
      </w:r>
    </w:p>
    <w:p w14:paraId="182D4453" w14:textId="7645DFEE" w:rsidR="001E6A14" w:rsidRDefault="001E6A14" w:rsidP="008B5824">
      <w:pPr>
        <w:spacing w:after="0"/>
      </w:pPr>
      <w:r>
        <w:t xml:space="preserve">To approximate the roots of a function </w:t>
      </w:r>
      <m:oMath>
        <m:r>
          <w:rPr>
            <w:rFonts w:ascii="Cambria Math" w:hAnsi="Cambria Math"/>
          </w:rPr>
          <m:t>f</m:t>
        </m:r>
      </m:oMath>
      <w:r>
        <w:t>,</w:t>
      </w:r>
    </w:p>
    <w:p w14:paraId="2D748C79" w14:textId="3E1275FF" w:rsidR="001E6A14" w:rsidRDefault="001E6A14" w:rsidP="00445AA6">
      <w:pPr>
        <w:pStyle w:val="ListParagraph"/>
        <w:numPr>
          <w:ilvl w:val="0"/>
          <w:numId w:val="5"/>
        </w:numPr>
      </w:pPr>
      <w:r>
        <w:t>Start with</w:t>
      </w:r>
      <w:r w:rsidR="00445AA6">
        <w:t xml:space="preserve"> </w:t>
      </w:r>
      <m:oMath>
        <m:r>
          <w:rPr>
            <w:rFonts w:ascii="Cambria Math" w:hAnsi="Cambria Math"/>
          </w:rPr>
          <m:t>n=1</m:t>
        </m:r>
      </m:oMath>
      <w:r>
        <w:t xml:space="preserve"> </w:t>
      </w:r>
      <w:r w:rsidR="00445AA6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445AA6">
        <w:t xml:space="preserve">being some number in </w:t>
      </w:r>
      <m:oMath>
        <m:r>
          <w:rPr>
            <w:rFonts w:ascii="Cambria Math" w:hAnsi="Cambria Math"/>
          </w:rPr>
          <m:t>f</m:t>
        </m:r>
      </m:oMath>
      <w:r w:rsidR="00445AA6">
        <w:t>’s domain</w:t>
      </w:r>
      <w:r>
        <w:t>.</w:t>
      </w:r>
    </w:p>
    <w:p w14:paraId="3614D5AB" w14:textId="7D4D57AE" w:rsidR="001E6A14" w:rsidRDefault="00445AA6" w:rsidP="00445AA6">
      <w:pPr>
        <w:pStyle w:val="ListParagraph"/>
        <w:numPr>
          <w:ilvl w:val="0"/>
          <w:numId w:val="5"/>
        </w:numPr>
      </w:pPr>
      <w:r>
        <w:t xml:space="preserve">Take the derivative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14:paraId="49A608A3" w14:textId="2C52CB4A" w:rsidR="00445AA6" w:rsidRDefault="00445AA6" w:rsidP="00445AA6">
      <w:pPr>
        <w:pStyle w:val="ListParagraph"/>
        <w:numPr>
          <w:ilvl w:val="0"/>
          <w:numId w:val="5"/>
        </w:numPr>
      </w:pPr>
      <w:r>
        <w:t xml:space="preserve">Take the value of </w:t>
      </w:r>
      <m:oMath>
        <m:r>
          <w:rPr>
            <w:rFonts w:ascii="Cambria Math" w:hAnsi="Cambria Math"/>
          </w:rPr>
          <m:t>f</m:t>
        </m:r>
      </m:oMath>
      <w:r>
        <w:t xml:space="preserve">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which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14:paraId="7EB529EF" w14:textId="5C112A3C" w:rsidR="00445AA6" w:rsidRPr="00445AA6" w:rsidRDefault="00445AA6" w:rsidP="00445AA6">
      <w:pPr>
        <w:pStyle w:val="ListParagraph"/>
        <w:numPr>
          <w:ilvl w:val="0"/>
          <w:numId w:val="5"/>
        </w:numPr>
      </w:pPr>
      <w:r>
        <w:t xml:space="preserve">The next </w:t>
      </w:r>
      <m:oMath>
        <m:r>
          <w:rPr>
            <w:rFonts w:ascii="Cambria Math" w:hAnsi="Cambria Math"/>
          </w:rPr>
          <m:t>x</m:t>
        </m:r>
      </m:oMath>
      <w:r>
        <w:t xml:space="preserve">-number,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t>.</w:t>
      </w:r>
    </w:p>
    <w:p w14:paraId="1316970F" w14:textId="0B94D897" w:rsidR="00445AA6" w:rsidRDefault="00445AA6" w:rsidP="00445AA6">
      <w:pPr>
        <w:pStyle w:val="ListParagraph"/>
        <w:numPr>
          <w:ilvl w:val="0"/>
          <w:numId w:val="5"/>
        </w:numPr>
      </w:pPr>
      <w:r>
        <w:t xml:space="preserve">Repeat steps 2-4 until enough precision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achieved.</w:t>
      </w:r>
    </w:p>
    <w:p w14:paraId="3216AB34" w14:textId="3AC450FB" w:rsidR="00445AA6" w:rsidRDefault="00445AA6" w:rsidP="00445AA6">
      <w:pPr>
        <w:ind w:left="360"/>
      </w:pPr>
      <w:r w:rsidRPr="00445AA6">
        <w:rPr>
          <w:rStyle w:val="RememberChar"/>
          <w:b/>
          <w:noProof/>
        </w:rPr>
        <w:drawing>
          <wp:anchor distT="0" distB="0" distL="45720" distR="45720" simplePos="0" relativeHeight="251655680" behindDoc="0" locked="0" layoutInCell="1" allowOverlap="1" wp14:anchorId="4702B08E" wp14:editId="73CBB0B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37744" cy="201168"/>
            <wp:effectExtent l="0" t="0" r="0" b="8890"/>
            <wp:wrapSquare wrapText="bothSides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DFFC97B-E475-4E57-93C4-0AB623CFF1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DFFC97B-E475-4E57-93C4-0AB623CFF1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AA6">
        <w:rPr>
          <w:rStyle w:val="RememberChar"/>
          <w:b/>
        </w:rPr>
        <w:t>Warning</w:t>
      </w:r>
      <w:r>
        <w:t xml:space="preserve">: Newton’s method is not guaranteed to converge to a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194E7F5C" w14:textId="069A6868" w:rsidR="00445AA6" w:rsidRDefault="00CD6ACA" w:rsidP="00445AA6">
      <w:pPr>
        <w:pStyle w:val="Heading1"/>
      </w:pPr>
      <w:r>
        <w:t>How Would You Answer</w:t>
      </w:r>
      <w:r w:rsidR="00445AA6">
        <w:t>?</w:t>
      </w:r>
    </w:p>
    <w:p w14:paraId="11A64B39" w14:textId="54A32ED3" w:rsidR="00445AA6" w:rsidRDefault="00445AA6" w:rsidP="00445AA6">
      <w:pPr>
        <w:pStyle w:val="ListParagraph"/>
        <w:numPr>
          <w:ilvl w:val="0"/>
          <w:numId w:val="4"/>
        </w:numPr>
      </w:pPr>
      <w:r>
        <w:t>What is Newton’s method? How does it work?</w:t>
      </w:r>
    </w:p>
    <w:p w14:paraId="13482A99" w14:textId="193E05A6" w:rsidR="00445AA6" w:rsidRPr="00445AA6" w:rsidRDefault="00445AA6" w:rsidP="00445AA6">
      <w:pPr>
        <w:pStyle w:val="ListParagraph"/>
        <w:numPr>
          <w:ilvl w:val="0"/>
          <w:numId w:val="4"/>
        </w:numPr>
      </w:pPr>
      <w:r>
        <w:t xml:space="preserve">Why is Newton’s method not guaranteed to approximate a function’s root? Where might this </w:t>
      </w:r>
      <w:r w:rsidR="00CD6ACA">
        <w:t>happen</w:t>
      </w:r>
      <w:r>
        <w:t>?</w:t>
      </w:r>
    </w:p>
    <w:sectPr w:rsidR="00445AA6" w:rsidRPr="00445AA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F0D9D" w14:textId="77777777" w:rsidR="00FC75E5" w:rsidRDefault="00FC75E5" w:rsidP="00F3692D">
      <w:pPr>
        <w:spacing w:after="0" w:line="240" w:lineRule="auto"/>
      </w:pPr>
      <w:r>
        <w:separator/>
      </w:r>
    </w:p>
  </w:endnote>
  <w:endnote w:type="continuationSeparator" w:id="0">
    <w:p w14:paraId="2DCB03D5" w14:textId="77777777" w:rsidR="00FC75E5" w:rsidRDefault="00FC75E5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97BB4" w14:textId="77777777" w:rsidR="00FC75E5" w:rsidRDefault="00FC75E5" w:rsidP="00F3692D">
      <w:pPr>
        <w:spacing w:after="0" w:line="240" w:lineRule="auto"/>
      </w:pPr>
      <w:r>
        <w:separator/>
      </w:r>
    </w:p>
  </w:footnote>
  <w:footnote w:type="continuationSeparator" w:id="0">
    <w:p w14:paraId="3D3BEB45" w14:textId="77777777" w:rsidR="00FC75E5" w:rsidRDefault="00FC75E5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2F64E" w14:textId="3AFEA9CD" w:rsidR="00F3692D" w:rsidRDefault="00D852A8">
    <w:pPr>
      <w:pStyle w:val="Header"/>
    </w:pPr>
    <w:r w:rsidRPr="00D852A8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2C24ADB0" wp14:editId="76A52A77">
              <wp:simplePos x="0" y="0"/>
              <wp:positionH relativeFrom="column">
                <wp:posOffset>2014935</wp:posOffset>
              </wp:positionH>
              <wp:positionV relativeFrom="paragraph">
                <wp:posOffset>-90381</wp:posOffset>
              </wp:positionV>
              <wp:extent cx="365760" cy="365760"/>
              <wp:effectExtent l="0" t="0" r="15240" b="15240"/>
              <wp:wrapNone/>
              <wp:docPr id="25" name="Oval 24">
                <a:extLst xmlns:a="http://schemas.openxmlformats.org/drawingml/2006/main">
                  <a:ext uri="{FF2B5EF4-FFF2-40B4-BE49-F238E27FC236}">
                    <a16:creationId xmlns:a16="http://schemas.microsoft.com/office/drawing/2014/main" id="{F278F6C3-F694-4F6A-8CC2-721AF680EBB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0" cy="365760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-32114" t="8038" r="14094" b="5509"/>
                        </a:stretch>
                      </a:blipFill>
                      <a:ln w="635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B47091D" id="Oval 24" o:spid="_x0000_s1026" style="position:absolute;margin-left:158.65pt;margin-top:-7.1pt;width:28.8pt;height:28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" strokecolor="#1f3763 [1604]" strokeweight=".5pt">
              <v:fill r:id="rId2" o:title="" recolor="t" rotate="t" type="frame"/>
              <v:stroke joinstyle="miter"/>
            </v:oval>
          </w:pict>
        </mc:Fallback>
      </mc:AlternateContent>
    </w:r>
    <w:r w:rsidR="00FC75E5">
      <w:fldChar w:fldCharType="begin"/>
    </w:r>
    <w:r w:rsidR="00FC75E5">
      <w:instrText xml:space="preserve"> SUBJECT   \* MERGEFORM</w:instrText>
    </w:r>
    <w:r w:rsidR="00FC75E5">
      <w:instrText xml:space="preserve">AT </w:instrText>
    </w:r>
    <w:r w:rsidR="00FC75E5">
      <w:fldChar w:fldCharType="separate"/>
    </w:r>
    <w:r w:rsidR="00B64A3F">
      <w:t>4.6 Notes</w:t>
    </w:r>
    <w:r w:rsidR="00FC75E5">
      <w:fldChar w:fldCharType="end"/>
    </w:r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01769">
          <w:t>Newton’s Method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5660"/>
    <w:multiLevelType w:val="hybridMultilevel"/>
    <w:tmpl w:val="1554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6281D"/>
    <w:multiLevelType w:val="hybridMultilevel"/>
    <w:tmpl w:val="9BA46B66"/>
    <w:lvl w:ilvl="0" w:tplc="83609A9A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46BBB"/>
    <w:multiLevelType w:val="hybridMultilevel"/>
    <w:tmpl w:val="505C646E"/>
    <w:lvl w:ilvl="0" w:tplc="143468A8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36E2D"/>
    <w:multiLevelType w:val="hybridMultilevel"/>
    <w:tmpl w:val="FCFA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A3"/>
    <w:rsid w:val="000203C1"/>
    <w:rsid w:val="0007112C"/>
    <w:rsid w:val="000D7A20"/>
    <w:rsid w:val="000E4F52"/>
    <w:rsid w:val="0011510E"/>
    <w:rsid w:val="001A62F1"/>
    <w:rsid w:val="001E6A14"/>
    <w:rsid w:val="001F28F3"/>
    <w:rsid w:val="001F70F3"/>
    <w:rsid w:val="002D0879"/>
    <w:rsid w:val="0031561C"/>
    <w:rsid w:val="00323D6C"/>
    <w:rsid w:val="00351321"/>
    <w:rsid w:val="0038599E"/>
    <w:rsid w:val="00395820"/>
    <w:rsid w:val="00401769"/>
    <w:rsid w:val="00445AA6"/>
    <w:rsid w:val="00556648"/>
    <w:rsid w:val="00586EE4"/>
    <w:rsid w:val="005B486F"/>
    <w:rsid w:val="005E23F6"/>
    <w:rsid w:val="0069072C"/>
    <w:rsid w:val="006E063D"/>
    <w:rsid w:val="00744FBC"/>
    <w:rsid w:val="00746706"/>
    <w:rsid w:val="00767943"/>
    <w:rsid w:val="007A50E4"/>
    <w:rsid w:val="008930CF"/>
    <w:rsid w:val="008B5824"/>
    <w:rsid w:val="008C259B"/>
    <w:rsid w:val="008C3152"/>
    <w:rsid w:val="008C4EFE"/>
    <w:rsid w:val="00906370"/>
    <w:rsid w:val="00921978"/>
    <w:rsid w:val="00997FA0"/>
    <w:rsid w:val="009C695D"/>
    <w:rsid w:val="009F3D9C"/>
    <w:rsid w:val="00A0490E"/>
    <w:rsid w:val="00B06443"/>
    <w:rsid w:val="00B33BB9"/>
    <w:rsid w:val="00B64A3F"/>
    <w:rsid w:val="00C71673"/>
    <w:rsid w:val="00C9597F"/>
    <w:rsid w:val="00CD6ACA"/>
    <w:rsid w:val="00D852A8"/>
    <w:rsid w:val="00E0027E"/>
    <w:rsid w:val="00E014A3"/>
    <w:rsid w:val="00E32693"/>
    <w:rsid w:val="00E622D8"/>
    <w:rsid w:val="00EF315D"/>
    <w:rsid w:val="00F00D52"/>
    <w:rsid w:val="00F15961"/>
    <w:rsid w:val="00F3692D"/>
    <w:rsid w:val="00F47150"/>
    <w:rsid w:val="00F852AB"/>
    <w:rsid w:val="00FC75E5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C5B8A"/>
  <w15:chartTrackingRefBased/>
  <w15:docId w15:val="{68E63D04-1F32-43D6-ABD7-D354ED91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0E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11510E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C71673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2F2F2" w:themeFill="background1" w:themeFillShade="F2"/>
        <w:vAlign w:val="bottom"/>
      </w:tcPr>
    </w:tblStylePr>
    <w:tblStylePr w:type="lastRow">
      <w:tblPr/>
      <w:tcPr>
        <w:tcBorders>
          <w:bottom w:val="single" w:sz="4" w:space="0" w:color="767171" w:themeColor="background2" w:themeShade="8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rossReference">
    <w:name w:val="Cross Reference"/>
    <w:uiPriority w:val="1"/>
    <w:qFormat/>
    <w:rsid w:val="00401769"/>
    <w:rPr>
      <w:rFonts w:cstheme="minorHAnsi"/>
      <w:i/>
      <w:color w:val="3B3838" w:themeColor="background2" w:themeShade="40"/>
      <w:sz w:val="20"/>
    </w:rPr>
  </w:style>
  <w:style w:type="table" w:customStyle="1" w:styleId="Bare">
    <w:name w:val="Bare"/>
    <w:basedOn w:val="TableNormal"/>
    <w:uiPriority w:val="99"/>
    <w:rsid w:val="00B06443"/>
    <w:pPr>
      <w:spacing w:after="0" w:line="240" w:lineRule="auto"/>
    </w:pPr>
    <w:tblPr>
      <w:tblCellSpacing w:w="72" w:type="dxa"/>
      <w:tblCellMar>
        <w:left w:w="0" w:type="dxa"/>
        <w:right w:w="0" w:type="dxa"/>
      </w:tblCellMar>
    </w:tblPr>
    <w:trPr>
      <w:tblCellSpacing w:w="72" w:type="dxa"/>
    </w:trPr>
    <w:tcPr>
      <w:tcMar>
        <w:left w:w="0" w:type="dxa"/>
        <w:right w:w="0" w:type="dxa"/>
      </w:tcMar>
    </w:tcPr>
  </w:style>
  <w:style w:type="character" w:styleId="SubtleEmphasis">
    <w:name w:val="Subtle Emphasis"/>
    <w:basedOn w:val="DefaultParagraphFont"/>
    <w:uiPriority w:val="19"/>
    <w:qFormat/>
    <w:rsid w:val="001E6A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27975-AC24-4786-9676-159AADA59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Newton’s Method</vt:lpstr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</dc:title>
  <dc:subject>4.6 Notes</dc:subject>
  <dc:creator>Isaac</dc:creator>
  <cp:keywords/>
  <dc:description/>
  <cp:lastModifiedBy>Isaac Valdez</cp:lastModifiedBy>
  <cp:revision>7</cp:revision>
  <cp:lastPrinted>2018-01-23T15:37:00Z</cp:lastPrinted>
  <dcterms:created xsi:type="dcterms:W3CDTF">2018-01-23T15:21:00Z</dcterms:created>
  <dcterms:modified xsi:type="dcterms:W3CDTF">2018-01-23T15:37:00Z</dcterms:modified>
</cp:coreProperties>
</file>