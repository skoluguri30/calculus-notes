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B643C" w14:textId="16CC43EF" w:rsidR="000E46AF" w:rsidRDefault="000E46AF" w:rsidP="000E46AF">
      <w:pPr>
        <w:jc w:val="both"/>
      </w:pPr>
      <w:r>
        <w:t>Implicit differentiation is the process</w:t>
      </w:r>
      <w:bookmarkStart w:id="0" w:name="_GoBack"/>
      <w:bookmarkEnd w:id="0"/>
      <w:r>
        <w:t xml:space="preserve"> of differentiating both sides of an equation and isolating one derivative on one side of the equation. This exercise section discusses </w:t>
      </w:r>
      <w:r w:rsidR="00116611">
        <w:t>four</w:t>
      </w:r>
      <w:r>
        <w:t xml:space="preserve"> practice problems involving implicit differentiation.</w:t>
      </w:r>
    </w:p>
    <w:p w14:paraId="1FC128A4" w14:textId="77777777" w:rsidR="000E46AF" w:rsidRPr="000F21F8" w:rsidRDefault="000E46AF" w:rsidP="000E46AF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C9F34F" wp14:editId="768819ED">
            <wp:simplePos x="0" y="0"/>
            <wp:positionH relativeFrom="margin">
              <wp:align>right</wp:align>
            </wp:positionH>
            <wp:positionV relativeFrom="paragraph">
              <wp:posOffset>53340</wp:posOffset>
            </wp:positionV>
            <wp:extent cx="1798320" cy="172021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2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Circle</w:t>
      </w:r>
    </w:p>
    <w:p w14:paraId="5040E30F" w14:textId="4166C94F" w:rsidR="000E46AF" w:rsidRPr="00E56663" w:rsidRDefault="000E46AF" w:rsidP="000E46A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The equation below makes the circle in </w:t>
      </w:r>
      <w:r>
        <w:rPr>
          <w:rFonts w:eastAsiaTheme="majorEastAsia" w:cstheme="majorBidi"/>
        </w:rPr>
        <w:fldChar w:fldCharType="begin"/>
      </w:r>
      <w:r>
        <w:rPr>
          <w:rFonts w:eastAsiaTheme="majorEastAsia" w:cstheme="majorBidi"/>
        </w:rPr>
        <w:instrText xml:space="preserve"> REF _Ref495045917 \h </w:instrText>
      </w:r>
      <w:r>
        <w:rPr>
          <w:rFonts w:eastAsiaTheme="majorEastAsia" w:cstheme="majorBidi"/>
        </w:rPr>
      </w:r>
      <w:r>
        <w:rPr>
          <w:rFonts w:eastAsiaTheme="majorEastAsia" w:cstheme="majorBidi"/>
        </w:rPr>
        <w:fldChar w:fldCharType="separate"/>
      </w:r>
      <w:r w:rsidR="00FC29B7">
        <w:t xml:space="preserve">Graph </w:t>
      </w:r>
      <w:r w:rsidR="00FC29B7">
        <w:rPr>
          <w:noProof/>
        </w:rPr>
        <w:t>1</w:t>
      </w:r>
      <w:r>
        <w:rPr>
          <w:rFonts w:eastAsiaTheme="majorEastAsia" w:cstheme="majorBidi"/>
        </w:rPr>
        <w:fldChar w:fldCharType="end"/>
      </w:r>
      <w:r>
        <w:rPr>
          <w:rFonts w:eastAsiaTheme="majorEastAsia" w:cstheme="majorBidi"/>
        </w:rPr>
        <w:t>.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=25</m:t>
          </m:r>
        </m:oMath>
      </m:oMathPara>
    </w:p>
    <w:p w14:paraId="64539B3A" w14:textId="77777777" w:rsidR="000E46AF" w:rsidRPr="00E56663" w:rsidRDefault="000E46AF" w:rsidP="000E46AF">
      <w:pPr>
        <w:pStyle w:val="ListParagraph"/>
        <w:numPr>
          <w:ilvl w:val="0"/>
          <w:numId w:val="3"/>
        </w:num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Find </w:t>
      </w:r>
      <m:oMath>
        <m:f>
          <m:fPr>
            <m:ctrlPr>
              <w:rPr>
                <w:rFonts w:ascii="Cambria Math" w:eastAsiaTheme="majorEastAsia" w:hAnsi="Cambria Math" w:cstheme="majorBidi"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dy</m:t>
            </m:r>
            <m:ctrlPr>
              <w:rPr>
                <w:rFonts w:ascii="Cambria Math" w:eastAsiaTheme="majorEastAsia" w:hAnsi="Cambria Math" w:cstheme="majorBidi"/>
                <w:i/>
              </w:rPr>
            </m:ctrlPr>
          </m:num>
          <m:den>
            <m:r>
              <w:rPr>
                <w:rFonts w:ascii="Cambria Math" w:eastAsiaTheme="majorEastAsia" w:hAnsi="Cambria Math" w:cstheme="majorBidi"/>
              </w:rPr>
              <m:t>dx</m:t>
            </m:r>
            <m:ctrlPr>
              <w:rPr>
                <w:rFonts w:ascii="Cambria Math" w:eastAsiaTheme="majorEastAsia" w:hAnsi="Cambria Math" w:cstheme="majorBidi"/>
                <w:i/>
              </w:rPr>
            </m:ctrlPr>
          </m:den>
        </m:f>
      </m:oMath>
      <w:r>
        <w:rPr>
          <w:rFonts w:eastAsiaTheme="majorEastAsia" w:cstheme="majorBidi"/>
        </w:rPr>
        <w:t>.</w:t>
      </w:r>
    </w:p>
    <w:p w14:paraId="7676E5AC" w14:textId="77777777" w:rsidR="000E46AF" w:rsidRPr="00E56663" w:rsidRDefault="000E46AF" w:rsidP="000E46AF">
      <w:pPr>
        <w:pStyle w:val="ListParagraph"/>
        <w:numPr>
          <w:ilvl w:val="0"/>
          <w:numId w:val="3"/>
        </w:num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Find the tangent line that intersects </w:t>
      </w:r>
      <m:oMath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3,4</m:t>
            </m:r>
          </m:e>
        </m:d>
      </m:oMath>
      <w:r>
        <w:rPr>
          <w:rFonts w:eastAsiaTheme="majorEastAsia" w:cstheme="majorBidi"/>
        </w:rPr>
        <w:t>.</w:t>
      </w:r>
    </w:p>
    <w:p w14:paraId="4A55DD03" w14:textId="77777777" w:rsidR="000E46AF" w:rsidRDefault="000E46AF" w:rsidP="000E46A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To solve (a), differentiating both sides for </w:t>
      </w:r>
      <m:oMath>
        <m:r>
          <w:rPr>
            <w:rFonts w:ascii="Cambria Math" w:eastAsiaTheme="majorEastAsia" w:hAnsi="Cambria Math" w:cstheme="majorBidi"/>
          </w:rPr>
          <m:t>x</m:t>
        </m:r>
      </m:oMath>
      <w:r>
        <w:rPr>
          <w:rFonts w:eastAsiaTheme="majorEastAsia" w:cstheme="majorBidi"/>
        </w:rPr>
        <w:t xml:space="preserve"> gives:</w:t>
      </w:r>
    </w:p>
    <w:p w14:paraId="5B0C9AB9" w14:textId="77777777" w:rsidR="000E46AF" w:rsidRPr="00930C87" w:rsidRDefault="000E46AF" w:rsidP="000E46A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E579F98" wp14:editId="439BCDB1">
                <wp:simplePos x="0" y="0"/>
                <wp:positionH relativeFrom="margin">
                  <wp:posOffset>4241952</wp:posOffset>
                </wp:positionH>
                <wp:positionV relativeFrom="paragraph">
                  <wp:posOffset>154030</wp:posOffset>
                </wp:positionV>
                <wp:extent cx="1637665" cy="635"/>
                <wp:effectExtent l="0" t="0" r="635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12A2DF" w14:textId="03C2BD52" w:rsidR="005A4D5B" w:rsidRPr="009B026C" w:rsidRDefault="005A4D5B" w:rsidP="000E46AF">
                            <w:pPr>
                              <w:pStyle w:val="Caption"/>
                              <w:jc w:val="center"/>
                              <w:rPr>
                                <w:b/>
                                <w:caps/>
                                <w:noProof/>
                                <w:sz w:val="24"/>
                              </w:rPr>
                            </w:pPr>
                            <w:bookmarkStart w:id="1" w:name="_Ref495045917"/>
                            <w:r>
                              <w:t xml:space="preserve">Graph </w:t>
                            </w:r>
                            <w:r w:rsidR="00A04C9F">
                              <w:fldChar w:fldCharType="begin"/>
                            </w:r>
                            <w:r w:rsidR="00A04C9F">
                              <w:instrText xml:space="preserve"> SEQ Graph \* ARABIC </w:instrText>
                            </w:r>
                            <w:r w:rsidR="00A04C9F">
                              <w:fldChar w:fldCharType="separate"/>
                            </w:r>
                            <w:r w:rsidR="00FC29B7">
                              <w:rPr>
                                <w:noProof/>
                              </w:rPr>
                              <w:t>1</w:t>
                            </w:r>
                            <w:r w:rsidR="00A04C9F">
                              <w:rPr>
                                <w:noProof/>
                              </w:rPr>
                              <w:fldChar w:fldCharType="end"/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579F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4pt;margin-top:12.15pt;width:128.95pt;height:.05pt;z-index:251646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" stroked="f">
                <v:textbox style="mso-fit-shape-to-text:t" inset="0,0,0,0">
                  <w:txbxContent>
                    <w:p w14:paraId="0E12A2DF" w14:textId="03C2BD52" w:rsidR="005A4D5B" w:rsidRPr="009B026C" w:rsidRDefault="005A4D5B" w:rsidP="000E46AF">
                      <w:pPr>
                        <w:pStyle w:val="Caption"/>
                        <w:jc w:val="center"/>
                        <w:rPr>
                          <w:b/>
                          <w:caps/>
                          <w:noProof/>
                          <w:sz w:val="24"/>
                        </w:rPr>
                      </w:pPr>
                      <w:bookmarkStart w:id="2" w:name="_Ref495045917"/>
                      <w:r>
                        <w:t xml:space="preserve">Graph </w:t>
                      </w:r>
                      <w:r w:rsidR="00A04C9F">
                        <w:fldChar w:fldCharType="begin"/>
                      </w:r>
                      <w:r w:rsidR="00A04C9F">
                        <w:instrText xml:space="preserve"> SEQ Graph \* ARABIC </w:instrText>
                      </w:r>
                      <w:r w:rsidR="00A04C9F">
                        <w:fldChar w:fldCharType="separate"/>
                      </w:r>
                      <w:r w:rsidR="00FC29B7">
                        <w:rPr>
                          <w:noProof/>
                        </w:rPr>
                        <w:t>1</w:t>
                      </w:r>
                      <w:r w:rsidR="00A04C9F">
                        <w:rPr>
                          <w:noProof/>
                        </w:rPr>
                        <w:fldChar w:fldCharType="end"/>
                      </w:r>
                      <w:bookmarkEnd w:id="2"/>
                    </w:p>
                  </w:txbxContent>
                </v:textbox>
                <w10:wrap type="square" anchorx="margin"/>
              </v:shape>
            </w:pict>
          </mc:Fallback>
        </mc:AlternateContent>
      </w:r>
      <m:oMath>
        <m:f>
          <m:fPr>
            <m:ctrlPr>
              <w:rPr>
                <w:rFonts w:ascii="Cambria Math" w:eastAsiaTheme="majorEastAsia" w:hAnsi="Cambria Math" w:cstheme="majorBidi"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d</m:t>
            </m:r>
            <m:ctrlPr>
              <w:rPr>
                <w:rFonts w:ascii="Cambria Math" w:eastAsiaTheme="majorEastAsia" w:hAnsi="Cambria Math" w:cstheme="majorBidi"/>
                <w:i/>
              </w:rPr>
            </m:ctrlPr>
          </m:num>
          <m:den>
            <m:r>
              <w:rPr>
                <w:rFonts w:ascii="Cambria Math" w:eastAsiaTheme="majorEastAsia" w:hAnsi="Cambria Math" w:cstheme="majorBidi"/>
              </w:rPr>
              <m:t>dx</m:t>
            </m:r>
            <m:ctrlPr>
              <w:rPr>
                <w:rFonts w:ascii="Cambria Math" w:eastAsiaTheme="majorEastAsia" w:hAnsi="Cambria Math" w:cstheme="majorBidi"/>
                <w:i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ajorEastAsia" w:hAnsi="Cambria Math" w:cstheme="majorBidi"/>
              </w:rPr>
              <m:t>+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y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p>
            </m:sSup>
          </m:e>
        </m:d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d</m:t>
            </m:r>
            <m:ctrlPr>
              <w:rPr>
                <w:rFonts w:ascii="Cambria Math" w:eastAsiaTheme="majorEastAsia" w:hAnsi="Cambria Math" w:cstheme="majorBidi"/>
                <w:i/>
              </w:rPr>
            </m:ctrlPr>
          </m:num>
          <m:den>
            <m:r>
              <w:rPr>
                <w:rFonts w:ascii="Cambria Math" w:eastAsiaTheme="majorEastAsia" w:hAnsi="Cambria Math" w:cstheme="majorBidi"/>
              </w:rPr>
              <m:t>dx</m:t>
            </m:r>
            <m:ctrlPr>
              <w:rPr>
                <w:rFonts w:ascii="Cambria Math" w:eastAsiaTheme="majorEastAsia" w:hAnsi="Cambria Math" w:cstheme="majorBidi"/>
                <w:i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25</m:t>
            </m:r>
          </m:e>
        </m:d>
      </m:oMath>
    </w:p>
    <w:p w14:paraId="0D9894DC" w14:textId="77777777" w:rsidR="000E46AF" w:rsidRPr="00930C87" w:rsidRDefault="00A04C9F" w:rsidP="000E46AF">
      <w:pPr>
        <w:rPr>
          <w:noProof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d</m:t>
              </m:r>
              <m:ctrlPr>
                <w:rPr>
                  <w:rFonts w:ascii="Cambria Math" w:hAnsi="Cambria Math"/>
                  <w:i/>
                  <w:noProof/>
                </w:rPr>
              </m:ctrlPr>
            </m:num>
            <m:den>
              <m:r>
                <w:rPr>
                  <w:rFonts w:ascii="Cambria Math" w:hAnsi="Cambria Math"/>
                  <w:noProof/>
                </w:rPr>
                <m:t>dx</m:t>
              </m:r>
              <m:ctrlPr>
                <w:rPr>
                  <w:rFonts w:ascii="Cambria Math" w:hAnsi="Cambria Math"/>
                  <w:i/>
                  <w:noProof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d</m:t>
              </m:r>
              <m:ctrlPr>
                <w:rPr>
                  <w:rFonts w:ascii="Cambria Math" w:hAnsi="Cambria Math"/>
                  <w:i/>
                  <w:noProof/>
                </w:rPr>
              </m:ctrlPr>
            </m:num>
            <m:den>
              <m:r>
                <w:rPr>
                  <w:rFonts w:ascii="Cambria Math" w:hAnsi="Cambria Math"/>
                  <w:noProof/>
                </w:rPr>
                <m:t>dx</m:t>
              </m:r>
              <m:ctrlPr>
                <w:rPr>
                  <w:rFonts w:ascii="Cambria Math" w:hAnsi="Cambria Math"/>
                  <w:i/>
                  <w:noProof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noProof/>
            </w:rPr>
            <m:t>=0</m:t>
          </m:r>
        </m:oMath>
      </m:oMathPara>
    </w:p>
    <w:p w14:paraId="319373BF" w14:textId="77777777" w:rsidR="000E46AF" w:rsidRPr="00930C87" w:rsidRDefault="000E46AF" w:rsidP="000E46AF">
      <w:pPr>
        <w:rPr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2x+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d</m:t>
              </m:r>
              <m:ctrlPr>
                <w:rPr>
                  <w:rFonts w:ascii="Cambria Math" w:hAnsi="Cambria Math"/>
                  <w:i/>
                  <w:noProof/>
                </w:rPr>
              </m:ctrlPr>
            </m:num>
            <m:den>
              <m:r>
                <w:rPr>
                  <w:rFonts w:ascii="Cambria Math" w:hAnsi="Cambria Math"/>
                  <w:noProof/>
                </w:rPr>
                <m:t>dy</m:t>
              </m:r>
              <m:ctrlPr>
                <w:rPr>
                  <w:rFonts w:ascii="Cambria Math" w:hAnsi="Cambria Math"/>
                  <w:i/>
                  <w:noProof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dy</m:t>
              </m:r>
              <m:ctrlPr>
                <w:rPr>
                  <w:rFonts w:ascii="Cambria Math" w:hAnsi="Cambria Math"/>
                  <w:i/>
                  <w:noProof/>
                </w:rPr>
              </m:ctrlPr>
            </m:num>
            <m:den>
              <m:r>
                <w:rPr>
                  <w:rFonts w:ascii="Cambria Math" w:hAnsi="Cambria Math"/>
                  <w:noProof/>
                </w:rPr>
                <m:t>dx</m:t>
              </m:r>
              <m:ctrlPr>
                <w:rPr>
                  <w:rFonts w:ascii="Cambria Math" w:hAnsi="Cambria Math"/>
                  <w:i/>
                  <w:noProof/>
                </w:rPr>
              </m:ctrlPr>
            </m:den>
          </m:f>
          <m:r>
            <w:rPr>
              <w:rFonts w:ascii="Cambria Math" w:hAnsi="Cambria Math"/>
              <w:noProof/>
            </w:rPr>
            <m:t>=0</m:t>
          </m:r>
        </m:oMath>
      </m:oMathPara>
    </w:p>
    <w:p w14:paraId="00CC263B" w14:textId="77777777" w:rsidR="000E46AF" w:rsidRPr="00930C87" w:rsidRDefault="000E46AF" w:rsidP="000E46AF">
      <w:pPr>
        <w:rPr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2x+2y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dy</m:t>
              </m:r>
              <m:ctrlPr>
                <w:rPr>
                  <w:rFonts w:ascii="Cambria Math" w:hAnsi="Cambria Math"/>
                  <w:i/>
                  <w:noProof/>
                </w:rPr>
              </m:ctrlPr>
            </m:num>
            <m:den>
              <m:r>
                <w:rPr>
                  <w:rFonts w:ascii="Cambria Math" w:hAnsi="Cambria Math"/>
                  <w:noProof/>
                </w:rPr>
                <m:t>dx</m:t>
              </m:r>
              <m:ctrlPr>
                <w:rPr>
                  <w:rFonts w:ascii="Cambria Math" w:hAnsi="Cambria Math"/>
                  <w:i/>
                  <w:noProof/>
                </w:rPr>
              </m:ctrlPr>
            </m:den>
          </m:f>
          <m:r>
            <w:rPr>
              <w:rFonts w:ascii="Cambria Math" w:hAnsi="Cambria Math"/>
              <w:noProof/>
            </w:rPr>
            <m:t>=0</m:t>
          </m:r>
        </m:oMath>
      </m:oMathPara>
    </w:p>
    <w:p w14:paraId="32E34F9F" w14:textId="77777777" w:rsidR="000E46AF" w:rsidRPr="00930C87" w:rsidRDefault="00A04C9F" w:rsidP="000E46AF">
      <w:pPr>
        <w:rPr>
          <w:noProof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dy</m:t>
              </m:r>
              <m:ctrlPr>
                <w:rPr>
                  <w:rFonts w:ascii="Cambria Math" w:hAnsi="Cambria Math"/>
                  <w:i/>
                  <w:noProof/>
                </w:rPr>
              </m:ctrlPr>
            </m:num>
            <m:den>
              <m:r>
                <w:rPr>
                  <w:rFonts w:ascii="Cambria Math" w:hAnsi="Cambria Math"/>
                  <w:noProof/>
                </w:rPr>
                <m:t>dx</m:t>
              </m:r>
              <m:ctrlPr>
                <w:rPr>
                  <w:rFonts w:ascii="Cambria Math" w:hAnsi="Cambria Math"/>
                  <w:i/>
                  <w:noProof/>
                </w:rPr>
              </m:ctrlPr>
            </m:den>
          </m:f>
          <m:r>
            <w:rPr>
              <w:rFonts w:ascii="Cambria Math" w:hAnsi="Cambria Math"/>
              <w:noProof/>
            </w:rPr>
            <m:t>=-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x</m:t>
              </m:r>
              <m:ctrlPr>
                <w:rPr>
                  <w:rFonts w:ascii="Cambria Math" w:hAnsi="Cambria Math"/>
                  <w:i/>
                  <w:noProof/>
                </w:rPr>
              </m:ctrlPr>
            </m:num>
            <m:den>
              <m:r>
                <w:rPr>
                  <w:rFonts w:ascii="Cambria Math" w:hAnsi="Cambria Math"/>
                  <w:noProof/>
                </w:rPr>
                <m:t>y</m:t>
              </m:r>
              <m:ctrlPr>
                <w:rPr>
                  <w:rFonts w:ascii="Cambria Math" w:hAnsi="Cambria Math"/>
                  <w:i/>
                  <w:noProof/>
                </w:rPr>
              </m:ctrlPr>
            </m:den>
          </m:f>
        </m:oMath>
      </m:oMathPara>
    </w:p>
    <w:p w14:paraId="5572445A" w14:textId="0CAAA04B" w:rsidR="000E46AF" w:rsidRPr="00C0766B" w:rsidRDefault="000E46AF" w:rsidP="000E46AF">
      <w:pPr>
        <w:rPr>
          <w:noProof/>
        </w:rPr>
      </w:pPr>
      <w:r>
        <w:rPr>
          <w:noProof/>
        </w:rPr>
        <w:t xml:space="preserve">To solve (b), at the point </w:t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3,4</m:t>
            </m:r>
          </m:e>
        </m:d>
      </m:oMath>
      <w:r>
        <w:rPr>
          <w:noProof/>
        </w:rPr>
        <w:t xml:space="preserve">, the tangent to this point (slope) is </w:t>
      </w:r>
      <m:oMath>
        <m:f>
          <m:fPr>
            <m:ctrlPr>
              <w:rPr>
                <w:rFonts w:ascii="Cambria Math" w:hAnsi="Cambria Math"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dy</m:t>
            </m:r>
            <m:ctrlPr>
              <w:rPr>
                <w:rFonts w:ascii="Cambria Math" w:hAnsi="Cambria Math"/>
                <w:i/>
                <w:noProof/>
              </w:rPr>
            </m:ctrlPr>
          </m:num>
          <m:den>
            <m:r>
              <w:rPr>
                <w:rFonts w:ascii="Cambria Math" w:hAnsi="Cambria Math"/>
                <w:noProof/>
              </w:rPr>
              <m:t>dx</m:t>
            </m:r>
            <m:ctrlPr>
              <w:rPr>
                <w:rFonts w:ascii="Cambria Math" w:hAnsi="Cambria Math"/>
                <w:i/>
                <w:noProof/>
              </w:rPr>
            </m:ctrlPr>
          </m:den>
        </m:f>
      </m:oMath>
    </w:p>
    <w:p w14:paraId="1BB521E1" w14:textId="77777777" w:rsidR="000E46AF" w:rsidRPr="00E56663" w:rsidRDefault="00A04C9F" w:rsidP="000E46AF">
      <w:pPr>
        <w:rPr>
          <w:noProof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dy</m:t>
              </m:r>
              <m:ctrlPr>
                <w:rPr>
                  <w:rFonts w:ascii="Cambria Math" w:hAnsi="Cambria Math"/>
                  <w:i/>
                  <w:noProof/>
                </w:rPr>
              </m:ctrlPr>
            </m:num>
            <m:den>
              <m:r>
                <w:rPr>
                  <w:rFonts w:ascii="Cambria Math" w:hAnsi="Cambria Math"/>
                  <w:noProof/>
                </w:rPr>
                <m:t>dx</m:t>
              </m:r>
              <m:ctrlPr>
                <w:rPr>
                  <w:rFonts w:ascii="Cambria Math" w:hAnsi="Cambria Math"/>
                  <w:i/>
                  <w:noProof/>
                </w:rPr>
              </m:ctrlPr>
            </m:den>
          </m:f>
          <m:r>
            <w:rPr>
              <w:rFonts w:ascii="Cambria Math" w:hAnsi="Cambria Math"/>
              <w:noProof/>
            </w:rPr>
            <m:t>=-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x</m:t>
              </m:r>
              <m:ctrlPr>
                <w:rPr>
                  <w:rFonts w:ascii="Cambria Math" w:hAnsi="Cambria Math"/>
                  <w:i/>
                  <w:noProof/>
                </w:rPr>
              </m:ctrlPr>
            </m:num>
            <m:den>
              <m:r>
                <w:rPr>
                  <w:rFonts w:ascii="Cambria Math" w:hAnsi="Cambria Math"/>
                  <w:noProof/>
                </w:rPr>
                <m:t>y</m:t>
              </m:r>
              <m:ctrlPr>
                <w:rPr>
                  <w:rFonts w:ascii="Cambria Math" w:hAnsi="Cambria Math"/>
                  <w:i/>
                  <w:noProof/>
                </w:rPr>
              </m:ctrlPr>
            </m:den>
          </m:f>
          <m:r>
            <w:rPr>
              <w:rFonts w:ascii="Cambria Math" w:hAnsi="Cambria Math"/>
              <w:noProof/>
            </w:rPr>
            <m:t>=-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3</m:t>
              </m:r>
              <m:ctrlPr>
                <w:rPr>
                  <w:rFonts w:ascii="Cambria Math" w:hAnsi="Cambria Math"/>
                  <w:i/>
                  <w:noProof/>
                </w:rPr>
              </m:ctrlPr>
            </m:num>
            <m:den>
              <m:r>
                <w:rPr>
                  <w:rFonts w:ascii="Cambria Math" w:hAnsi="Cambria Math"/>
                  <w:noProof/>
                </w:rPr>
                <m:t>4</m:t>
              </m:r>
              <m:ctrlPr>
                <w:rPr>
                  <w:rFonts w:ascii="Cambria Math" w:hAnsi="Cambria Math"/>
                  <w:i/>
                  <w:noProof/>
                </w:rPr>
              </m:ctrlPr>
            </m:den>
          </m:f>
        </m:oMath>
      </m:oMathPara>
    </w:p>
    <w:p w14:paraId="77A74050" w14:textId="1FA5114A" w:rsidR="000E46AF" w:rsidRPr="00116611" w:rsidRDefault="00A04C9F" w:rsidP="000E46AF">
      <w:pPr>
        <w:rPr>
          <w:noProof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y-4</m:t>
              </m:r>
            </m:e>
          </m:d>
          <m:r>
            <w:rPr>
              <w:rFonts w:ascii="Cambria Math" w:hAnsi="Cambria Math"/>
              <w:noProof/>
            </w:rPr>
            <m:t>=-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3</m:t>
              </m:r>
              <m:ctrlPr>
                <w:rPr>
                  <w:rFonts w:ascii="Cambria Math" w:hAnsi="Cambria Math"/>
                  <w:i/>
                  <w:noProof/>
                </w:rPr>
              </m:ctrlPr>
            </m:num>
            <m:den>
              <m:r>
                <w:rPr>
                  <w:rFonts w:ascii="Cambria Math" w:hAnsi="Cambria Math"/>
                  <w:noProof/>
                </w:rPr>
                <m:t>4</m:t>
              </m:r>
              <m:ctrlPr>
                <w:rPr>
                  <w:rFonts w:ascii="Cambria Math" w:hAnsi="Cambria Math"/>
                  <w:i/>
                  <w:noProof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x-3</m:t>
              </m:r>
            </m:e>
          </m:d>
        </m:oMath>
      </m:oMathPara>
    </w:p>
    <w:p w14:paraId="665B4462" w14:textId="77777777" w:rsidR="000E46AF" w:rsidRDefault="000E46AF" w:rsidP="000E46A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55A6205" wp14:editId="176F1D08">
                <wp:simplePos x="0" y="0"/>
                <wp:positionH relativeFrom="rightMargin">
                  <wp:align>left</wp:align>
                </wp:positionH>
                <wp:positionV relativeFrom="paragraph">
                  <wp:posOffset>5377</wp:posOffset>
                </wp:positionV>
                <wp:extent cx="136368" cy="1235034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68" cy="12350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0528C4" w14:textId="4CC080A0" w:rsidR="005A4D5B" w:rsidRPr="007B2ECA" w:rsidRDefault="005A4D5B" w:rsidP="000E46A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</w:rPr>
                              <w:instrText xml:space="preserve"> REF _Ref495387667 \h  \* MERGEFORMAT </w:instrText>
                            </w:r>
                            <w:r>
                              <w:rPr>
                                <w:sz w:val="14"/>
                              </w:rPr>
                              <w:fldChar w:fldCharType="separate"/>
                            </w:r>
                            <w:r w:rsidR="00FC29B7">
                              <w:rPr>
                                <w:b/>
                                <w:bCs/>
                                <w:sz w:val="14"/>
                              </w:rPr>
                              <w:t>Error! Reference source not found.</w:t>
                            </w:r>
                            <w:r>
                              <w:rPr>
                                <w:sz w:val="14"/>
                              </w:rPr>
                              <w:fldChar w:fldCharType="end"/>
                            </w: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r w:rsidRPr="007B2ECA">
                              <w:rPr>
                                <w:sz w:val="14"/>
                              </w:rPr>
                              <w:t>© 2010 Georg-Johann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5A6205" id="Text Box 8" o:spid="_x0000_s1027" type="#_x0000_t202" style="position:absolute;left:0;text-align:left;margin-left:0;margin-top:.4pt;width:10.75pt;height:97.25pt;z-index:251656704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" filled="f" stroked="f" strokeweight=".5pt">
                <v:textbox style="layout-flow:vertical-ideographic" inset="0,0,0,0">
                  <w:txbxContent>
                    <w:p w14:paraId="020528C4" w14:textId="4CC080A0" w:rsidR="005A4D5B" w:rsidRPr="007B2ECA" w:rsidRDefault="005A4D5B" w:rsidP="000E46A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fldChar w:fldCharType="begin"/>
                      </w:r>
                      <w:r>
                        <w:rPr>
                          <w:sz w:val="14"/>
                        </w:rPr>
                        <w:instrText xml:space="preserve"> REF _Ref495387667 \h  \* MERGEFORMAT </w:instrText>
                      </w:r>
                      <w:r>
                        <w:rPr>
                          <w:sz w:val="14"/>
                        </w:rPr>
                        <w:fldChar w:fldCharType="separate"/>
                      </w:r>
                      <w:r w:rsidR="00FC29B7">
                        <w:rPr>
                          <w:b/>
                          <w:bCs/>
                          <w:sz w:val="14"/>
                        </w:rPr>
                        <w:t>Error! Reference source not found.</w:t>
                      </w:r>
                      <w:r>
                        <w:rPr>
                          <w:sz w:val="14"/>
                        </w:rPr>
                        <w:fldChar w:fldCharType="end"/>
                      </w:r>
                      <w:r>
                        <w:rPr>
                          <w:sz w:val="14"/>
                        </w:rPr>
                        <w:t xml:space="preserve"> </w:t>
                      </w:r>
                      <w:r w:rsidRPr="007B2ECA">
                        <w:rPr>
                          <w:sz w:val="14"/>
                        </w:rPr>
                        <w:t>© 2010 Georg-Johann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CB96CC3" wp14:editId="108E38CE">
                <wp:simplePos x="0" y="0"/>
                <wp:positionH relativeFrom="column">
                  <wp:posOffset>3953510</wp:posOffset>
                </wp:positionH>
                <wp:positionV relativeFrom="paragraph">
                  <wp:posOffset>2045970</wp:posOffset>
                </wp:positionV>
                <wp:extent cx="1983105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9C3A51" w14:textId="00E2C735" w:rsidR="005A4D5B" w:rsidRPr="002A0E51" w:rsidRDefault="005A4D5B" w:rsidP="000E46AF">
                            <w:pPr>
                              <w:pStyle w:val="Caption"/>
                              <w:jc w:val="center"/>
                              <w:rPr>
                                <w:b/>
                                <w:caps/>
                                <w:noProof/>
                                <w:sz w:val="24"/>
                              </w:rPr>
                            </w:pPr>
                            <w:r>
                              <w:t xml:space="preserve">Graph </w:t>
                            </w:r>
                            <w:r w:rsidR="00A04C9F">
                              <w:fldChar w:fldCharType="begin"/>
                            </w:r>
                            <w:r w:rsidR="00A04C9F">
                              <w:instrText xml:space="preserve"> SEQ Graph \* ARABIC </w:instrText>
                            </w:r>
                            <w:r w:rsidR="00A04C9F">
                              <w:fldChar w:fldCharType="separate"/>
                            </w:r>
                            <w:r w:rsidR="00FC29B7">
                              <w:rPr>
                                <w:noProof/>
                              </w:rPr>
                              <w:t>2</w:t>
                            </w:r>
                            <w:r w:rsidR="00A04C9F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96CC3" id="Text Box 10" o:spid="_x0000_s1028" type="#_x0000_t202" style="position:absolute;left:0;text-align:left;margin-left:311.3pt;margin-top:161.1pt;width:156.15pt;height: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" stroked="f">
                <v:textbox style="mso-fit-shape-to-text:t" inset="0,0,0,0">
                  <w:txbxContent>
                    <w:p w14:paraId="719C3A51" w14:textId="00E2C735" w:rsidR="005A4D5B" w:rsidRPr="002A0E51" w:rsidRDefault="005A4D5B" w:rsidP="000E46AF">
                      <w:pPr>
                        <w:pStyle w:val="Caption"/>
                        <w:jc w:val="center"/>
                        <w:rPr>
                          <w:b/>
                          <w:caps/>
                          <w:noProof/>
                          <w:sz w:val="24"/>
                        </w:rPr>
                      </w:pPr>
                      <w:r>
                        <w:t xml:space="preserve">Graph </w:t>
                      </w:r>
                      <w:r w:rsidR="00A04C9F">
                        <w:fldChar w:fldCharType="begin"/>
                      </w:r>
                      <w:r w:rsidR="00A04C9F">
                        <w:instrText xml:space="preserve"> SEQ Graph \* ARABIC </w:instrText>
                      </w:r>
                      <w:r w:rsidR="00A04C9F">
                        <w:fldChar w:fldCharType="separate"/>
                      </w:r>
                      <w:r w:rsidR="00FC29B7">
                        <w:rPr>
                          <w:noProof/>
                        </w:rPr>
                        <w:t>2</w:t>
                      </w:r>
                      <w:r w:rsidR="00A04C9F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1584" behindDoc="0" locked="0" layoutInCell="1" allowOverlap="1" wp14:anchorId="3B25E0A6" wp14:editId="3728016B">
            <wp:simplePos x="0" y="0"/>
            <wp:positionH relativeFrom="margin">
              <wp:posOffset>3953510</wp:posOffset>
            </wp:positionH>
            <wp:positionV relativeFrom="paragraph">
              <wp:posOffset>5715</wp:posOffset>
            </wp:positionV>
            <wp:extent cx="1983105" cy="1983105"/>
            <wp:effectExtent l="0" t="0" r="0" b="0"/>
            <wp:wrapSquare wrapText="bothSides"/>
            <wp:docPr id="3" name="Picture 3" descr="File:Kartesisches-Blatt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Kartesisches-Blatt.sv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Folium of Descartes</w:t>
      </w:r>
    </w:p>
    <w:p w14:paraId="565B3F3D" w14:textId="7CA61428" w:rsidR="000E46AF" w:rsidRDefault="000E46AF" w:rsidP="000E46AF">
      <w:r>
        <w:t xml:space="preserve">The equation below makes the folium of Descartes (see </w:t>
      </w:r>
      <w:r>
        <w:fldChar w:fldCharType="begin"/>
      </w:r>
      <w:r>
        <w:instrText xml:space="preserve"> REF _Ref495387667 \h </w:instrText>
      </w:r>
      <w:r>
        <w:fldChar w:fldCharType="separate"/>
      </w:r>
      <w:r w:rsidR="00FC29B7">
        <w:rPr>
          <w:b/>
          <w:bCs/>
        </w:rPr>
        <w:t>Error! Reference source not found.</w:t>
      </w:r>
      <w:r>
        <w:fldChar w:fldCharType="end"/>
      </w:r>
      <w:r>
        <w:t>).</w:t>
      </w:r>
      <w:r w:rsidRPr="00C0766B">
        <w:t xml:space="preserve"> </w:t>
      </w:r>
    </w:p>
    <w:p w14:paraId="0595E69F" w14:textId="77777777" w:rsidR="000E46AF" w:rsidRPr="00E56663" w:rsidRDefault="00A04C9F" w:rsidP="000E46A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=6xy</m:t>
          </m:r>
        </m:oMath>
      </m:oMathPara>
    </w:p>
    <w:p w14:paraId="62BD24F8" w14:textId="22D7968B" w:rsidR="000E46AF" w:rsidRDefault="000E46AF" w:rsidP="000E46AF">
      <w:pPr>
        <w:pStyle w:val="ListParagraph"/>
        <w:numPr>
          <w:ilvl w:val="0"/>
          <w:numId w:val="2"/>
        </w:numPr>
      </w:pPr>
      <w:r>
        <w:t xml:space="preserve">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.</w:t>
      </w:r>
    </w:p>
    <w:p w14:paraId="0D403BAD" w14:textId="7B1063C9" w:rsidR="000E46AF" w:rsidRDefault="000E46AF" w:rsidP="000E46AF">
      <w:pPr>
        <w:pStyle w:val="ListParagraph"/>
        <w:numPr>
          <w:ilvl w:val="0"/>
          <w:numId w:val="2"/>
        </w:numPr>
      </w:pPr>
      <w:r>
        <w:t xml:space="preserve">Find the tangent at point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3,3</m:t>
            </m:r>
          </m:e>
        </m:d>
      </m:oMath>
      <w:r>
        <w:t>.</w:t>
      </w:r>
    </w:p>
    <w:p w14:paraId="743E1FCE" w14:textId="432E5950" w:rsidR="000E46AF" w:rsidRDefault="000E46AF" w:rsidP="000E46AF">
      <w:pPr>
        <w:pStyle w:val="ListParagraph"/>
        <w:numPr>
          <w:ilvl w:val="0"/>
          <w:numId w:val="2"/>
        </w:numPr>
      </w:pPr>
      <w:r>
        <w:t>Find the point in the first quadrant where the curve is horizontal.</w:t>
      </w:r>
    </w:p>
    <w:p w14:paraId="0E571860" w14:textId="62096F4D" w:rsidR="000E46AF" w:rsidRPr="007B2ECA" w:rsidRDefault="000E46AF" w:rsidP="000E46AF">
      <w:r>
        <w:t>To solve (a), implicitly differentiate the equation.</w:t>
      </w:r>
    </w:p>
    <w:p w14:paraId="3E4EDC23" w14:textId="77777777" w:rsidR="000E46AF" w:rsidRPr="00C06CC7" w:rsidRDefault="00A04C9F" w:rsidP="000E46AF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6xy</m:t>
              </m:r>
            </m:e>
          </m:d>
        </m:oMath>
      </m:oMathPara>
    </w:p>
    <w:p w14:paraId="72600C92" w14:textId="77777777" w:rsidR="000E46AF" w:rsidRPr="00C06CC7" w:rsidRDefault="000E46AF" w:rsidP="000E46AF">
      <m:oMathPara>
        <m:oMathParaPr>
          <m:jc m:val="left"/>
        </m:oMathParaPr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=6y+6x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69CF1F6B" w14:textId="77777777" w:rsidR="000E46AF" w:rsidRPr="00C06CC7" w:rsidRDefault="00A04C9F" w:rsidP="000E46A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=2y+2x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49F538BE" w14:textId="77777777" w:rsidR="000E46AF" w:rsidRPr="00C06CC7" w:rsidRDefault="00A04C9F" w:rsidP="000E46A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5F8EA7F0" w14:textId="77777777" w:rsidR="000E46AF" w:rsidRPr="00C06CC7" w:rsidRDefault="00A04C9F" w:rsidP="000E46A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ECD96FF" w14:textId="144A4525" w:rsidR="000E46AF" w:rsidRPr="00C06CC7" w:rsidRDefault="000E46AF" w:rsidP="000E46AF">
      <w:r>
        <w:t xml:space="preserve">To solve (b), create a line with the slope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3,3</m:t>
            </m:r>
          </m:e>
        </m:d>
      </m:oMath>
      <w:r>
        <w:t>.</w:t>
      </w:r>
    </w:p>
    <w:p w14:paraId="3026BBA9" w14:textId="77777777" w:rsidR="000E46AF" w:rsidRPr="003C16AC" w:rsidRDefault="00A04C9F" w:rsidP="000E46A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8FA0228" w14:textId="77777777" w:rsidR="000E46AF" w:rsidRPr="003C16AC" w:rsidRDefault="00A04C9F" w:rsidP="000E46A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=-1</m:t>
          </m:r>
        </m:oMath>
      </m:oMathPara>
    </w:p>
    <w:p w14:paraId="0A31A87A" w14:textId="77777777" w:rsidR="000E46AF" w:rsidRPr="003C16AC" w:rsidRDefault="00A04C9F" w:rsidP="000E46AF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y-3</m:t>
              </m:r>
            </m:e>
          </m:d>
          <m:r>
            <w:rPr>
              <w:rFonts w:ascii="Cambria Math" w:hAnsi="Cambria Math"/>
            </w:rPr>
            <m:t>=-1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x-3</m:t>
              </m:r>
            </m:e>
          </m:d>
        </m:oMath>
      </m:oMathPara>
    </w:p>
    <w:p w14:paraId="2E191209" w14:textId="7D51C548" w:rsidR="000E46AF" w:rsidRDefault="000E46AF" w:rsidP="000E46AF">
      <w:r>
        <w:t xml:space="preserve">To solve (c), since horizontal lines have a slope of 0, solve the differentiated equation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  <w:r>
        <w:t>.</w:t>
      </w:r>
    </w:p>
    <w:p w14:paraId="12D5A236" w14:textId="77777777" w:rsidR="000E46AF" w:rsidRPr="003C16AC" w:rsidRDefault="000E46AF" w:rsidP="000E46AF">
      <m:oMathPara>
        <m:oMathParaPr>
          <m:jc m:val="left"/>
        </m:oMathParaPr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8BCBB46" w14:textId="77777777" w:rsidR="000E46AF" w:rsidRPr="003C16AC" w:rsidRDefault="000E46AF" w:rsidP="000E46AF">
      <m:oMathPara>
        <m:oMathParaPr>
          <m:jc m:val="left"/>
        </m:oMathParaPr>
        <m:oMath>
          <m:r>
            <w:rPr>
              <w:rFonts w:ascii="Cambria Math" w:hAnsi="Cambria Math"/>
            </w:rPr>
            <m:t>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-2y</m:t>
          </m:r>
        </m:oMath>
      </m:oMathPara>
    </w:p>
    <w:p w14:paraId="6B69351C" w14:textId="77777777" w:rsidR="000E46AF" w:rsidRPr="003C16AC" w:rsidRDefault="00A04C9F" w:rsidP="000E46A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=2y</m:t>
          </m:r>
        </m:oMath>
      </m:oMathPara>
    </w:p>
    <w:p w14:paraId="3E27545B" w14:textId="77777777" w:rsidR="000E46AF" w:rsidRPr="003C16AC" w:rsidRDefault="000E46AF" w:rsidP="000E46AF"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5DBF12B" w14:textId="77777777" w:rsidR="000E46AF" w:rsidRPr="003C16AC" w:rsidRDefault="00A04C9F" w:rsidP="000E46A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=6x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1BFA462" w14:textId="77777777" w:rsidR="000E46AF" w:rsidRPr="003C16AC" w:rsidRDefault="00A04C9F" w:rsidP="000E46A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8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012326C" w14:textId="77777777" w:rsidR="000E46AF" w:rsidRPr="003C16AC" w:rsidRDefault="00A04C9F" w:rsidP="000E46AF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8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5252583" w14:textId="77777777" w:rsidR="000E46AF" w:rsidRPr="003C16AC" w:rsidRDefault="00A04C9F" w:rsidP="000E46A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=16</m:t>
          </m:r>
        </m:oMath>
      </m:oMathPara>
    </w:p>
    <w:p w14:paraId="1D1CE8FC" w14:textId="77777777" w:rsidR="000E46AF" w:rsidRPr="00427975" w:rsidRDefault="000E46AF" w:rsidP="000E46AF"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922CF94" w14:textId="77777777" w:rsidR="000E46AF" w:rsidRPr="00387E94" w:rsidRDefault="000E46AF" w:rsidP="000E46AF"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7825E45" w14:textId="4331A900" w:rsidR="000E46AF" w:rsidRPr="00387E94" w:rsidRDefault="000E46AF" w:rsidP="000E46AF">
      <w:r>
        <w:t xml:space="preserve">The point in the first quadrant where the curve is horizontal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t>.</w:t>
      </w:r>
    </w:p>
    <w:p w14:paraId="6238D2D9" w14:textId="0B675E82" w:rsidR="00116611" w:rsidRDefault="005A4D5B" w:rsidP="000E46A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7A15AED" wp14:editId="4AC4B55A">
                <wp:simplePos x="0" y="0"/>
                <wp:positionH relativeFrom="column">
                  <wp:posOffset>4399280</wp:posOffset>
                </wp:positionH>
                <wp:positionV relativeFrom="paragraph">
                  <wp:posOffset>1426845</wp:posOffset>
                </wp:positionV>
                <wp:extent cx="154432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8D0505" w14:textId="39C27BF8" w:rsidR="005A4D5B" w:rsidRPr="00E54F8D" w:rsidRDefault="005A4D5B" w:rsidP="005A4D5B">
                            <w:pPr>
                              <w:pStyle w:val="Caption"/>
                              <w:jc w:val="center"/>
                              <w:rPr>
                                <w:b/>
                                <w:caps/>
                                <w:noProof/>
                                <w:sz w:val="24"/>
                              </w:rPr>
                            </w:pPr>
                            <w:bookmarkStart w:id="3" w:name="_Ref495562326"/>
                            <w:r>
                              <w:t xml:space="preserve">Graph </w:t>
                            </w:r>
                            <w:r w:rsidR="00A04C9F">
                              <w:fldChar w:fldCharType="begin"/>
                            </w:r>
                            <w:r w:rsidR="00A04C9F">
                              <w:instrText xml:space="preserve"> SEQ Graph \* ARABIC </w:instrText>
                            </w:r>
                            <w:r w:rsidR="00A04C9F">
                              <w:fldChar w:fldCharType="separate"/>
                            </w:r>
                            <w:r w:rsidR="00FC29B7">
                              <w:rPr>
                                <w:noProof/>
                              </w:rPr>
                              <w:t>3</w:t>
                            </w:r>
                            <w:r w:rsidR="00A04C9F">
                              <w:rPr>
                                <w:noProof/>
                              </w:rPr>
                              <w:fldChar w:fldCharType="end"/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15AED" id="Text Box 5" o:spid="_x0000_s1029" type="#_x0000_t202" style="position:absolute;left:0;text-align:left;margin-left:346.4pt;margin-top:112.35pt;width:121.6pt;height:.0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" stroked="f">
                <v:textbox style="mso-fit-shape-to-text:t" inset="0,0,0,0">
                  <w:txbxContent>
                    <w:p w14:paraId="498D0505" w14:textId="39C27BF8" w:rsidR="005A4D5B" w:rsidRPr="00E54F8D" w:rsidRDefault="005A4D5B" w:rsidP="005A4D5B">
                      <w:pPr>
                        <w:pStyle w:val="Caption"/>
                        <w:jc w:val="center"/>
                        <w:rPr>
                          <w:b/>
                          <w:caps/>
                          <w:noProof/>
                          <w:sz w:val="24"/>
                        </w:rPr>
                      </w:pPr>
                      <w:bookmarkStart w:id="4" w:name="_Ref495562326"/>
                      <w:r>
                        <w:t xml:space="preserve">Graph </w:t>
                      </w:r>
                      <w:r w:rsidR="00A04C9F">
                        <w:fldChar w:fldCharType="begin"/>
                      </w:r>
                      <w:r w:rsidR="00A04C9F">
                        <w:instrText xml:space="preserve"> SEQ Graph \* ARABIC </w:instrText>
                      </w:r>
                      <w:r w:rsidR="00A04C9F">
                        <w:fldChar w:fldCharType="separate"/>
                      </w:r>
                      <w:r w:rsidR="00FC29B7">
                        <w:rPr>
                          <w:noProof/>
                        </w:rPr>
                        <w:t>3</w:t>
                      </w:r>
                      <w:r w:rsidR="00A04C9F">
                        <w:rPr>
                          <w:noProof/>
                        </w:rPr>
                        <w:fldChar w:fldCharType="end"/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064" behindDoc="0" locked="0" layoutInCell="1" allowOverlap="1" wp14:anchorId="19E07F58" wp14:editId="3AA19BAF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1544320" cy="154178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611">
        <w:t>Trigonometric functions</w:t>
      </w:r>
    </w:p>
    <w:p w14:paraId="60246603" w14:textId="4FF80F7E" w:rsidR="00116611" w:rsidRDefault="009427C4" w:rsidP="00116611">
      <w:r>
        <w:t xml:space="preserve">The equation below makes </w:t>
      </w:r>
      <w:r w:rsidR="005A4D5B">
        <w:fldChar w:fldCharType="begin"/>
      </w:r>
      <w:r w:rsidR="005A4D5B">
        <w:instrText xml:space="preserve"> REF _Ref495562326 \h </w:instrText>
      </w:r>
      <w:r w:rsidR="005A4D5B">
        <w:fldChar w:fldCharType="separate"/>
      </w:r>
      <w:r w:rsidR="00FC29B7">
        <w:t xml:space="preserve">Graph </w:t>
      </w:r>
      <w:r w:rsidR="00FC29B7">
        <w:rPr>
          <w:noProof/>
        </w:rPr>
        <w:t>3</w:t>
      </w:r>
      <w:r w:rsidR="005A4D5B">
        <w:fldChar w:fldCharType="end"/>
      </w:r>
      <w:r>
        <w:t>.</w:t>
      </w:r>
    </w:p>
    <w:p w14:paraId="0355A49C" w14:textId="46858142" w:rsidR="009427C4" w:rsidRPr="009427C4" w:rsidRDefault="00A04C9F" w:rsidP="00116611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76D262D0" w14:textId="693FA673" w:rsidR="009427C4" w:rsidRDefault="009427C4" w:rsidP="00116611">
      <w:r>
        <w:t xml:space="preserve">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.</w:t>
      </w:r>
    </w:p>
    <w:p w14:paraId="49E16BB5" w14:textId="08282923" w:rsidR="009427C4" w:rsidRPr="009427C4" w:rsidRDefault="00A04C9F" w:rsidP="0011661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d>
        </m:oMath>
      </m:oMathPara>
    </w:p>
    <w:p w14:paraId="76F07B78" w14:textId="4C7B247F" w:rsidR="009427C4" w:rsidRPr="009427C4" w:rsidRDefault="00A04C9F" w:rsidP="00116611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7483F5AC" w14:textId="68E9B7DE" w:rsidR="009427C4" w:rsidRPr="009427C4" w:rsidRDefault="00A04C9F" w:rsidP="009427C4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6F67607E" w14:textId="3556E916" w:rsidR="000E46AF" w:rsidRDefault="000E46AF" w:rsidP="000E46AF">
      <w:pPr>
        <w:pStyle w:val="Heading1"/>
      </w:pPr>
      <w:r>
        <w:t>Fat Circle</w:t>
      </w:r>
    </w:p>
    <w:p w14:paraId="6BEDC366" w14:textId="276275F5" w:rsidR="00906370" w:rsidRDefault="00A606CE" w:rsidP="001F70F3">
      <w:r>
        <w:rPr>
          <w:noProof/>
        </w:rPr>
        <w:drawing>
          <wp:anchor distT="0" distB="0" distL="114300" distR="114300" simplePos="0" relativeHeight="251666944" behindDoc="0" locked="0" layoutInCell="1" allowOverlap="1" wp14:anchorId="3BD7F60F" wp14:editId="186E6903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889760" cy="18897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7C4">
        <w:t xml:space="preserve">The equation below makes a fat circle (See </w:t>
      </w:r>
      <w:r w:rsidR="005A4D5B">
        <w:fldChar w:fldCharType="begin"/>
      </w:r>
      <w:r w:rsidR="005A4D5B">
        <w:instrText xml:space="preserve"> REF _Ref495562480 \h </w:instrText>
      </w:r>
      <w:r w:rsidR="005A4D5B">
        <w:fldChar w:fldCharType="separate"/>
      </w:r>
      <w:r w:rsidR="00FC29B7">
        <w:t xml:space="preserve">Graph </w:t>
      </w:r>
      <w:r w:rsidR="00FC29B7">
        <w:rPr>
          <w:noProof/>
        </w:rPr>
        <w:t>4</w:t>
      </w:r>
      <w:r w:rsidR="005A4D5B">
        <w:fldChar w:fldCharType="end"/>
      </w:r>
      <w:r w:rsidR="009427C4">
        <w:t>).</w:t>
      </w:r>
      <w:r w:rsidRPr="00A606CE">
        <w:rPr>
          <w:noProof/>
        </w:rPr>
        <w:t xml:space="preserve"> </w:t>
      </w:r>
    </w:p>
    <w:p w14:paraId="74E2B705" w14:textId="4F3D195B" w:rsidR="009427C4" w:rsidRPr="004C363F" w:rsidRDefault="00A04C9F" w:rsidP="001F70F3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=16</m:t>
          </m:r>
        </m:oMath>
      </m:oMathPara>
    </w:p>
    <w:p w14:paraId="5D75CAAA" w14:textId="647A7042" w:rsidR="009427C4" w:rsidRPr="00A606CE" w:rsidRDefault="005A4D5B" w:rsidP="001F70F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4E819C" wp14:editId="3878136F">
                <wp:simplePos x="0" y="0"/>
                <wp:positionH relativeFrom="column">
                  <wp:posOffset>4039870</wp:posOffset>
                </wp:positionH>
                <wp:positionV relativeFrom="paragraph">
                  <wp:posOffset>1342390</wp:posOffset>
                </wp:positionV>
                <wp:extent cx="188976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55D6E2" w14:textId="7DB9B7E8" w:rsidR="005A4D5B" w:rsidRDefault="005A4D5B" w:rsidP="005A4D5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5" w:name="_Ref495562480"/>
                            <w:r>
                              <w:t xml:space="preserve">Graph </w:t>
                            </w:r>
                            <w:r w:rsidR="00A04C9F">
                              <w:fldChar w:fldCharType="begin"/>
                            </w:r>
                            <w:r w:rsidR="00A04C9F">
                              <w:instrText xml:space="preserve"> SEQ Graph \* ARABIC </w:instrText>
                            </w:r>
                            <w:r w:rsidR="00A04C9F">
                              <w:fldChar w:fldCharType="separate"/>
                            </w:r>
                            <w:r w:rsidR="00FC29B7">
                              <w:rPr>
                                <w:noProof/>
                              </w:rPr>
                              <w:t>4</w:t>
                            </w:r>
                            <w:r w:rsidR="00A04C9F">
                              <w:rPr>
                                <w:noProof/>
                              </w:rPr>
                              <w:fldChar w:fldCharType="end"/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E819C" id="Text Box 7" o:spid="_x0000_s1030" type="#_x0000_t202" style="position:absolute;margin-left:318.1pt;margin-top:105.7pt;width:148.8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" stroked="f">
                <v:textbox style="mso-fit-shape-to-text:t" inset="0,0,0,0">
                  <w:txbxContent>
                    <w:p w14:paraId="0E55D6E2" w14:textId="7DB9B7E8" w:rsidR="005A4D5B" w:rsidRDefault="005A4D5B" w:rsidP="005A4D5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6" w:name="_Ref495562480"/>
                      <w:r>
                        <w:t xml:space="preserve">Graph </w:t>
                      </w:r>
                      <w:r w:rsidR="00A04C9F">
                        <w:fldChar w:fldCharType="begin"/>
                      </w:r>
                      <w:r w:rsidR="00A04C9F">
                        <w:instrText xml:space="preserve"> SEQ Graph \* ARABIC </w:instrText>
                      </w:r>
                      <w:r w:rsidR="00A04C9F">
                        <w:fldChar w:fldCharType="separate"/>
                      </w:r>
                      <w:r w:rsidR="00FC29B7">
                        <w:rPr>
                          <w:noProof/>
                        </w:rPr>
                        <w:t>4</w:t>
                      </w:r>
                      <w:r w:rsidR="00A04C9F">
                        <w:rPr>
                          <w:noProof/>
                        </w:rPr>
                        <w:fldChar w:fldCharType="end"/>
                      </w:r>
                      <w:bookmarkEnd w:id="6"/>
                    </w:p>
                  </w:txbxContent>
                </v:textbox>
                <w10:wrap type="square"/>
              </v:shape>
            </w:pict>
          </mc:Fallback>
        </mc:AlternateContent>
      </w:r>
      <w:r w:rsidR="009427C4">
        <w:t xml:space="preserve">Find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''</m:t>
        </m:r>
      </m:oMath>
      <w:r w:rsidR="009427C4">
        <w:t>.</w:t>
      </w:r>
    </w:p>
    <w:p w14:paraId="784BC296" w14:textId="36C41E8E" w:rsidR="00EB48E7" w:rsidRPr="004C363F" w:rsidRDefault="00A04C9F" w:rsidP="001F70F3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16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9F9CF17" w14:textId="37CCF965" w:rsidR="00EB48E7" w:rsidRPr="004C363F" w:rsidRDefault="00EB48E7" w:rsidP="001F70F3">
      <m:oMathPara>
        <m:oMathParaPr>
          <m:jc m:val="left"/>
        </m:oMathParaPr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4D88646B" w14:textId="379EA536" w:rsidR="00EB48E7" w:rsidRPr="004C363F" w:rsidRDefault="00A04C9F" w:rsidP="001F70F3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2402419" w14:textId="53198398" w:rsidR="00EB48E7" w:rsidRPr="004C363F" w:rsidRDefault="00A04C9F" w:rsidP="001F70F3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</m:oMath>
      </m:oMathPara>
    </w:p>
    <w:p w14:paraId="14DA45D9" w14:textId="77509CBE" w:rsidR="00EB48E7" w:rsidRPr="004C363F" w:rsidRDefault="00EB48E7" w:rsidP="001F70F3"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''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E0221D5" w14:textId="0E5C7CED" w:rsidR="00EB48E7" w:rsidRPr="00B53DA2" w:rsidRDefault="00B53DA2" w:rsidP="001F70F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''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</m:oMath>
      </m:oMathPara>
    </w:p>
    <w:p w14:paraId="0D315BDB" w14:textId="18CEE2CB" w:rsidR="00B53DA2" w:rsidRPr="00B53DA2" w:rsidRDefault="00B53DA2" w:rsidP="001F70F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''</m:t>
          </m:r>
          <m:r>
            <w:rPr>
              <w:rFonts w:ascii="Cambria Math" w:hAnsi="Cambria Math"/>
            </w:rPr>
            <m:t>=</m:t>
          </m:r>
          <w:bookmarkStart w:id="7" w:name="_Hlk495563276"/>
          <m:r>
            <w:rPr>
              <w:rFonts w:ascii="Cambria Math" w:hAnsi="Cambria Math"/>
            </w:rPr>
            <m:t>-</m:t>
          </m:r>
          <w:bookmarkEnd w:id="7"/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den>
          </m:f>
        </m:oMath>
      </m:oMathPara>
    </w:p>
    <w:p w14:paraId="0890449B" w14:textId="4B94A070" w:rsidR="00B53DA2" w:rsidRPr="00B53DA2" w:rsidRDefault="00B53DA2" w:rsidP="001F70F3"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''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C826790" w14:textId="1FDBC3A7" w:rsidR="00B53DA2" w:rsidRPr="00B53DA2" w:rsidRDefault="00B53DA2" w:rsidP="001F70F3"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''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49ECCF4" w14:textId="6AA08000" w:rsidR="00B53DA2" w:rsidRPr="00B53DA2" w:rsidRDefault="00B53DA2" w:rsidP="001F70F3"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''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sectPr w:rsidR="00B53DA2" w:rsidRPr="00B53DA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31622" w14:textId="77777777" w:rsidR="005A4D5B" w:rsidRDefault="005A4D5B" w:rsidP="00F3692D">
      <w:pPr>
        <w:spacing w:after="0" w:line="240" w:lineRule="auto"/>
      </w:pPr>
      <w:r>
        <w:separator/>
      </w:r>
    </w:p>
  </w:endnote>
  <w:endnote w:type="continuationSeparator" w:id="0">
    <w:p w14:paraId="7D96D4D0" w14:textId="77777777" w:rsidR="005A4D5B" w:rsidRDefault="005A4D5B" w:rsidP="00F3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B39CB" w14:textId="77777777" w:rsidR="005A4D5B" w:rsidRDefault="005A4D5B" w:rsidP="00F3692D">
      <w:pPr>
        <w:spacing w:after="0" w:line="240" w:lineRule="auto"/>
      </w:pPr>
      <w:r>
        <w:separator/>
      </w:r>
    </w:p>
  </w:footnote>
  <w:footnote w:type="continuationSeparator" w:id="0">
    <w:p w14:paraId="46824369" w14:textId="77777777" w:rsidR="005A4D5B" w:rsidRDefault="005A4D5B" w:rsidP="00F3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A7BEF" w14:textId="10440B25" w:rsidR="005A4D5B" w:rsidRDefault="00FC29B7">
    <w:pPr>
      <w:pStyle w:val="Header"/>
    </w:pPr>
    <w:r w:rsidRPr="00733F11">
      <w:rPr>
        <w:noProof/>
      </w:rPr>
      <w:drawing>
        <wp:anchor distT="0" distB="0" distL="45720" distR="45720" simplePos="0" relativeHeight="251641344" behindDoc="0" locked="0" layoutInCell="1" allowOverlap="1" wp14:anchorId="6B85BA06" wp14:editId="2852C9A9">
          <wp:simplePos x="0" y="0"/>
          <wp:positionH relativeFrom="column">
            <wp:posOffset>2272352</wp:posOffset>
          </wp:positionH>
          <wp:positionV relativeFrom="page">
            <wp:posOffset>375531</wp:posOffset>
          </wp:positionV>
          <wp:extent cx="337820" cy="337820"/>
          <wp:effectExtent l="0" t="0" r="5080" b="5080"/>
          <wp:wrapSquare wrapText="bothSides"/>
          <wp:docPr id="39" name="Picture 38">
            <a:extLst xmlns:a="http://schemas.openxmlformats.org/drawingml/2006/main">
              <a:ext uri="{FF2B5EF4-FFF2-40B4-BE49-F238E27FC236}">
                <a16:creationId xmlns:a16="http://schemas.microsoft.com/office/drawing/2014/main" id="{120FF3DD-9730-4D28-AEC4-C7A4A0D19B5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38">
                    <a:extLst>
                      <a:ext uri="{FF2B5EF4-FFF2-40B4-BE49-F238E27FC236}">
                        <a16:creationId xmlns:a16="http://schemas.microsoft.com/office/drawing/2014/main" id="{120FF3DD-9730-4D28-AEC4-C7A4A0D19B5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7820" cy="337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Subject"/>
        <w:tag w:val=""/>
        <w:id w:val="-451862802"/>
        <w:placeholder>
          <w:docPart w:val="F50CB6F9617C4A57A10F0A8134164A3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>
          <w:t>2.6 Exercises</w:t>
        </w:r>
      </w:sdtContent>
    </w:sdt>
    <w:r w:rsidR="005A4D5B">
      <w:tab/>
    </w:r>
    <w:sdt>
      <w:sdtPr>
        <w:alias w:val="Title"/>
        <w:tag w:val=""/>
        <w:id w:val="747613977"/>
        <w:placeholder>
          <w:docPart w:val="DefaultPlaceholder_209865978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4D5B">
          <w:t>Implicit Differentiation</w:t>
        </w:r>
      </w:sdtContent>
    </w:sdt>
    <w:r w:rsidR="005A4D5B">
      <w:tab/>
      <w:t>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057BB"/>
    <w:multiLevelType w:val="hybridMultilevel"/>
    <w:tmpl w:val="D5746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B5943"/>
    <w:multiLevelType w:val="hybridMultilevel"/>
    <w:tmpl w:val="768418F0"/>
    <w:lvl w:ilvl="0" w:tplc="CB1A581A">
      <w:start w:val="1"/>
      <w:numFmt w:val="lowerLetter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25174"/>
    <w:multiLevelType w:val="hybridMultilevel"/>
    <w:tmpl w:val="6FC420EC"/>
    <w:lvl w:ilvl="0" w:tplc="04023592">
      <w:start w:val="1"/>
      <w:numFmt w:val="lowerLetter"/>
      <w:lvlText w:val="(%1)"/>
      <w:lvlJc w:val="right"/>
      <w:pPr>
        <w:ind w:left="72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C542B"/>
    <w:multiLevelType w:val="hybridMultilevel"/>
    <w:tmpl w:val="6B66CAC4"/>
    <w:lvl w:ilvl="0" w:tplc="CB1A581A">
      <w:start w:val="1"/>
      <w:numFmt w:val="lowerLetter"/>
      <w:lvlText w:val="(%1)"/>
      <w:lvlJc w:val="right"/>
      <w:pPr>
        <w:ind w:left="72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AF"/>
    <w:rsid w:val="000203C1"/>
    <w:rsid w:val="000D7A20"/>
    <w:rsid w:val="000E46AF"/>
    <w:rsid w:val="000E4F52"/>
    <w:rsid w:val="00116611"/>
    <w:rsid w:val="001A62F1"/>
    <w:rsid w:val="001F70F3"/>
    <w:rsid w:val="002D0879"/>
    <w:rsid w:val="0031561C"/>
    <w:rsid w:val="00323D6C"/>
    <w:rsid w:val="0038599E"/>
    <w:rsid w:val="004C363F"/>
    <w:rsid w:val="005A4D5B"/>
    <w:rsid w:val="005B486F"/>
    <w:rsid w:val="005E23F6"/>
    <w:rsid w:val="00744FBC"/>
    <w:rsid w:val="008C4EFE"/>
    <w:rsid w:val="00906370"/>
    <w:rsid w:val="00921978"/>
    <w:rsid w:val="009427C4"/>
    <w:rsid w:val="00997FA0"/>
    <w:rsid w:val="009C695D"/>
    <w:rsid w:val="009F3D9C"/>
    <w:rsid w:val="00A0490E"/>
    <w:rsid w:val="00A606CE"/>
    <w:rsid w:val="00B33BB9"/>
    <w:rsid w:val="00B53DA2"/>
    <w:rsid w:val="00C9597F"/>
    <w:rsid w:val="00E622D8"/>
    <w:rsid w:val="00EB48E7"/>
    <w:rsid w:val="00EF315D"/>
    <w:rsid w:val="00F3692D"/>
    <w:rsid w:val="00FC29B7"/>
    <w:rsid w:val="00F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4F14CC7"/>
  <w15:chartTrackingRefBased/>
  <w15:docId w15:val="{44DEC714-D8A8-4944-B6EE-EC9C6991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6AF"/>
  </w:style>
  <w:style w:type="paragraph" w:styleId="Heading1">
    <w:name w:val="heading 1"/>
    <w:basedOn w:val="Normal"/>
    <w:next w:val="Normal"/>
    <w:link w:val="Heading1Char"/>
    <w:uiPriority w:val="9"/>
    <w:qFormat/>
    <w:rsid w:val="000E4F52"/>
    <w:pPr>
      <w:keepNext/>
      <w:keepLines/>
      <w:spacing w:before="240" w:after="0" w:line="240" w:lineRule="auto"/>
      <w:ind w:left="-288"/>
      <w:outlineLvl w:val="0"/>
    </w:pPr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2D"/>
  </w:style>
  <w:style w:type="paragraph" w:styleId="Footer">
    <w:name w:val="footer"/>
    <w:basedOn w:val="Normal"/>
    <w:link w:val="Foot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2D"/>
  </w:style>
  <w:style w:type="paragraph" w:customStyle="1" w:styleId="DefinitionWord">
    <w:name w:val="Definition Word"/>
    <w:basedOn w:val="Normal"/>
    <w:link w:val="DefinitionWordChar"/>
    <w:qFormat/>
    <w:rsid w:val="005B486F"/>
    <w:rPr>
      <w:rFonts w:ascii="Gadugi" w:hAnsi="Gadugi"/>
      <w:b/>
      <w:sz w:val="21"/>
    </w:rPr>
  </w:style>
  <w:style w:type="paragraph" w:styleId="Caption">
    <w:name w:val="caption"/>
    <w:basedOn w:val="Normal"/>
    <w:next w:val="Normal"/>
    <w:uiPriority w:val="35"/>
    <w:unhideWhenUsed/>
    <w:qFormat/>
    <w:rsid w:val="00E622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finitionWordChar">
    <w:name w:val="Definition Word Char"/>
    <w:basedOn w:val="DefaultParagraphFont"/>
    <w:link w:val="DefinitionWord"/>
    <w:rsid w:val="005B486F"/>
    <w:rPr>
      <w:rFonts w:ascii="Gadugi" w:hAnsi="Gadugi"/>
      <w:b/>
      <w:sz w:val="21"/>
    </w:rPr>
  </w:style>
  <w:style w:type="paragraph" w:styleId="ListParagraph">
    <w:name w:val="List Paragraph"/>
    <w:basedOn w:val="Normal"/>
    <w:uiPriority w:val="34"/>
    <w:qFormat/>
    <w:rsid w:val="00E622D8"/>
    <w:pPr>
      <w:ind w:left="720"/>
      <w:contextualSpacing/>
    </w:pPr>
  </w:style>
  <w:style w:type="table" w:styleId="TableGrid">
    <w:name w:val="Table Grid"/>
    <w:basedOn w:val="TableNormal"/>
    <w:uiPriority w:val="39"/>
    <w:rsid w:val="009F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D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4F52"/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E23F6"/>
    <w:rPr>
      <w:color w:val="808080"/>
    </w:rPr>
  </w:style>
  <w:style w:type="paragraph" w:customStyle="1" w:styleId="Remember">
    <w:name w:val="Remember"/>
    <w:basedOn w:val="Normal"/>
    <w:link w:val="RememberChar"/>
    <w:qFormat/>
    <w:rsid w:val="005E23F6"/>
    <w:rPr>
      <w:caps/>
      <w:sz w:val="16"/>
    </w:rPr>
  </w:style>
  <w:style w:type="paragraph" w:customStyle="1" w:styleId="CalcKey">
    <w:name w:val="Calc Key"/>
    <w:basedOn w:val="Normal"/>
    <w:link w:val="CalcKeyChar"/>
    <w:qFormat/>
    <w:rsid w:val="002D0879"/>
    <w:rPr>
      <w:b/>
      <w:noProof/>
      <w:u w:val="single" w:color="BF8F00" w:themeColor="accent4" w:themeShade="BF"/>
    </w:rPr>
  </w:style>
  <w:style w:type="character" w:customStyle="1" w:styleId="RememberChar">
    <w:name w:val="Remember Char"/>
    <w:basedOn w:val="DefaultParagraphFont"/>
    <w:link w:val="Remember"/>
    <w:rsid w:val="005E23F6"/>
    <w:rPr>
      <w:caps/>
      <w:sz w:val="16"/>
    </w:rPr>
  </w:style>
  <w:style w:type="paragraph" w:customStyle="1" w:styleId="Pronounciation">
    <w:name w:val="Pronounciation"/>
    <w:basedOn w:val="Normal"/>
    <w:link w:val="PronounciationChar"/>
    <w:qFormat/>
    <w:rsid w:val="00906370"/>
  </w:style>
  <w:style w:type="character" w:customStyle="1" w:styleId="CalcKeyChar">
    <w:name w:val="Calc Key Char"/>
    <w:basedOn w:val="DefaultParagraphFont"/>
    <w:link w:val="CalcKey"/>
    <w:rsid w:val="002D0879"/>
    <w:rPr>
      <w:b/>
      <w:noProof/>
      <w:u w:val="single" w:color="BF8F00" w:themeColor="accent4" w:themeShade="BF"/>
    </w:rPr>
  </w:style>
  <w:style w:type="character" w:customStyle="1" w:styleId="PronounciationChar">
    <w:name w:val="Pronounciation Char"/>
    <w:basedOn w:val="DefaultParagraphFont"/>
    <w:link w:val="Pronounciation"/>
    <w:rsid w:val="00906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\Documents\Custom%20Office%20Templates\Calc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D588E-1923-479F-BDD3-A9E05F809742}"/>
      </w:docPartPr>
      <w:docPartBody>
        <w:p w:rsidR="00230AFE" w:rsidRDefault="00836C8B">
          <w:r w:rsidRPr="002B4B55">
            <w:rPr>
              <w:rStyle w:val="PlaceholderText"/>
            </w:rPr>
            <w:t>Type equation here.</w:t>
          </w:r>
        </w:p>
      </w:docPartBody>
    </w:docPart>
    <w:docPart>
      <w:docPartPr>
        <w:name w:val="F50CB6F9617C4A57A10F0A8134164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CBE2F-D390-4F8D-A93C-6ADDDD1FC596}"/>
      </w:docPartPr>
      <w:docPartBody>
        <w:p w:rsidR="00000000" w:rsidRDefault="003249AE">
          <w:r w:rsidRPr="00755F25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8B"/>
    <w:rsid w:val="00230AFE"/>
    <w:rsid w:val="003249AE"/>
    <w:rsid w:val="0083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49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F2922-BB5A-4BF6-B605-538BD4A79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Calc Notes.dotx</Template>
  <TotalTime>0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Implicit Differentiation</vt:lpstr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Implicit Differentiation</dc:title>
  <dc:subject>2.6 Exercises</dc:subject>
  <dc:creator>Isaac</dc:creator>
  <cp:keywords/>
  <dc:description/>
  <cp:lastModifiedBy>Isaac Valdez</cp:lastModifiedBy>
  <cp:revision>2</cp:revision>
  <dcterms:created xsi:type="dcterms:W3CDTF">2017-10-12T14:22:00Z</dcterms:created>
  <dcterms:modified xsi:type="dcterms:W3CDTF">2017-10-12T14:22:00Z</dcterms:modified>
</cp:coreProperties>
</file>