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5ADDE" w14:textId="1DD6D713" w:rsidR="00766487" w:rsidRDefault="002F007D" w:rsidP="002F007D">
      <w:pPr>
        <w:pStyle w:val="Heading1"/>
      </w:pPr>
      <w:r>
        <w:t>Redefining the Derivative</w:t>
      </w:r>
    </w:p>
    <w:p w14:paraId="53C1DD21" w14:textId="2DFFD45F" w:rsidR="00766487" w:rsidRPr="00766487" w:rsidRDefault="00766487" w:rsidP="001F70F3">
      <w:pPr>
        <w:rPr>
          <w:sz w:val="24"/>
        </w:rPr>
      </w:pPr>
      <w:r w:rsidRPr="00766487">
        <w:rPr>
          <w:sz w:val="24"/>
        </w:rPr>
        <w:t xml:space="preserve">Previously, the derivative was defined at a fixed number </w:t>
      </w:r>
      <m:oMath>
        <m:r>
          <w:rPr>
            <w:rFonts w:ascii="Cambria Math" w:hAnsi="Cambria Math"/>
            <w:sz w:val="24"/>
          </w:rPr>
          <m:t>a</m:t>
        </m:r>
      </m:oMath>
      <w:r w:rsidRPr="00766487">
        <w:rPr>
          <w:sz w:val="24"/>
        </w:rPr>
        <w:t>:</w:t>
      </w:r>
    </w:p>
    <w:p w14:paraId="0D49A246" w14:textId="4F4D25B0" w:rsidR="00906370" w:rsidRPr="00766487" w:rsidRDefault="00BA69A5" w:rsidP="001F70F3">
      <w:pPr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h</m:t>
                  </m:r>
                  <m:r>
                    <w:rPr>
                      <w:rFonts w:ascii="Cambria Math" w:hAnsi="Cambria Math" w:hint="eastAsia"/>
                      <w:sz w:val="24"/>
                    </w:rPr>
                    <m:t>→</m:t>
                  </m:r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a+h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den>
              </m:f>
            </m:e>
          </m:func>
        </m:oMath>
      </m:oMathPara>
    </w:p>
    <w:p w14:paraId="5DAB9D96" w14:textId="7DCE8CE8" w:rsidR="00766487" w:rsidRPr="00766487" w:rsidRDefault="00766487" w:rsidP="001F70F3">
      <w:r>
        <w:rPr>
          <w:sz w:val="24"/>
        </w:rPr>
        <w:t xml:space="preserve">Now, the derivative can be calculated at any point </w:t>
      </w:r>
      <m:oMath>
        <m:r>
          <w:rPr>
            <w:rFonts w:ascii="Cambria Math" w:hAnsi="Cambria Math"/>
            <w:sz w:val="24"/>
          </w:rPr>
          <m:t>x</m:t>
        </m:r>
      </m:oMath>
      <w:r>
        <w:rPr>
          <w:sz w:val="24"/>
        </w:rPr>
        <w:t>:</w:t>
      </w:r>
    </w:p>
    <w:p w14:paraId="287A4275" w14:textId="5605B7C9" w:rsidR="00766487" w:rsidRPr="002F007D" w:rsidRDefault="00BA69A5" w:rsidP="001F70F3">
      <w:pPr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h</m:t>
                  </m:r>
                  <m:r>
                    <w:rPr>
                      <w:rFonts w:ascii="Cambria Math" w:hAnsi="Cambria Math" w:hint="eastAsia"/>
                      <w:sz w:val="24"/>
                    </w:rPr>
                    <m:t>→</m:t>
                  </m:r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den>
              </m:f>
            </m:e>
          </m:func>
        </m:oMath>
      </m:oMathPara>
    </w:p>
    <w:p w14:paraId="34688997" w14:textId="348F0ECB" w:rsidR="002F007D" w:rsidRDefault="002F007D" w:rsidP="001F70F3">
      <w:pPr>
        <w:rPr>
          <w:sz w:val="24"/>
        </w:rPr>
      </w:pPr>
      <w:r>
        <w:rPr>
          <w:sz w:val="24"/>
        </w:rPr>
        <w:t xml:space="preserve">Graphically, </w:t>
      </w:r>
      <w:r w:rsidRPr="002F007D">
        <w:rPr>
          <w:b/>
          <w:sz w:val="24"/>
        </w:rPr>
        <w:t>the derivative of a function</w:t>
      </w:r>
      <w:r>
        <w:rPr>
          <w:sz w:val="24"/>
        </w:rPr>
        <w:t xml:space="preserve"> at any point is the </w:t>
      </w:r>
      <w:r w:rsidRPr="002F007D">
        <w:rPr>
          <w:b/>
          <w:sz w:val="24"/>
        </w:rPr>
        <w:t>slope of the function</w:t>
      </w:r>
      <w:r>
        <w:rPr>
          <w:sz w:val="24"/>
        </w:rPr>
        <w:t xml:space="preserve"> at that point.</w:t>
      </w:r>
    </w:p>
    <w:p w14:paraId="6F374DB9" w14:textId="2DFDF795" w:rsidR="002F007D" w:rsidRDefault="002F007D" w:rsidP="002F007D">
      <w:pPr>
        <w:pStyle w:val="Heading1"/>
      </w:pPr>
      <w:r>
        <w:t>Derivative Notation</w:t>
      </w:r>
    </w:p>
    <w:p w14:paraId="030FE5E6" w14:textId="7D1057ED" w:rsidR="002F007D" w:rsidRDefault="002F007D" w:rsidP="002F007D">
      <w:r>
        <w:t xml:space="preserve">If </w:t>
      </w:r>
      <m:oMath>
        <m:r>
          <w:rPr>
            <w:rFonts w:ascii="Cambria Math" w:hAnsi="Cambria Math"/>
          </w:rPr>
          <m:t>y=f(x)</m:t>
        </m:r>
      </m:oMath>
      <w:r>
        <w:t xml:space="preserve">, </w:t>
      </w:r>
      <w:r w:rsidRPr="00B50D11">
        <w:rPr>
          <w:b/>
        </w:rPr>
        <w:t xml:space="preserve">the derivative of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>
        <w:t xml:space="preserve"> can be expressed in some ways (which all equal each other):</w:t>
      </w:r>
    </w:p>
    <w:p w14:paraId="1EA9C017" w14:textId="2038F021" w:rsidR="002F007D" w:rsidRDefault="002F007D" w:rsidP="002F007D">
      <w:r>
        <w:tab/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 w:hint="eastAsia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</w:rPr>
              <m:t>dx</m:t>
            </m:r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df</m:t>
            </m:r>
          </m:num>
          <m:den>
            <m:r>
              <w:rPr>
                <w:rFonts w:ascii="Cambria Math" w:hAnsi="Cambria Math"/>
                <w:sz w:val="24"/>
              </w:rPr>
              <m:t>dx</m:t>
            </m:r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</w:rPr>
              <m:t>dx</m:t>
            </m:r>
          </m:den>
        </m:f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=Df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</w:p>
    <w:p w14:paraId="3F0A5D8A" w14:textId="70300946" w:rsidR="002C3347" w:rsidRPr="002F007D" w:rsidRDefault="002C3347" w:rsidP="002C3347">
      <w:r w:rsidRPr="002C3347">
        <w:rPr>
          <w:rStyle w:val="DefinitionWordChar"/>
          <w:noProof/>
        </w:rPr>
        <w:drawing>
          <wp:anchor distT="0" distB="0" distL="114300" distR="114300" simplePos="0" relativeHeight="251659264" behindDoc="0" locked="0" layoutInCell="1" allowOverlap="1" wp14:anchorId="0BB33C98" wp14:editId="7628554D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97485" cy="193040"/>
            <wp:effectExtent l="0" t="0" r="0" b="0"/>
            <wp:wrapSquare wrapText="bothSides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3347">
        <w:rPr>
          <w:rStyle w:val="DefinitionWordChar"/>
        </w:rPr>
        <w:t>Differentiation</w:t>
      </w:r>
      <w:r>
        <w:rPr>
          <w:rStyle w:val="DefinitionWordChar"/>
        </w:rPr>
        <w:t xml:space="preserve"> </w:t>
      </w:r>
      <w:r>
        <w:t>– the operation of calculating the derivative.</w:t>
      </w:r>
    </w:p>
    <w:p w14:paraId="26335DFA" w14:textId="1DF09210" w:rsidR="002C3347" w:rsidRDefault="002C3347" w:rsidP="002C3347">
      <w:r w:rsidRPr="002C3347">
        <w:rPr>
          <w:rStyle w:val="DefinitionWordChar"/>
          <w:noProof/>
        </w:rPr>
        <w:drawing>
          <wp:anchor distT="0" distB="0" distL="114300" distR="114300" simplePos="0" relativeHeight="251661312" behindDoc="0" locked="0" layoutInCell="1" allowOverlap="1" wp14:anchorId="10162164" wp14:editId="3C0BA47D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97485" cy="193040"/>
            <wp:effectExtent l="0" t="0" r="0" b="0"/>
            <wp:wrapSquare wrapText="bothSides"/>
            <wp:docPr id="1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3347">
        <w:rPr>
          <w:rStyle w:val="DefinitionWordChar"/>
        </w:rPr>
        <w:t>Differentiation operators</w:t>
      </w:r>
      <w:r>
        <w:t xml:space="preserve"> – symbols that indicate differentiation</w:t>
      </w:r>
      <w:r w:rsidR="00B50D11">
        <w:t xml:space="preserve">, like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50D11" w:rsidRPr="00B50D11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50D11" w:rsidRPr="00B50D11">
        <w:t xml:space="preserve">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 w:rsidR="00B50D11" w:rsidRPr="00B50D11">
        <w:t>.</w:t>
      </w:r>
    </w:p>
    <w:p w14:paraId="3D9736F3" w14:textId="31030F6F" w:rsidR="002F007D" w:rsidRDefault="002C3347" w:rsidP="002C3347">
      <w:r w:rsidRPr="002C3347">
        <w:rPr>
          <w:rStyle w:val="RememberChar"/>
          <w:rFonts w:ascii="Gadugi" w:hAnsi="Gadugi"/>
          <w:b/>
          <w:noProof/>
        </w:rPr>
        <w:drawing>
          <wp:anchor distT="0" distB="0" distL="114300" distR="114300" simplePos="0" relativeHeight="251663360" behindDoc="0" locked="0" layoutInCell="1" allowOverlap="1" wp14:anchorId="7620C966" wp14:editId="7B878A0E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06375" cy="177165"/>
            <wp:effectExtent l="0" t="0" r="3175" b="0"/>
            <wp:wrapSquare wrapText="bothSides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0DE4FBB-EEF8-45CC-8161-26B5123738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0DE4FBB-EEF8-45CC-8161-26B5123738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3347">
        <w:rPr>
          <w:rStyle w:val="RememberChar"/>
          <w:rFonts w:ascii="Gadugi" w:hAnsi="Gadugi"/>
          <w:b/>
        </w:rPr>
        <w:t>Note</w:t>
      </w:r>
      <w: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t xml:space="preserve"> and other differentiation operators in a fraction are </w:t>
      </w:r>
      <w:r w:rsidRPr="00B50D11">
        <w:rPr>
          <w:b/>
        </w:rPr>
        <w:t>just symbols, not ratios</w:t>
      </w:r>
      <w:r>
        <w:t>.</w:t>
      </w:r>
      <w:r w:rsidR="00FA7488">
        <w:t xml:space="preserve"> You can’t cancel out the </w:t>
      </w:r>
      <m:oMath>
        <m:r>
          <w:rPr>
            <w:rFonts w:ascii="Cambria Math" w:hAnsi="Cambria Math"/>
          </w:rPr>
          <m:t>d</m:t>
        </m:r>
      </m:oMath>
      <w:r w:rsidR="00FA7488">
        <w:t>’s. (But later we’ll see how to combine derivatives with other, different derivatives.)</w:t>
      </w:r>
    </w:p>
    <w:p w14:paraId="71322E7A" w14:textId="6454AD51" w:rsidR="002C3347" w:rsidRDefault="002C3347" w:rsidP="002C3347">
      <w:r>
        <w:t>Using this notation, a derivative</w:t>
      </w:r>
      <w:r w:rsidR="00B50D11">
        <w:t xml:space="preserve">, or the </w:t>
      </w:r>
      <w:r w:rsidR="00B50D11" w:rsidRPr="00B50D11">
        <w:rPr>
          <w:b/>
        </w:rPr>
        <w:t>instantaneous rate of change</w:t>
      </w:r>
      <w:r w:rsidR="00B50D11">
        <w:t>,</w:t>
      </w:r>
      <w:r>
        <w:t xml:space="preserve"> </w:t>
      </w:r>
      <w:r w:rsidR="00FE5502" w:rsidRPr="00FE5502">
        <w:rPr>
          <w:u w:val="single"/>
        </w:rPr>
        <w:t>Leibniz notation</w:t>
      </w:r>
      <w:r w:rsidR="00FE5502">
        <w:t xml:space="preserve"> </w:t>
      </w:r>
      <w:r>
        <w:t>define</w:t>
      </w:r>
      <w:r w:rsidR="00FE5502">
        <w:t>s it</w:t>
      </w:r>
      <w:r>
        <w:t xml:space="preserve"> as:</w:t>
      </w:r>
    </w:p>
    <w:p w14:paraId="6EE59522" w14:textId="60581D3E" w:rsidR="002C3347" w:rsidRPr="002C3347" w:rsidRDefault="00BA69A5" w:rsidP="002C334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Δx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Δy</m:t>
                  </m:r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</m:e>
          </m:func>
        </m:oMath>
      </m:oMathPara>
    </w:p>
    <w:p w14:paraId="17E38DB1" w14:textId="40B4A0B5" w:rsidR="007C7D3D" w:rsidRDefault="002C3347" w:rsidP="002C3347">
      <w:r>
        <w:t xml:space="preserve">To express the derivative at an exact point, </w:t>
      </w:r>
      <w:r w:rsidR="00FE5502">
        <w:t xml:space="preserve">another </w:t>
      </w:r>
      <w:r w:rsidR="00FE5502" w:rsidRPr="00FE5502">
        <w:rPr>
          <w:u w:val="single"/>
        </w:rPr>
        <w:t>Leibniz</w:t>
      </w:r>
      <w:r w:rsidRPr="00FE5502">
        <w:rPr>
          <w:u w:val="single"/>
        </w:rPr>
        <w:t xml:space="preserve"> notation</w:t>
      </w:r>
      <w:r>
        <w:t xml:space="preserve"> </w:t>
      </w:r>
      <w:r w:rsidR="00FE5502">
        <w:t>gives</w:t>
      </w:r>
      <w:r w:rsidR="007C7D3D">
        <w:t>:</w:t>
      </w:r>
    </w:p>
    <w:p w14:paraId="35CE939C" w14:textId="33B08DFD" w:rsidR="007C7D3D" w:rsidRPr="007C7D3D" w:rsidRDefault="007C7D3D" w:rsidP="002C3347">
      <w:pPr>
        <w:rPr>
          <w:rFonts w:ascii="Cambria Math" w:hAnsi="Cambria Math"/>
        </w:rPr>
      </w:pPr>
      <w:r w:rsidRPr="007C7D3D">
        <w:rPr>
          <w:rFonts w:ascii="Cambria Math" w:hAnsi="Cambria Math"/>
          <w:noProof/>
        </w:rPr>
        <w:drawing>
          <wp:inline distT="0" distB="0" distL="0" distR="0" wp14:anchorId="4FDF8DD8" wp14:editId="23DFDEF8">
            <wp:extent cx="453390" cy="387350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3AF802EB-A282-423C-B38B-29759F3852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3AF802EB-A282-423C-B38B-29759F3852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69" r="45600" b="16016"/>
                    <a:stretch/>
                  </pic:blipFill>
                  <pic:spPr bwMode="auto">
                    <a:xfrm>
                      <a:off x="0" y="0"/>
                      <a:ext cx="453390" cy="38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 Math" w:hAnsi="Cambria Math"/>
        </w:rPr>
        <w:t xml:space="preserve"> or  </w:t>
      </w:r>
      <w:r w:rsidRPr="007C7D3D">
        <w:rPr>
          <w:rFonts w:ascii="Cambria Math" w:hAnsi="Cambria Math"/>
          <w:noProof/>
        </w:rPr>
        <w:drawing>
          <wp:inline distT="0" distB="0" distL="0" distR="0" wp14:anchorId="639F0657" wp14:editId="755E826F">
            <wp:extent cx="519622" cy="358140"/>
            <wp:effectExtent l="0" t="0" r="0" b="381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FAC7824-2850-4BD5-874B-7921F5593B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CFAC7824-2850-4BD5-874B-7921F5593B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02" r="44431" b="22354"/>
                    <a:stretch/>
                  </pic:blipFill>
                  <pic:spPr bwMode="auto">
                    <a:xfrm>
                      <a:off x="0" y="0"/>
                      <a:ext cx="520065" cy="358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 Math" w:hAnsi="Cambria Math"/>
        </w:rPr>
        <w:t xml:space="preserve">or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45CB2BB" w14:textId="165495EA" w:rsidR="007C7D3D" w:rsidRDefault="007C7D3D" w:rsidP="007C7D3D">
      <w:pPr>
        <w:pStyle w:val="Heading1"/>
      </w:pPr>
      <w:r>
        <w:t>Differentiable Functions</w:t>
      </w:r>
    </w:p>
    <w:p w14:paraId="1691B9A5" w14:textId="43CD12A1" w:rsidR="007C7D3D" w:rsidRDefault="007C7D3D" w:rsidP="007C7D3D">
      <w:r>
        <w:t xml:space="preserve">A function </w:t>
      </w:r>
      <m:oMath>
        <m:r>
          <w:rPr>
            <w:rFonts w:ascii="Cambria Math" w:hAnsi="Cambria Math"/>
          </w:rPr>
          <m:t>f</m:t>
        </m:r>
      </m:oMath>
      <w:r>
        <w:t xml:space="preserve"> is </w:t>
      </w:r>
      <w:r w:rsidRPr="007C7D3D">
        <w:rPr>
          <w:b/>
        </w:rPr>
        <w:t xml:space="preserve">differentiable at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if </w:t>
      </w:r>
      <m:oMath>
        <m:r>
          <m:rPr>
            <m:sty m:val="bi"/>
          </m:rPr>
          <w:rPr>
            <w:rFonts w:ascii="Cambria Math" w:hAnsi="Cambria Math"/>
          </w:rPr>
          <m:t>f(a)</m:t>
        </m:r>
      </m:oMath>
      <w:r w:rsidRPr="007C7D3D">
        <w:rPr>
          <w:b/>
        </w:rPr>
        <w:t xml:space="preserve"> exists</w:t>
      </w:r>
      <w:r>
        <w:t>.</w:t>
      </w:r>
    </w:p>
    <w:p w14:paraId="7A0D3200" w14:textId="3EB1B443" w:rsidR="007C7D3D" w:rsidRDefault="007C7D3D" w:rsidP="007C7D3D">
      <w:r>
        <w:t xml:space="preserve">A function </w:t>
      </w:r>
      <m:oMath>
        <m:r>
          <w:rPr>
            <w:rFonts w:ascii="Cambria Math" w:hAnsi="Cambria Math"/>
          </w:rPr>
          <m:t>f</m:t>
        </m:r>
      </m:oMath>
      <w:r>
        <w:t xml:space="preserve"> is </w:t>
      </w:r>
      <w:r w:rsidRPr="007C7D3D">
        <w:rPr>
          <w:b/>
        </w:rPr>
        <w:t xml:space="preserve">differentiable </w:t>
      </w:r>
      <w:r>
        <w:rPr>
          <w:b/>
        </w:rPr>
        <w:t xml:space="preserve">on an interval </w:t>
      </w:r>
      <m:oMath>
        <m:r>
          <m:rPr>
            <m:sty m:val="bi"/>
          </m:rPr>
          <w:rPr>
            <w:rFonts w:ascii="Cambria Math" w:hAnsi="Cambria Math"/>
          </w:rPr>
          <m:t>(a,b)</m:t>
        </m:r>
      </m:oMath>
      <w:r>
        <w:t xml:space="preserve"> if </w:t>
      </w:r>
      <m:oMath>
        <m:r>
          <m:rPr>
            <m:sty m:val="bi"/>
          </m:rPr>
          <w:rPr>
            <w:rFonts w:ascii="Cambria Math" w:hAnsi="Cambria Math"/>
          </w:rPr>
          <m:t>f(a)</m:t>
        </m:r>
      </m:oMath>
      <w:r w:rsidRPr="007C7D3D">
        <w:rPr>
          <w:b/>
        </w:rPr>
        <w:t xml:space="preserve"> exists</w:t>
      </w:r>
      <w:r>
        <w:rPr>
          <w:b/>
        </w:rPr>
        <w:t xml:space="preserve"> at every number in the interval</w:t>
      </w:r>
      <w:r>
        <w:t>.</w:t>
      </w:r>
    </w:p>
    <w:p w14:paraId="5AC43A44" w14:textId="76FB6844" w:rsidR="00B50D11" w:rsidRDefault="0011280E" w:rsidP="007C7D3D">
      <w:r w:rsidRPr="0011280E">
        <w:rPr>
          <w:rStyle w:val="RememberChar"/>
          <w:rFonts w:ascii="Gadugi" w:hAnsi="Gadugi"/>
          <w:b/>
          <w:noProof/>
        </w:rPr>
        <w:drawing>
          <wp:anchor distT="0" distB="0" distL="64135" distR="64135" simplePos="0" relativeHeight="251665408" behindDoc="0" locked="0" layoutInCell="1" allowOverlap="1" wp14:anchorId="57545E96" wp14:editId="63B0641F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82880" cy="201168"/>
            <wp:effectExtent l="0" t="0" r="7620" b="8890"/>
            <wp:wrapThrough wrapText="bothSides">
              <wp:wrapPolygon edited="0">
                <wp:start x="0" y="0"/>
                <wp:lineTo x="0" y="20506"/>
                <wp:lineTo x="9000" y="20506"/>
                <wp:lineTo x="20250" y="20506"/>
                <wp:lineTo x="20250" y="8203"/>
                <wp:lineTo x="13500" y="0"/>
                <wp:lineTo x="0" y="0"/>
              </wp:wrapPolygon>
            </wp:wrapThrough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C0B33FE2-568A-4FB6-A1C2-11A020EC3C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C0B33FE2-568A-4FB6-A1C2-11A020EC3C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280E">
        <w:rPr>
          <w:rStyle w:val="RememberChar"/>
          <w:rFonts w:ascii="Gadugi" w:hAnsi="Gadugi"/>
          <w:b/>
        </w:rPr>
        <w:t>Theorem</w:t>
      </w:r>
      <w:r w:rsidR="00FE5502">
        <w:rPr>
          <w:rStyle w:val="RememberChar"/>
          <w:rFonts w:ascii="Gadugi" w:hAnsi="Gadugi"/>
          <w:b/>
        </w:rPr>
        <w:t xml:space="preserve"> &amp; Proof</w:t>
      </w:r>
      <w:r>
        <w:rPr>
          <w:rStyle w:val="RememberChar"/>
          <w:rFonts w:ascii="Gadugi" w:hAnsi="Gadugi"/>
          <w:b/>
        </w:rPr>
        <w:t>.</w:t>
      </w:r>
      <w:r>
        <w:t xml:space="preserve"> </w:t>
      </w:r>
      <w:r w:rsidR="00B50D11">
        <w:t xml:space="preserve">If a function </w:t>
      </w:r>
      <m:oMath>
        <m:r>
          <w:rPr>
            <w:rFonts w:ascii="Cambria Math" w:hAnsi="Cambria Math"/>
          </w:rPr>
          <m:t>f</m:t>
        </m:r>
      </m:oMath>
      <w:r w:rsidR="00B50D11">
        <w:t xml:space="preserve"> is </w:t>
      </w:r>
      <w:r w:rsidR="00B50D11" w:rsidRPr="00B50D11">
        <w:rPr>
          <w:b/>
        </w:rPr>
        <w:t>differentiable</w:t>
      </w:r>
      <w:r w:rsidR="00B50D11">
        <w:t xml:space="preserve"> at </w:t>
      </w:r>
      <m:oMath>
        <m:r>
          <w:rPr>
            <w:rFonts w:ascii="Cambria Math" w:hAnsi="Cambria Math"/>
          </w:rPr>
          <m:t>a</m:t>
        </m:r>
      </m:oMath>
      <w:r w:rsidR="00B50D11">
        <w:t xml:space="preserve">, it is </w:t>
      </w:r>
      <w:r w:rsidR="00B50D11" w:rsidRPr="00B50D11">
        <w:rPr>
          <w:b/>
        </w:rPr>
        <w:t>continuous</w:t>
      </w:r>
      <w:r w:rsidR="00B50D11">
        <w:t xml:space="preserve"> at </w:t>
      </w:r>
      <m:oMath>
        <m:r>
          <w:rPr>
            <w:rFonts w:ascii="Cambria Math" w:hAnsi="Cambria Math"/>
          </w:rPr>
          <m:t>a</m:t>
        </m:r>
      </m:oMath>
      <w:r w:rsidR="00B50D11">
        <w:t>.</w:t>
      </w:r>
    </w:p>
    <w:p w14:paraId="59CD57F9" w14:textId="26F4F1E2" w:rsidR="007C7D3D" w:rsidRDefault="00404EC1" w:rsidP="00404EC1">
      <w:pPr>
        <w:pStyle w:val="Remember"/>
        <w:ind w:firstLine="720"/>
        <w:rPr>
          <w:caps w:val="0"/>
          <w:sz w:val="22"/>
        </w:rPr>
      </w:pPr>
      <w:r w:rsidRPr="0011280E">
        <w:rPr>
          <w:rFonts w:ascii="Gadugi" w:hAnsi="Gadugi"/>
          <w:b/>
          <w:noProof/>
        </w:rPr>
        <w:drawing>
          <wp:anchor distT="0" distB="0" distL="114300" distR="114300" simplePos="0" relativeHeight="251667456" behindDoc="0" locked="0" layoutInCell="1" allowOverlap="1" wp14:anchorId="1E287090" wp14:editId="685AA341">
            <wp:simplePos x="0" y="0"/>
            <wp:positionH relativeFrom="margin">
              <wp:posOffset>218491</wp:posOffset>
            </wp:positionH>
            <wp:positionV relativeFrom="paragraph">
              <wp:posOffset>8150</wp:posOffset>
            </wp:positionV>
            <wp:extent cx="190500" cy="189865"/>
            <wp:effectExtent l="0" t="0" r="0" b="635"/>
            <wp:wrapNone/>
            <wp:docPr id="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76A1A43-7E4C-42E1-96C4-99A14C417E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76A1A43-7E4C-42E1-96C4-99A14C417E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80E" w:rsidRPr="0011280E">
        <w:rPr>
          <w:rFonts w:ascii="Gadugi" w:hAnsi="Gadugi"/>
          <w:b/>
        </w:rPr>
        <w:t>Remember</w:t>
      </w:r>
      <w:r w:rsidR="0011280E">
        <w:rPr>
          <w:rFonts w:ascii="Gadugi" w:hAnsi="Gadugi"/>
          <w:b/>
        </w:rPr>
        <w:t xml:space="preserve">, </w:t>
      </w:r>
      <w:r w:rsidR="0011280E">
        <w:rPr>
          <w:caps w:val="0"/>
          <w:sz w:val="22"/>
        </w:rPr>
        <w:t xml:space="preserve">a function </w:t>
      </w:r>
      <m:oMath>
        <m:r>
          <w:rPr>
            <w:rFonts w:ascii="Cambria Math" w:hAnsi="Cambria Math"/>
            <w:caps w:val="0"/>
            <w:sz w:val="22"/>
          </w:rPr>
          <m:t>f</m:t>
        </m:r>
      </m:oMath>
      <w:r w:rsidR="0011280E">
        <w:rPr>
          <w:caps w:val="0"/>
          <w:sz w:val="22"/>
        </w:rPr>
        <w:t xml:space="preserve"> continuous at </w:t>
      </w:r>
      <m:oMath>
        <m:r>
          <w:rPr>
            <w:rFonts w:ascii="Cambria Math" w:hAnsi="Cambria Math"/>
            <w:caps w:val="0"/>
            <w:sz w:val="22"/>
          </w:rPr>
          <m:t>a</m:t>
        </m:r>
      </m:oMath>
      <w:r w:rsidR="0011280E">
        <w:rPr>
          <w:caps w:val="0"/>
          <w:sz w:val="22"/>
        </w:rPr>
        <w:t xml:space="preserve"> </w:t>
      </w:r>
      <w:r w:rsidR="0011280E" w:rsidRPr="0011280E">
        <w:rPr>
          <w:b/>
          <w:caps w:val="0"/>
          <w:sz w:val="22"/>
        </w:rPr>
        <w:t>exists</w:t>
      </w:r>
      <w:r w:rsidR="0011280E">
        <w:rPr>
          <w:caps w:val="0"/>
          <w:sz w:val="22"/>
        </w:rPr>
        <w:t xml:space="preserve"> at a and is </w:t>
      </w:r>
      <w:r w:rsidR="0011280E" w:rsidRPr="0011280E">
        <w:rPr>
          <w:b/>
          <w:caps w:val="0"/>
          <w:sz w:val="22"/>
        </w:rPr>
        <w:t>equal to its limit</w:t>
      </w:r>
      <w:r w:rsidR="0011280E">
        <w:rPr>
          <w:caps w:val="0"/>
          <w:sz w:val="22"/>
        </w:rPr>
        <w:t xml:space="preserve"> when evaluated at </w:t>
      </w:r>
      <m:oMath>
        <m:r>
          <w:rPr>
            <w:rFonts w:ascii="Cambria Math" w:hAnsi="Cambria Math"/>
            <w:caps w:val="0"/>
            <w:sz w:val="22"/>
          </w:rPr>
          <m:t>a</m:t>
        </m:r>
      </m:oMath>
      <w:r w:rsidR="0011280E">
        <w:rPr>
          <w:caps w:val="0"/>
          <w:sz w:val="22"/>
        </w:rPr>
        <w:t>.</w:t>
      </w:r>
    </w:p>
    <w:p w14:paraId="4A5E662A" w14:textId="6033D7E7" w:rsidR="00404EC1" w:rsidRDefault="00404EC1" w:rsidP="00404EC1">
      <w:r>
        <w:tab/>
        <w:t xml:space="preserve">We will try to prove that </w:t>
      </w:r>
      <m:oMath>
        <m:r>
          <w:rPr>
            <w:rFonts w:ascii="Cambria Math" w:hAnsi="Cambria Math"/>
          </w:rPr>
          <m:t>f</m:t>
        </m:r>
      </m:oMath>
      <w:r>
        <w:t xml:space="preserve"> is continuous at a, that is,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>.</w:t>
      </w:r>
    </w:p>
    <w:p w14:paraId="3FEE95C1" w14:textId="10A0FFB2" w:rsidR="00404EC1" w:rsidRDefault="00404EC1" w:rsidP="00404EC1"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03DF2607" w14:textId="4EEA6587" w:rsidR="00975661" w:rsidRPr="00404EC1" w:rsidRDefault="00975661" w:rsidP="00404EC1">
      <w:r>
        <w:tab/>
        <w:t xml:space="preserve">Expand </w:t>
      </w:r>
      <m:oMath>
        <m:r>
          <w:rPr>
            <w:rFonts w:ascii="Cambria Math" w:hAnsi="Cambria Math"/>
          </w:rPr>
          <m:t>f’(x)</m:t>
        </m:r>
      </m:oMath>
      <w:r>
        <w:t>.</w:t>
      </w:r>
    </w:p>
    <w:p w14:paraId="2D443B85" w14:textId="1DCDBD14" w:rsidR="00404EC1" w:rsidRPr="00975661" w:rsidRDefault="00BA69A5" w:rsidP="00975661">
      <w:pPr>
        <w:ind w:left="720" w:firstLine="7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x-a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3E466F72" w14:textId="1581FD02" w:rsidR="00975661" w:rsidRPr="00975661" w:rsidRDefault="00975661" w:rsidP="00975661">
      <w:r>
        <w:tab/>
        <w:t>Move the left denominator to the other side.</w:t>
      </w:r>
    </w:p>
    <w:p w14:paraId="5E5524EA" w14:textId="16776A5D" w:rsidR="00404EC1" w:rsidRPr="00975661" w:rsidRDefault="00BA69A5" w:rsidP="00975661">
      <w:pPr>
        <w:ind w:left="720" w:firstLine="7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</m:func>
        </m:oMath>
      </m:oMathPara>
    </w:p>
    <w:p w14:paraId="7C77EC9C" w14:textId="747D866D" w:rsidR="00975661" w:rsidRPr="00975661" w:rsidRDefault="00975661" w:rsidP="00975661">
      <w:r>
        <w:tab/>
        <w:t>Evaluate the rightmost limit.</w:t>
      </w:r>
    </w:p>
    <w:p w14:paraId="2E9C802C" w14:textId="2CC65C7B" w:rsidR="00975661" w:rsidRPr="00FA7488" w:rsidRDefault="00975661" w:rsidP="00404EC1">
      <w:r>
        <w:rPr>
          <w:b/>
        </w:rP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⋅0</m:t>
        </m:r>
      </m:oMath>
    </w:p>
    <w:p w14:paraId="17F0D502" w14:textId="456EA347" w:rsidR="00975661" w:rsidRPr="00975661" w:rsidRDefault="00975661" w:rsidP="00404EC1">
      <w:r>
        <w:rPr>
          <w:b/>
        </w:rPr>
        <w:tab/>
      </w:r>
      <w:r w:rsidRPr="00975661">
        <w:t>Multiply by zero.</w:t>
      </w:r>
    </w:p>
    <w:p w14:paraId="4ED72086" w14:textId="783E6767" w:rsidR="00975661" w:rsidRPr="00FA7488" w:rsidRDefault="00975661" w:rsidP="00404EC1">
      <w:r>
        <w:rPr>
          <w:b/>
        </w:rP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=0</m:t>
        </m:r>
      </m:oMath>
    </w:p>
    <w:p w14:paraId="110DADEB" w14:textId="3070F796" w:rsidR="00975661" w:rsidRPr="00975661" w:rsidRDefault="00975661" w:rsidP="00404EC1">
      <w:r w:rsidRPr="00975661">
        <w:tab/>
        <w:t>Break apart the subtraction and move the minuend to the right side.</w:t>
      </w:r>
    </w:p>
    <w:p w14:paraId="0E396DD5" w14:textId="4746576E" w:rsidR="00975661" w:rsidRPr="00FA7488" w:rsidRDefault="00BA69A5" w:rsidP="00975661">
      <w:pPr>
        <w:ind w:left="720" w:firstLine="7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14:paraId="755444FF" w14:textId="04F3B30B" w:rsidR="00975661" w:rsidRPr="00975661" w:rsidRDefault="00975661" w:rsidP="00975661">
      <w:r>
        <w:rPr>
          <w:b/>
        </w:rPr>
        <w:tab/>
      </w:r>
      <w:r w:rsidRPr="00975661">
        <w:t>E</w:t>
      </w:r>
      <w:r>
        <w:t>valuate the limit.</w:t>
      </w:r>
    </w:p>
    <w:p w14:paraId="1DD3DD49" w14:textId="0EC098BE" w:rsidR="00975661" w:rsidRPr="00FA7488" w:rsidRDefault="00975661" w:rsidP="00975661">
      <w:r>
        <w:rPr>
          <w:b/>
        </w:rP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=f(a)</m:t>
        </m:r>
      </m:oMath>
    </w:p>
    <w:p w14:paraId="708144A1" w14:textId="21E1A7D4" w:rsidR="00975661" w:rsidRDefault="00975661" w:rsidP="00404EC1">
      <w:r>
        <w:tab/>
        <w:t xml:space="preserve">Therefore, </w:t>
      </w:r>
      <m:oMath>
        <m:r>
          <w:rPr>
            <w:rFonts w:ascii="Cambria Math" w:hAnsi="Cambria Math"/>
          </w:rPr>
          <m:t>f(x)</m:t>
        </m:r>
      </m:oMath>
      <w:r>
        <w:t xml:space="preserve"> is continuous at </w:t>
      </w:r>
      <m:oMath>
        <m:r>
          <w:rPr>
            <w:rFonts w:ascii="Cambria Math" w:hAnsi="Cambria Math"/>
          </w:rPr>
          <m:t>a</m:t>
        </m:r>
      </m:oMath>
      <w:r>
        <w:t>.</w:t>
      </w:r>
    </w:p>
    <w:p w14:paraId="26FBDE98" w14:textId="7C1D523D" w:rsidR="00975661" w:rsidRDefault="00172C5D" w:rsidP="00172C5D">
      <w:pPr>
        <w:pStyle w:val="Heading1"/>
      </w:pPr>
      <w:r>
        <w:t>Functions not Differentiable</w:t>
      </w:r>
    </w:p>
    <w:p w14:paraId="28EA8913" w14:textId="1B360E5B" w:rsidR="00172C5D" w:rsidRDefault="00FA7488" w:rsidP="00172C5D">
      <w:r>
        <w:t xml:space="preserve">Some functions have points or intervals that </w:t>
      </w:r>
      <w:r w:rsidRPr="00FA7488">
        <w:rPr>
          <w:b/>
        </w:rPr>
        <w:t>don’t have a derivative</w:t>
      </w:r>
      <w:r>
        <w:t xml:space="preserve"> at those points or intervals. This means they are </w:t>
      </w:r>
      <w:r w:rsidRPr="00FA7488">
        <w:rPr>
          <w:b/>
        </w:rPr>
        <w:t>not differentiable</w:t>
      </w:r>
      <w:r>
        <w:t xml:space="preserve"> at those points or intervals.</w:t>
      </w:r>
    </w:p>
    <w:p w14:paraId="6605DE5E" w14:textId="5360DA2C" w:rsidR="00FA7488" w:rsidRDefault="00FA7488" w:rsidP="00172C5D">
      <w:r>
        <w:t xml:space="preserve">At a </w:t>
      </w:r>
      <w:r w:rsidRPr="00FA7488">
        <w:rPr>
          <w:b/>
        </w:rPr>
        <w:t>corner</w:t>
      </w:r>
      <w:r>
        <w:t xml:space="preserve"> of a function, a point where the slope changes instantly, the derivative does not exist.</w:t>
      </w:r>
    </w:p>
    <w:p w14:paraId="4014D500" w14:textId="09F78F3E" w:rsidR="00FA7488" w:rsidRDefault="00FA7488" w:rsidP="00172C5D">
      <w:r>
        <w:t xml:space="preserve">When a function </w:t>
      </w:r>
      <w:r w:rsidRPr="00FA7488">
        <w:rPr>
          <w:b/>
        </w:rPr>
        <w:t>jumps</w:t>
      </w:r>
      <w:r>
        <w:t>, it is not continuous</w:t>
      </w:r>
      <w:r w:rsidR="00674023">
        <w:t>. Therefore, the function is not differentiable at that point.</w:t>
      </w:r>
    </w:p>
    <w:p w14:paraId="2A159B70" w14:textId="5A28EDEE" w:rsidR="00FA7488" w:rsidRDefault="00FA7488" w:rsidP="00172C5D">
      <w:r>
        <w:t>Since derivatives are defined as limits, if the derivative/slope</w:t>
      </w:r>
      <w:r w:rsidR="00674023">
        <w:t>/</w:t>
      </w:r>
      <w:r w:rsidR="00674023" w:rsidRPr="00674023">
        <w:rPr>
          <w:b/>
        </w:rPr>
        <w:t>tangent</w:t>
      </w:r>
      <w:r>
        <w:t xml:space="preserve"> at a point is</w:t>
      </w:r>
      <w:r w:rsidR="00674023">
        <w:t xml:space="preserve"> </w:t>
      </w:r>
      <w:r w:rsidR="00674023" w:rsidRPr="00674023">
        <w:rPr>
          <w:b/>
        </w:rPr>
        <w:t>vertical</w:t>
      </w:r>
      <w:r w:rsidR="00674023">
        <w:t xml:space="preserve"> (</w:t>
      </w:r>
      <w:r w:rsidRPr="00674023">
        <w:t>infinity</w:t>
      </w:r>
      <w:r w:rsidR="00674023">
        <w:t xml:space="preserve"> – </w:t>
      </w:r>
      <w:r>
        <w:t>what we used to call ‘does not exist’), the derivative doesn’t exist at that point.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956"/>
        <w:gridCol w:w="3192"/>
        <w:gridCol w:w="2988"/>
      </w:tblGrid>
      <w:tr w:rsidR="00FE5502" w14:paraId="770D5C35" w14:textId="77777777" w:rsidTr="00FE5502">
        <w:tc>
          <w:tcPr>
            <w:tcW w:w="0" w:type="auto"/>
          </w:tcPr>
          <w:p w14:paraId="42A3C025" w14:textId="03D171DC" w:rsidR="00674023" w:rsidRDefault="00674023" w:rsidP="00FE55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09AC43" wp14:editId="3211CD96">
                  <wp:extent cx="1740089" cy="1343688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286" cy="1363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F0F139A" w14:textId="27F2C5E9" w:rsidR="00674023" w:rsidRDefault="00674023" w:rsidP="00FE55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9F4C32" wp14:editId="151E24DD">
                  <wp:extent cx="1890215" cy="135435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201" cy="13607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06FAB5A" w14:textId="7D199101" w:rsidR="00674023" w:rsidRDefault="00674023" w:rsidP="00FE55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3D5D30" wp14:editId="284BB18E">
                  <wp:extent cx="1760561" cy="135940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06" cy="13824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502" w14:paraId="49DF07D3" w14:textId="77777777" w:rsidTr="00FE5502">
        <w:tc>
          <w:tcPr>
            <w:tcW w:w="0" w:type="auto"/>
          </w:tcPr>
          <w:p w14:paraId="56974627" w14:textId="7366E688" w:rsidR="00674023" w:rsidRDefault="00674023" w:rsidP="00FE5502">
            <w:pPr>
              <w:jc w:val="center"/>
            </w:pPr>
            <w:r>
              <w:t>A corner</w:t>
            </w:r>
          </w:p>
        </w:tc>
        <w:tc>
          <w:tcPr>
            <w:tcW w:w="0" w:type="auto"/>
          </w:tcPr>
          <w:p w14:paraId="046B2B66" w14:textId="70886529" w:rsidR="00674023" w:rsidRDefault="00674023" w:rsidP="00FE5502">
            <w:pPr>
              <w:jc w:val="center"/>
            </w:pPr>
            <w:r>
              <w:t>A jump</w:t>
            </w:r>
          </w:p>
        </w:tc>
        <w:tc>
          <w:tcPr>
            <w:tcW w:w="0" w:type="auto"/>
          </w:tcPr>
          <w:p w14:paraId="1E6CAABE" w14:textId="504081EE" w:rsidR="00674023" w:rsidRDefault="00674023" w:rsidP="00FE5502">
            <w:pPr>
              <w:jc w:val="center"/>
            </w:pPr>
            <w:r>
              <w:t>A vertical tangent</w:t>
            </w:r>
          </w:p>
        </w:tc>
      </w:tr>
    </w:tbl>
    <w:p w14:paraId="67D04794" w14:textId="5FF34634" w:rsidR="00674023" w:rsidRDefault="00FE5502" w:rsidP="00FE5502">
      <w:pPr>
        <w:pStyle w:val="Heading1"/>
      </w:pPr>
      <w:r>
        <w:t>Higher Derivatives</w:t>
      </w:r>
    </w:p>
    <w:p w14:paraId="2AA43767" w14:textId="6FAB004A" w:rsidR="00FE5502" w:rsidRDefault="00FE5502" w:rsidP="00FE5502">
      <w:r w:rsidRPr="00FE5502">
        <w:rPr>
          <w:rStyle w:val="DefinitionWordChar"/>
          <w:noProof/>
        </w:rPr>
        <w:drawing>
          <wp:anchor distT="0" distB="0" distL="114300" distR="114300" simplePos="0" relativeHeight="251668480" behindDoc="0" locked="0" layoutInCell="1" allowOverlap="1" wp14:anchorId="3F466200" wp14:editId="1C66CB7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97485" cy="193040"/>
            <wp:effectExtent l="0" t="0" r="0" b="0"/>
            <wp:wrapSquare wrapText="bothSides"/>
            <wp:docPr id="1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5502">
        <w:rPr>
          <w:rStyle w:val="DefinitionWordChar"/>
        </w:rPr>
        <w:t>Second Derivative</w:t>
      </w:r>
      <w:r>
        <w:t xml:space="preserve"> – The derivative of a derivative.</w:t>
      </w:r>
    </w:p>
    <w:p w14:paraId="7D7CDEFC" w14:textId="1667C26D" w:rsidR="00EE1715" w:rsidRDefault="00FE5502" w:rsidP="00FE5502">
      <w:r>
        <w:t xml:space="preserve">Suppose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</w:t>
      </w:r>
      <w:r w:rsidR="00EE1715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715"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715">
        <w:t xml:space="preserve">) </w:t>
      </w:r>
      <w:r>
        <w:t xml:space="preserve">is differentiated across </w:t>
      </w:r>
      <m:oMath>
        <m:r>
          <w:rPr>
            <w:rFonts w:ascii="Cambria Math" w:hAnsi="Cambria Math"/>
          </w:rPr>
          <m:t>x</m:t>
        </m:r>
      </m:oMath>
      <w:r w:rsidR="00EE1715">
        <w:t>. We get:</w:t>
      </w:r>
    </w:p>
    <w:p w14:paraId="5ED75A38" w14:textId="3A8371FE" w:rsidR="00FE5502" w:rsidRPr="00EE1715" w:rsidRDefault="00BA69A5" w:rsidP="00EE1715">
      <w:pPr>
        <w:ind w:left="720" w:firstLine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6E10CF5" w14:textId="2FB108B6" w:rsidR="00FE5502" w:rsidRPr="00EE1715" w:rsidRDefault="00BA69A5" w:rsidP="00EE1715">
      <w:pPr>
        <w:ind w:left="720" w:firstLine="7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'</m:t>
          </m:r>
        </m:oMath>
      </m:oMathPara>
    </w:p>
    <w:p w14:paraId="689AFDBC" w14:textId="10D73582" w:rsidR="00EE1715" w:rsidRPr="00BA69A5" w:rsidRDefault="00BA69A5" w:rsidP="00EE1715">
      <w:pPr>
        <w:ind w:left="7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'</m:t>
          </m:r>
        </m:oMath>
      </m:oMathPara>
    </w:p>
    <w:p w14:paraId="1F0375A6" w14:textId="3022119B" w:rsidR="00BA69A5" w:rsidRPr="00BA69A5" w:rsidRDefault="00BA69A5" w:rsidP="00BA69A5">
      <w:r>
        <w:t xml:space="preserve">A third derivative (derivative of the second derivative) would be written </w:t>
      </w:r>
      <m:oMath>
        <m:r>
          <w:rPr>
            <w:rFonts w:ascii="Cambria Math" w:hAnsi="Cambria Math"/>
          </w:rPr>
          <m:t>f’’’</m:t>
        </m:r>
      </m:oMath>
      <w:r>
        <w:t xml:space="preserve">. Any higher derivative would be written in superscript and parentheses; for example, the fourth derivative of </w:t>
      </w:r>
      <m:oMath>
        <m:r>
          <w:rPr>
            <w:rFonts w:ascii="Cambria Math" w:hAnsi="Cambria Math"/>
          </w:rPr>
          <m:t>f(x)</m:t>
        </m:r>
      </m:oMath>
      <w:r>
        <w:t xml:space="preserve">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.</w:t>
      </w:r>
      <w:bookmarkStart w:id="0" w:name="_GoBack"/>
      <w:bookmarkEnd w:id="0"/>
    </w:p>
    <w:p w14:paraId="35A80A81" w14:textId="6B272DEB" w:rsidR="00EE1715" w:rsidRDefault="00EE1715" w:rsidP="00EE1715">
      <w:r>
        <w:t>Velocity (</w:t>
      </w:r>
      <m:oMath>
        <m:r>
          <w:rPr>
            <w:rFonts w:ascii="Cambria Math" w:hAnsi="Cambria Math"/>
          </w:rPr>
          <m:t>v</m:t>
        </m:r>
      </m:oMath>
      <w:r>
        <w:t>) measures the rate of change of speed (</w:t>
      </w:r>
      <m:oMath>
        <m:r>
          <w:rPr>
            <w:rFonts w:ascii="Cambria Math" w:hAnsi="Cambria Math"/>
          </w:rPr>
          <m:t>s</m:t>
        </m:r>
      </m:oMath>
      <w:r>
        <w:t>) over time (</w:t>
      </w:r>
      <m:oMath>
        <m:r>
          <w:rPr>
            <w:rFonts w:ascii="Cambria Math" w:hAnsi="Cambria Math"/>
          </w:rPr>
          <m:t>t</m:t>
        </m:r>
      </m:oMath>
      <w:r>
        <w:t>).</w:t>
      </w:r>
    </w:p>
    <w:p w14:paraId="70A36120" w14:textId="53AE4EBF" w:rsidR="00EE1715" w:rsidRDefault="00EE1715" w:rsidP="00EE1715">
      <w:r>
        <w:tab/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ds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dt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6FB06CEE" w14:textId="0D6F8EF4" w:rsidR="00EE1715" w:rsidRDefault="00EE1715" w:rsidP="00EE1715">
      <w:r>
        <w:t>Acceleration (</w:t>
      </w:r>
      <m:oMath>
        <m:r>
          <w:rPr>
            <w:rFonts w:ascii="Cambria Math" w:hAnsi="Cambria Math"/>
          </w:rPr>
          <m:t>a</m:t>
        </m:r>
      </m:oMath>
      <w:r>
        <w:t>) measures the rate of change of velocity (</w:t>
      </w:r>
      <m:oMath>
        <m:r>
          <w:rPr>
            <w:rFonts w:ascii="Cambria Math" w:hAnsi="Cambria Math"/>
          </w:rPr>
          <m:t>v</m:t>
        </m:r>
      </m:oMath>
      <w:r>
        <w:t>) over time (</w:t>
      </w:r>
      <m:oMath>
        <m:r>
          <w:rPr>
            <w:rFonts w:ascii="Cambria Math" w:hAnsi="Cambria Math"/>
          </w:rPr>
          <m:t>t</m:t>
        </m:r>
      </m:oMath>
      <w:r>
        <w:t>).</w:t>
      </w:r>
    </w:p>
    <w:p w14:paraId="1AFB40CE" w14:textId="249549B8" w:rsidR="00EE1715" w:rsidRPr="00EE1715" w:rsidRDefault="00EE1715" w:rsidP="00EE1715">
      <w:r>
        <w:tab/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  <m:r>
              <w:rPr>
                <w:rFonts w:ascii="Cambria Math" w:hAnsi="Cambria Math" w:hint="eastAsia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dt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</w:p>
    <w:sectPr w:rsidR="00EE1715" w:rsidRPr="00EE171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16E4B" w14:textId="77777777" w:rsidR="00B400B0" w:rsidRDefault="00B400B0" w:rsidP="00F3692D">
      <w:pPr>
        <w:spacing w:after="0" w:line="240" w:lineRule="auto"/>
      </w:pPr>
      <w:r>
        <w:separator/>
      </w:r>
    </w:p>
  </w:endnote>
  <w:endnote w:type="continuationSeparator" w:id="0">
    <w:p w14:paraId="17E04464" w14:textId="77777777" w:rsidR="00B400B0" w:rsidRDefault="00B400B0" w:rsidP="00F3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77221" w14:textId="77777777" w:rsidR="00B400B0" w:rsidRDefault="00B400B0" w:rsidP="00F3692D">
      <w:pPr>
        <w:spacing w:after="0" w:line="240" w:lineRule="auto"/>
      </w:pPr>
      <w:r>
        <w:separator/>
      </w:r>
    </w:p>
  </w:footnote>
  <w:footnote w:type="continuationSeparator" w:id="0">
    <w:p w14:paraId="3D82BB96" w14:textId="77777777" w:rsidR="00B400B0" w:rsidRDefault="00B400B0" w:rsidP="00F3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5632B" w14:textId="3239C83E" w:rsidR="00F3692D" w:rsidRDefault="00BA69A5">
    <w:pPr>
      <w:pStyle w:val="Header"/>
    </w:pPr>
    <w:sdt>
      <w:sdtPr>
        <w:alias w:val="Subject"/>
        <w:tag w:val=""/>
        <w:id w:val="29929949"/>
        <w:placeholder>
          <w:docPart w:val="16F713561638490F9D5D9C9048490E7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766487">
          <w:t>2.2</w:t>
        </w:r>
      </w:sdtContent>
    </w:sdt>
    <w:r w:rsidR="00766487">
      <w:t xml:space="preserve"> Notes</w:t>
    </w:r>
    <w:r w:rsidR="00F3692D">
      <w:tab/>
    </w:r>
    <w:sdt>
      <w:sdtPr>
        <w:alias w:val="Title"/>
        <w:tag w:val=""/>
        <w:id w:val="7476139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665B6">
          <w:t>The Derivative as a Function</w:t>
        </w:r>
      </w:sdtContent>
    </w:sdt>
    <w:r w:rsidR="00F3692D">
      <w:tab/>
      <w:t>Calculus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057BB"/>
    <w:multiLevelType w:val="hybridMultilevel"/>
    <w:tmpl w:val="D5746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0B0"/>
    <w:rsid w:val="000203C1"/>
    <w:rsid w:val="000D7A20"/>
    <w:rsid w:val="000E4F52"/>
    <w:rsid w:val="0011280E"/>
    <w:rsid w:val="00172C5D"/>
    <w:rsid w:val="001F70F3"/>
    <w:rsid w:val="002C3347"/>
    <w:rsid w:val="002D0879"/>
    <w:rsid w:val="002F007D"/>
    <w:rsid w:val="0031561C"/>
    <w:rsid w:val="00323D6C"/>
    <w:rsid w:val="0038599E"/>
    <w:rsid w:val="00404EC1"/>
    <w:rsid w:val="004665B6"/>
    <w:rsid w:val="005B486F"/>
    <w:rsid w:val="005E23F6"/>
    <w:rsid w:val="00674023"/>
    <w:rsid w:val="00744FBC"/>
    <w:rsid w:val="00766487"/>
    <w:rsid w:val="007C7D3D"/>
    <w:rsid w:val="008C4EFE"/>
    <w:rsid w:val="00906370"/>
    <w:rsid w:val="00975661"/>
    <w:rsid w:val="00997FA0"/>
    <w:rsid w:val="009C695D"/>
    <w:rsid w:val="009F3D9C"/>
    <w:rsid w:val="00A0490E"/>
    <w:rsid w:val="00B33BB9"/>
    <w:rsid w:val="00B400B0"/>
    <w:rsid w:val="00B50D11"/>
    <w:rsid w:val="00BA69A5"/>
    <w:rsid w:val="00C9597F"/>
    <w:rsid w:val="00CE15E6"/>
    <w:rsid w:val="00E622D8"/>
    <w:rsid w:val="00EE1715"/>
    <w:rsid w:val="00EF315D"/>
    <w:rsid w:val="00F3692D"/>
    <w:rsid w:val="00FA7488"/>
    <w:rsid w:val="00FD7FDE"/>
    <w:rsid w:val="00FE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F83136C"/>
  <w15:chartTrackingRefBased/>
  <w15:docId w15:val="{89338EE7-0BC6-42F1-84E4-AD1590A2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52"/>
    <w:pPr>
      <w:keepNext/>
      <w:keepLines/>
      <w:spacing w:before="240" w:after="0" w:line="240" w:lineRule="auto"/>
      <w:ind w:left="-288"/>
      <w:outlineLvl w:val="0"/>
    </w:pPr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2D"/>
  </w:style>
  <w:style w:type="paragraph" w:styleId="Footer">
    <w:name w:val="footer"/>
    <w:basedOn w:val="Normal"/>
    <w:link w:val="Foot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2D"/>
  </w:style>
  <w:style w:type="paragraph" w:customStyle="1" w:styleId="DefinitionWord">
    <w:name w:val="Definition Word"/>
    <w:basedOn w:val="Normal"/>
    <w:link w:val="DefinitionWordChar"/>
    <w:qFormat/>
    <w:rsid w:val="005B486F"/>
    <w:rPr>
      <w:rFonts w:ascii="Gadugi" w:hAnsi="Gadugi"/>
      <w:b/>
      <w:sz w:val="21"/>
    </w:rPr>
  </w:style>
  <w:style w:type="paragraph" w:styleId="Caption">
    <w:name w:val="caption"/>
    <w:basedOn w:val="Normal"/>
    <w:next w:val="Normal"/>
    <w:uiPriority w:val="35"/>
    <w:unhideWhenUsed/>
    <w:qFormat/>
    <w:rsid w:val="00E622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finitionWordChar">
    <w:name w:val="Definition Word Char"/>
    <w:basedOn w:val="DefaultParagraphFont"/>
    <w:link w:val="DefinitionWord"/>
    <w:rsid w:val="005B486F"/>
    <w:rPr>
      <w:rFonts w:ascii="Gadugi" w:hAnsi="Gadugi"/>
      <w:b/>
      <w:sz w:val="21"/>
    </w:rPr>
  </w:style>
  <w:style w:type="paragraph" w:styleId="ListParagraph">
    <w:name w:val="List Paragraph"/>
    <w:basedOn w:val="Normal"/>
    <w:uiPriority w:val="34"/>
    <w:qFormat/>
    <w:rsid w:val="00E622D8"/>
    <w:pPr>
      <w:ind w:left="720"/>
      <w:contextualSpacing/>
    </w:pPr>
  </w:style>
  <w:style w:type="table" w:styleId="TableGrid">
    <w:name w:val="Table Grid"/>
    <w:basedOn w:val="TableNormal"/>
    <w:uiPriority w:val="39"/>
    <w:rsid w:val="009F3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D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4F52"/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4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E23F6"/>
    <w:rPr>
      <w:color w:val="808080"/>
    </w:rPr>
  </w:style>
  <w:style w:type="paragraph" w:customStyle="1" w:styleId="Remember">
    <w:name w:val="Remember"/>
    <w:basedOn w:val="Normal"/>
    <w:link w:val="RememberChar"/>
    <w:qFormat/>
    <w:rsid w:val="005E23F6"/>
    <w:rPr>
      <w:caps/>
      <w:sz w:val="16"/>
    </w:rPr>
  </w:style>
  <w:style w:type="paragraph" w:customStyle="1" w:styleId="CalcKey">
    <w:name w:val="Calc Key"/>
    <w:basedOn w:val="Normal"/>
    <w:link w:val="CalcKeyChar"/>
    <w:qFormat/>
    <w:rsid w:val="002D0879"/>
    <w:rPr>
      <w:b/>
      <w:noProof/>
      <w:u w:val="single" w:color="BF8F00" w:themeColor="accent4" w:themeShade="BF"/>
    </w:rPr>
  </w:style>
  <w:style w:type="character" w:customStyle="1" w:styleId="RememberChar">
    <w:name w:val="Remember Char"/>
    <w:basedOn w:val="DefaultParagraphFont"/>
    <w:link w:val="Remember"/>
    <w:rsid w:val="005E23F6"/>
    <w:rPr>
      <w:caps/>
      <w:sz w:val="16"/>
    </w:rPr>
  </w:style>
  <w:style w:type="paragraph" w:customStyle="1" w:styleId="Pronounciation">
    <w:name w:val="Pronounciation"/>
    <w:basedOn w:val="Normal"/>
    <w:link w:val="PronounciationChar"/>
    <w:qFormat/>
    <w:rsid w:val="00906370"/>
  </w:style>
  <w:style w:type="character" w:customStyle="1" w:styleId="CalcKeyChar">
    <w:name w:val="Calc Key Char"/>
    <w:basedOn w:val="DefaultParagraphFont"/>
    <w:link w:val="CalcKey"/>
    <w:rsid w:val="002D0879"/>
    <w:rPr>
      <w:b/>
      <w:noProof/>
      <w:u w:val="single" w:color="BF8F00" w:themeColor="accent4" w:themeShade="BF"/>
    </w:rPr>
  </w:style>
  <w:style w:type="character" w:customStyle="1" w:styleId="PronounciationChar">
    <w:name w:val="Pronounciation Char"/>
    <w:basedOn w:val="DefaultParagraphFont"/>
    <w:link w:val="Pronounciation"/>
    <w:rsid w:val="00906370"/>
  </w:style>
  <w:style w:type="table" w:styleId="PlainTable4">
    <w:name w:val="Plain Table 4"/>
    <w:basedOn w:val="TableGrid"/>
    <w:uiPriority w:val="44"/>
    <w:rsid w:val="00FE5502"/>
    <w:tblPr>
      <w:tblStyleRowBandSize w:val="1"/>
      <w:tblStyleCol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ac\Documents\Custom%20Office%20Templates\Calc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F713561638490F9D5D9C9048490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4DDED-C30F-49B6-B301-EAA3EC11E0D7}"/>
      </w:docPartPr>
      <w:docPartBody>
        <w:p w:rsidR="00EC5405" w:rsidRDefault="0009356C">
          <w:r w:rsidRPr="00303514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56C"/>
    <w:rsid w:val="0009356C"/>
    <w:rsid w:val="00D04B78"/>
    <w:rsid w:val="00EC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56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4B7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64E88-D572-4B89-9BE2-8F74B5131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Calc Notes.dotx</Template>
  <TotalTime>116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Derivative as a Function</vt:lpstr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Derivative as a Function</dc:title>
  <dc:subject>2.2</dc:subject>
  <dc:creator>Isaac</dc:creator>
  <cp:keywords/>
  <dc:description/>
  <cp:lastModifiedBy>Isaac Valdez</cp:lastModifiedBy>
  <cp:revision>8</cp:revision>
  <dcterms:created xsi:type="dcterms:W3CDTF">2017-09-21T13:28:00Z</dcterms:created>
  <dcterms:modified xsi:type="dcterms:W3CDTF">2017-09-26T14:34:00Z</dcterms:modified>
</cp:coreProperties>
</file>