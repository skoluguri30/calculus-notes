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1178" w14:textId="77777777" w:rsidR="00906370" w:rsidRDefault="002B4CAF" w:rsidP="002B4CAF">
      <w:pPr>
        <w:jc w:val="both"/>
      </w:pPr>
      <w:r>
        <w:t>In a continuous, differentiab</w:t>
      </w:r>
      <w:bookmarkStart w:id="0" w:name="_GoBack"/>
      <w:bookmarkEnd w:id="0"/>
      <w:r>
        <w:t>le interval on a graph, if the start and end have the same codomain (</w:t>
      </w:r>
      <m:oMath>
        <m:r>
          <w:rPr>
            <w:rFonts w:ascii="Cambria Math" w:hAnsi="Cambria Math"/>
          </w:rPr>
          <m:t>y</m:t>
        </m:r>
      </m:oMath>
      <w:r>
        <w:t xml:space="preserve">) value, how can we be sure that there exists a point in-between with a slope of zero? Central to many theorems in calculus is the one which proves this, the </w:t>
      </w:r>
      <w:r w:rsidRPr="002B4CAF">
        <w:rPr>
          <w:i/>
        </w:rPr>
        <w:t>mean value theorem</w:t>
      </w:r>
      <w:r>
        <w:t xml:space="preserve">. This section will discuss </w:t>
      </w:r>
      <w:r w:rsidRPr="002B4CAF">
        <w:rPr>
          <w:i/>
        </w:rPr>
        <w:t>Roll</w:t>
      </w:r>
      <w:r>
        <w:rPr>
          <w:i/>
        </w:rPr>
        <w:t>e</w:t>
      </w:r>
      <w:r w:rsidRPr="002B4CAF">
        <w:rPr>
          <w:i/>
        </w:rPr>
        <w:t>’s Theorem</w:t>
      </w:r>
      <w:r>
        <w:t xml:space="preserve"> and use it to prove the mean value theorem.</w:t>
      </w:r>
    </w:p>
    <w:p w14:paraId="53CB2965" w14:textId="77777777" w:rsidR="002B4CAF" w:rsidRDefault="002B4CAF" w:rsidP="002B4CAF">
      <w:pPr>
        <w:pStyle w:val="Heading1"/>
      </w:pPr>
      <w:r>
        <w:t>Rolle’s Theorem</w:t>
      </w:r>
    </w:p>
    <w:p w14:paraId="33FFEAD3" w14:textId="7AFA66AB" w:rsidR="00B322CF" w:rsidRPr="00B322CF" w:rsidRDefault="00B322CF" w:rsidP="00B322CF">
      <w:r w:rsidRPr="00B322CF">
        <w:rPr>
          <w:rStyle w:val="DefinitionWordChar"/>
          <w:noProof/>
        </w:rPr>
        <w:drawing>
          <wp:anchor distT="0" distB="0" distL="45720" distR="45720" simplePos="0" relativeHeight="251659264" behindDoc="0" locked="0" layoutInCell="1" allowOverlap="1" wp14:anchorId="53893947" wp14:editId="52674BF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2CF">
        <w:rPr>
          <w:rStyle w:val="DefinitionWordChar"/>
        </w:rPr>
        <w:t>Rolle’s Theorem</w:t>
      </w:r>
      <w:r>
        <w:t xml:space="preserve"> </w:t>
      </w:r>
      <w:r w:rsidRPr="00B322CF">
        <w:rPr>
          <w:rStyle w:val="SubtleEmphasis"/>
        </w:rPr>
        <w:t>(theorem)</w:t>
      </w:r>
      <w:r>
        <w:t xml:space="preserve"> – a theorem that says that between two points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in a function </w:t>
      </w:r>
      <m:oMath>
        <m:r>
          <w:rPr>
            <w:rFonts w:ascii="Cambria Math" w:hAnsi="Cambria Math"/>
          </w:rPr>
          <m:t>f</m:t>
        </m:r>
      </m:oMath>
      <w:r>
        <w:t xml:space="preserve">, under certain conditions there </w:t>
      </w:r>
      <w:proofErr w:type="gramStart"/>
      <w:r w:rsidR="000861D4">
        <w:t xml:space="preserve">definitely </w:t>
      </w:r>
      <w:r>
        <w:t>is</w:t>
      </w:r>
      <w:proofErr w:type="gramEnd"/>
      <w:r>
        <w:t xml:space="preserve"> a point </w:t>
      </w:r>
      <m:oMath>
        <m:r>
          <w:rPr>
            <w:rFonts w:ascii="Cambria Math" w:hAnsi="Cambria Math"/>
          </w:rPr>
          <m:t>c</m:t>
        </m:r>
      </m:oMath>
      <w:r>
        <w:t xml:space="preserve"> between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7BE0600A" w14:textId="36CFACB9" w:rsidR="002B4CAF" w:rsidRDefault="006159D0" w:rsidP="002B4CAF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41ED34" wp14:editId="4458B096">
            <wp:simplePos x="0" y="0"/>
            <wp:positionH relativeFrom="margin">
              <wp:posOffset>4443730</wp:posOffset>
            </wp:positionH>
            <wp:positionV relativeFrom="paragraph">
              <wp:posOffset>5715</wp:posOffset>
            </wp:positionV>
            <wp:extent cx="1493520" cy="121666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D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2B7CF" wp14:editId="58221890">
                <wp:simplePos x="0" y="0"/>
                <wp:positionH relativeFrom="margin">
                  <wp:posOffset>4441371</wp:posOffset>
                </wp:positionH>
                <wp:positionV relativeFrom="paragraph">
                  <wp:posOffset>1211201</wp:posOffset>
                </wp:positionV>
                <wp:extent cx="1498600" cy="266700"/>
                <wp:effectExtent l="0" t="0" r="63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E68C6" w14:textId="3FF9CBD0" w:rsidR="00B06D4C" w:rsidRPr="007C6CD4" w:rsidRDefault="00B06D4C" w:rsidP="00B06D4C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noProof/>
                                <w:szCs w:val="32"/>
                              </w:rPr>
                            </w:pPr>
                            <w:bookmarkStart w:id="1" w:name="_Ref499625365"/>
                            <w:r>
                              <w:t xml:space="preserve">Figure </w:t>
                            </w:r>
                            <w:fldSimple w:instr=" SEQ Figure \* ARABIC ">
                              <w:r w:rsidR="005A5BC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2B7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9.7pt;margin-top:95.35pt;width:118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" stroked="f">
                <v:textbox style="mso-fit-shape-to-text:t" inset="0,0,0,0">
                  <w:txbxContent>
                    <w:p w14:paraId="364E68C6" w14:textId="3FF9CBD0" w:rsidR="00B06D4C" w:rsidRPr="007C6CD4" w:rsidRDefault="00B06D4C" w:rsidP="00B06D4C">
                      <w:pPr>
                        <w:pStyle w:val="Caption"/>
                        <w:jc w:val="center"/>
                        <w:rPr>
                          <w:b/>
                          <w:caps/>
                          <w:noProof/>
                          <w:szCs w:val="32"/>
                        </w:rPr>
                      </w:pPr>
                      <w:bookmarkStart w:id="2" w:name="_Ref499625365"/>
                      <w:r>
                        <w:t xml:space="preserve">Figure </w:t>
                      </w:r>
                      <w:fldSimple w:instr=" SEQ Figure \* ARABIC ">
                        <w:r w:rsidR="005A5BC0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CAF">
        <w:t>What Rolle’s Theorem Says</w:t>
      </w:r>
    </w:p>
    <w:p w14:paraId="69D15318" w14:textId="0CBCB3F5" w:rsidR="002B4CAF" w:rsidRPr="002B4CAF" w:rsidRDefault="00B322CF" w:rsidP="00B322CF">
      <w:pPr>
        <w:spacing w:after="0"/>
      </w:pPr>
      <w:r>
        <w:t>For</w:t>
      </w:r>
      <w:r w:rsidR="002B4CAF">
        <w:t xml:space="preserve"> a function </w:t>
      </w:r>
      <m:oMath>
        <m:r>
          <w:rPr>
            <w:rFonts w:ascii="Cambria Math" w:hAnsi="Cambria Math"/>
          </w:rPr>
          <m:t>f</m:t>
        </m:r>
      </m:oMath>
      <w:r>
        <w:t xml:space="preserve"> and numbers in the domain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(</w:t>
      </w:r>
      <w:r w:rsidR="00B06D4C">
        <w:fldChar w:fldCharType="begin"/>
      </w:r>
      <w:r w:rsidR="00B06D4C">
        <w:instrText xml:space="preserve"> REF _Ref499625365 \h </w:instrText>
      </w:r>
      <w:r w:rsidR="00B06D4C">
        <w:fldChar w:fldCharType="separate"/>
      </w:r>
      <w:r w:rsidR="005A5BC0">
        <w:t xml:space="preserve">Figure </w:t>
      </w:r>
      <w:r w:rsidR="005A5BC0">
        <w:rPr>
          <w:noProof/>
        </w:rPr>
        <w:t>1</w:t>
      </w:r>
      <w:r w:rsidR="00B06D4C">
        <w:fldChar w:fldCharType="end"/>
      </w:r>
      <w:r>
        <w:t>), if</w:t>
      </w:r>
    </w:p>
    <w:p w14:paraId="1E6DBC7A" w14:textId="3F832686" w:rsidR="002B4CAF" w:rsidRDefault="00B322CF" w:rsidP="002B4CAF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14:paraId="72E4585A" w14:textId="34D267B7" w:rsidR="00B322CF" w:rsidRDefault="00B322CF" w:rsidP="002B4CAF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t xml:space="preserve"> is differentiable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14:paraId="3D1E7233" w14:textId="77777777" w:rsidR="00B322CF" w:rsidRDefault="00B322CF" w:rsidP="00B322CF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540FF1F5" w14:textId="77777777" w:rsidR="00B322CF" w:rsidRDefault="00B322CF" w:rsidP="00B322CF">
      <w:r>
        <w:t xml:space="preserve">Then a number </w:t>
      </w:r>
      <m:oMath>
        <m:r>
          <w:rPr>
            <w:rFonts w:ascii="Cambria Math" w:hAnsi="Cambria Math"/>
          </w:rPr>
          <m:t>c</m:t>
        </m:r>
      </m:oMath>
      <w:r>
        <w:t xml:space="preserve"> exists between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02C21F45" w14:textId="56E30267" w:rsidR="00B322CF" w:rsidRDefault="000D7E8A" w:rsidP="00B322CF">
      <w:pPr>
        <w:pStyle w:val="Heading2"/>
      </w:pPr>
      <w:r>
        <w:t>Why</w:t>
      </w:r>
      <w:r w:rsidR="00B322CF">
        <w:t xml:space="preserve"> Rolle’s Theorem</w:t>
      </w:r>
      <w:r>
        <w:t xml:space="preserve"> is True</w:t>
      </w:r>
    </w:p>
    <w:p w14:paraId="6C3656AE" w14:textId="538AE250" w:rsidR="00B322CF" w:rsidRDefault="00B322CF" w:rsidP="00B322CF">
      <w:r>
        <w:t xml:space="preserve">A function </w:t>
      </w:r>
      <m:oMath>
        <m:r>
          <w:rPr>
            <w:rFonts w:ascii="Cambria Math" w:hAnsi="Cambria Math"/>
          </w:rPr>
          <m:t>f</m:t>
        </m:r>
      </m:oMath>
      <w:r w:rsidR="0010488B">
        <w:t xml:space="preserve"> </w:t>
      </w:r>
      <w:r>
        <w:t>that fits within Rolle’s Theorem is in one of three cases: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3241"/>
        <w:gridCol w:w="3057"/>
        <w:gridCol w:w="3057"/>
      </w:tblGrid>
      <w:tr w:rsidR="000861D4" w14:paraId="261D7365" w14:textId="77777777" w:rsidTr="00AD7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14:paraId="7BA84F64" w14:textId="7D899C1E" w:rsidR="000861D4" w:rsidRDefault="00AC267D" w:rsidP="00B322CF">
            <w:pPr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=k</m:t>
              </m:r>
            </m:oMath>
            <w:r w:rsidR="000861D4">
              <w:rPr>
                <w:noProof/>
              </w:rPr>
              <w:t xml:space="preserve"> </w:t>
            </w:r>
            <w:r w:rsidR="000861D4" w:rsidRPr="000861D4">
              <w:rPr>
                <w:b w:val="0"/>
                <w:noProof/>
              </w:rPr>
              <w:t>(k is constant)</w:t>
            </w:r>
          </w:p>
        </w:tc>
        <w:tc>
          <w:tcPr>
            <w:tcW w:w="3057" w:type="dxa"/>
          </w:tcPr>
          <w:p w14:paraId="02FA9BC1" w14:textId="6375BF34" w:rsidR="000861D4" w:rsidRPr="000861D4" w:rsidRDefault="00AC267D" w:rsidP="00B3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&gt;f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 w:rsidR="000861D4">
              <w:t xml:space="preserve"> </w:t>
            </w:r>
            <w:r w:rsidR="000861D4" w:rsidRPr="000861D4">
              <w:rPr>
                <w:b w:val="0"/>
              </w:rPr>
              <w:t>(for some x)</w:t>
            </w:r>
          </w:p>
        </w:tc>
        <w:tc>
          <w:tcPr>
            <w:tcW w:w="3057" w:type="dxa"/>
          </w:tcPr>
          <w:p w14:paraId="6335E84B" w14:textId="3255018C" w:rsidR="000861D4" w:rsidRPr="000861D4" w:rsidRDefault="00AC267D" w:rsidP="00B3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&lt;f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 w:rsidR="000861D4">
              <w:t xml:space="preserve"> </w:t>
            </w:r>
            <w:r w:rsidR="000861D4" w:rsidRPr="000861D4">
              <w:rPr>
                <w:b w:val="0"/>
              </w:rPr>
              <w:t>(for some x)</w:t>
            </w:r>
          </w:p>
        </w:tc>
      </w:tr>
      <w:tr w:rsidR="00AD73D9" w14:paraId="0618F4E9" w14:textId="77777777" w:rsidTr="00AD7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14:paraId="52E0B49E" w14:textId="77777777" w:rsidR="000861D4" w:rsidRDefault="000861D4" w:rsidP="00B322CF">
            <w:r>
              <w:rPr>
                <w:noProof/>
              </w:rPr>
              <w:drawing>
                <wp:inline distT="0" distB="0" distL="0" distR="0" wp14:anchorId="6076249E" wp14:editId="2F67A56E">
                  <wp:extent cx="1966661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91" cy="14905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117E03D1" w14:textId="77777777" w:rsidR="000861D4" w:rsidRDefault="000861D4" w:rsidP="00B3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42333F" wp14:editId="1A9FA5BB">
                  <wp:extent cx="1846726" cy="149964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726" cy="1499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2A652A6A" w14:textId="77777777" w:rsidR="000861D4" w:rsidRDefault="000861D4" w:rsidP="00B3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4C875E" wp14:editId="74498250">
                  <wp:extent cx="1843216" cy="1496796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216" cy="1496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3D9" w14:paraId="2B2B41CB" w14:textId="77777777" w:rsidTr="00AD7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14:paraId="06783E4E" w14:textId="0A0FC63B" w:rsidR="00AD73D9" w:rsidRDefault="00A30773" w:rsidP="00B322C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AD73D9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AD73D9">
              <w:t xml:space="preserve">, so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AD73D9">
              <w:t xml:space="preserve"> can be anywhere</w:t>
            </w:r>
          </w:p>
        </w:tc>
        <w:tc>
          <w:tcPr>
            <w:tcW w:w="6114" w:type="dxa"/>
            <w:gridSpan w:val="2"/>
          </w:tcPr>
          <w:p w14:paraId="4DFAD787" w14:textId="792ED0F7" w:rsidR="00AD73D9" w:rsidRDefault="00AD73D9" w:rsidP="00B322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By the Extreme Value Theorem </w:t>
            </w:r>
            <w:r w:rsidRPr="00AD73D9">
              <w:rPr>
                <w:rStyle w:val="SubtleEmphasis"/>
              </w:rPr>
              <w:t>(section 4.1)</w:t>
            </w:r>
            <w:r>
              <w:t xml:space="preserve">, there is an extremum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in the interval. By Fermat’s Theorem </w:t>
            </w:r>
            <w:r w:rsidRPr="00AD73D9">
              <w:rPr>
                <w:rStyle w:val="SubtleEmphasis"/>
              </w:rPr>
              <w:t>(section 4.1)</w:t>
            </w:r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>.</w:t>
            </w:r>
          </w:p>
        </w:tc>
      </w:tr>
    </w:tbl>
    <w:p w14:paraId="53722E46" w14:textId="089175CF" w:rsidR="001E15A7" w:rsidRDefault="001E15A7" w:rsidP="001E15A7">
      <w:pPr>
        <w:pStyle w:val="Heading2"/>
      </w:pPr>
      <w:r>
        <w:t>How to Use Rolle’s Theorem</w:t>
      </w:r>
    </w:p>
    <w:p w14:paraId="4F61413E" w14:textId="08E5CCDC" w:rsidR="001E15A7" w:rsidRDefault="001E15A7" w:rsidP="001E15A7">
      <w:r w:rsidRPr="001E15A7">
        <w:rPr>
          <w:rStyle w:val="RememberChar"/>
          <w:b/>
          <w:noProof/>
        </w:rPr>
        <w:drawing>
          <wp:anchor distT="0" distB="0" distL="45720" distR="45720" simplePos="0" relativeHeight="251661312" behindDoc="0" locked="0" layoutInCell="1" allowOverlap="1" wp14:anchorId="38129435" wp14:editId="138A2292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201168" cy="201168"/>
            <wp:effectExtent l="0" t="0" r="889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5A7">
        <w:rPr>
          <w:rStyle w:val="RememberChar"/>
          <w:b/>
        </w:rPr>
        <w:t>Proof by Contradiction</w:t>
      </w:r>
      <w:r>
        <w:t>:</w:t>
      </w:r>
      <w:r w:rsidR="00AC267D">
        <w:t xml:space="preserve"> Every logical argument is either true or false</w:t>
      </w:r>
      <w:r>
        <w:t>. To</w:t>
      </w:r>
      <w:r w:rsidR="00AC267D">
        <w:t xml:space="preserve"> prove which</w:t>
      </w:r>
      <w:r>
        <w:t xml:space="preserve">, try to </w:t>
      </w:r>
      <w:r w:rsidR="00AC267D">
        <w:t>find any case of all possible scenarios where</w:t>
      </w:r>
      <w:r>
        <w:t xml:space="preserve"> something </w:t>
      </w:r>
      <w:r w:rsidR="00AC267D">
        <w:t>must be true</w:t>
      </w:r>
      <w:r>
        <w:t xml:space="preserve">. If </w:t>
      </w:r>
      <w:r w:rsidR="00AC267D">
        <w:t>there are none, it must be false.</w:t>
      </w:r>
    </w:p>
    <w:p w14:paraId="58F8BD17" w14:textId="37604AEC" w:rsidR="001E15A7" w:rsidRDefault="001E15A7" w:rsidP="001E15A7">
      <w:pPr>
        <w:spacing w:after="0"/>
      </w:pPr>
      <w:r>
        <w:t xml:space="preserve">To use Rolle’s Theorem to prove that a number </w:t>
      </w:r>
      <m:oMath>
        <m:r>
          <w:rPr>
            <w:rFonts w:ascii="Cambria Math" w:hAnsi="Cambria Math"/>
          </w:rPr>
          <m:t>c</m:t>
        </m:r>
      </m:oMath>
      <w:r>
        <w:t xml:space="preserve"> exists between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in function </w:t>
      </w:r>
      <m:oMath>
        <m:r>
          <w:rPr>
            <w:rFonts w:ascii="Cambria Math" w:hAnsi="Cambria Math"/>
          </w:rPr>
          <m:t>f</m:t>
        </m:r>
      </m:oMath>
      <w: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>
        <w:t>,</w:t>
      </w:r>
    </w:p>
    <w:p w14:paraId="34F04C0F" w14:textId="7933FAE4" w:rsidR="001E15A7" w:rsidRDefault="001E15A7" w:rsidP="001E15A7">
      <w:pPr>
        <w:pStyle w:val="ListParagraph"/>
        <w:numPr>
          <w:ilvl w:val="0"/>
          <w:numId w:val="3"/>
        </w:numPr>
      </w:pPr>
      <w:r>
        <w:t xml:space="preserve">Take the derivative of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72954A87" w14:textId="6279C622" w:rsidR="001E15A7" w:rsidRDefault="001E15A7" w:rsidP="001E15A7">
      <w:pPr>
        <w:pStyle w:val="ListParagraph"/>
        <w:numPr>
          <w:ilvl w:val="0"/>
          <w:numId w:val="3"/>
        </w:numPr>
      </w:pPr>
      <w:r>
        <w:t xml:space="preserve">Find a value of </w:t>
      </w:r>
      <m:oMath>
        <m:r>
          <w:rPr>
            <w:rFonts w:ascii="Cambria Math" w:hAnsi="Cambria Math"/>
          </w:rPr>
          <m:t>x</m:t>
        </m:r>
      </m:oMath>
      <w: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4DEEB9FA" w14:textId="4193D393" w:rsidR="001E15A7" w:rsidRPr="001E15A7" w:rsidRDefault="001E15A7" w:rsidP="001E15A7">
      <w:pPr>
        <w:pStyle w:val="ListParagraph"/>
        <w:numPr>
          <w:ilvl w:val="0"/>
          <w:numId w:val="3"/>
        </w:numPr>
      </w:pPr>
      <w:r>
        <w:t xml:space="preserve">If there </w:t>
      </w:r>
      <w:r w:rsidR="00AC267D">
        <w:t xml:space="preserve">is a solution of </w:t>
      </w:r>
      <m:oMath>
        <m:r>
          <w:rPr>
            <w:rFonts w:ascii="Cambria Math" w:hAnsi="Cambria Math"/>
          </w:rPr>
          <m:t>x</m:t>
        </m:r>
      </m:oMath>
      <w:r w:rsidR="00AC267D">
        <w:t xml:space="preserve">, the number </w:t>
      </w:r>
      <m:oMath>
        <m:r>
          <w:rPr>
            <w:rFonts w:ascii="Cambria Math" w:hAnsi="Cambria Math"/>
          </w:rPr>
          <m:t>c=x</m:t>
        </m:r>
      </m:oMath>
      <w:r w:rsidR="00AC267D">
        <w:t xml:space="preserve">. If there isn’t a solution of </w:t>
      </w:r>
      <m:oMath>
        <m:r>
          <w:rPr>
            <w:rFonts w:ascii="Cambria Math" w:hAnsi="Cambria Math"/>
          </w:rPr>
          <m:t>x</m:t>
        </m:r>
      </m:oMath>
      <w:r w:rsidR="00AC267D">
        <w:t xml:space="preserve">, then there is no value between </w:t>
      </w:r>
      <m:oMath>
        <m:r>
          <w:rPr>
            <w:rFonts w:ascii="Cambria Math" w:hAnsi="Cambria Math"/>
          </w:rPr>
          <m:t>a</m:t>
        </m:r>
      </m:oMath>
      <w:r w:rsidR="00AC267D">
        <w:t xml:space="preserve"> and </w:t>
      </w:r>
      <m:oMath>
        <m:r>
          <w:rPr>
            <w:rFonts w:ascii="Cambria Math" w:hAnsi="Cambria Math"/>
          </w:rPr>
          <m:t>b</m:t>
        </m:r>
      </m:oMath>
      <w:r w:rsidR="00AC267D">
        <w:t xml:space="preserve"> in </w:t>
      </w:r>
      <m:oMath>
        <m:r>
          <w:rPr>
            <w:rFonts w:ascii="Cambria Math" w:hAnsi="Cambria Math"/>
          </w:rPr>
          <m:t>f</m:t>
        </m:r>
      </m:oMath>
      <w:r w:rsidR="00AC267D">
        <w:t xml:space="preserve"> where the slope is </w:t>
      </w:r>
      <m:oMath>
        <m:r>
          <w:rPr>
            <w:rFonts w:ascii="Cambria Math" w:hAnsi="Cambria Math"/>
          </w:rPr>
          <m:t>0</m:t>
        </m:r>
      </m:oMath>
      <w:r w:rsidR="006159D0">
        <w:t>, so Rolle’s Theorem cannot be applied.</w:t>
      </w:r>
    </w:p>
    <w:p w14:paraId="3587C3DE" w14:textId="140729E3" w:rsidR="002B4CAF" w:rsidRDefault="002B4CAF" w:rsidP="002B4CAF">
      <w:pPr>
        <w:pStyle w:val="Heading1"/>
      </w:pPr>
      <w:r>
        <w:t>The Mean Value Theorem</w:t>
      </w:r>
    </w:p>
    <w:p w14:paraId="6E8281C9" w14:textId="3EBE520E" w:rsidR="00AC267D" w:rsidRDefault="00B14F31" w:rsidP="00AC267D">
      <w:r w:rsidRPr="00B14F31">
        <w:rPr>
          <w:rStyle w:val="DefinitionWordChar"/>
          <w:noProof/>
        </w:rPr>
        <w:drawing>
          <wp:anchor distT="0" distB="0" distL="45720" distR="45720" simplePos="0" relativeHeight="251663360" behindDoc="0" locked="0" layoutInCell="1" allowOverlap="1" wp14:anchorId="41BFFECE" wp14:editId="4DE81B9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0312" cy="210312"/>
            <wp:effectExtent l="0" t="0" r="0" b="0"/>
            <wp:wrapSquare wrapText="bothSides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F31">
        <w:rPr>
          <w:rStyle w:val="DefinitionWordChar"/>
        </w:rPr>
        <w:t>The Mean Value Theorem</w:t>
      </w:r>
      <w:r>
        <w:t xml:space="preserve"> </w:t>
      </w:r>
      <w:r w:rsidRPr="00B14F31">
        <w:rPr>
          <w:rStyle w:val="SubtleEmphasis"/>
        </w:rPr>
        <w:t>(theorem)</w:t>
      </w:r>
      <w:r>
        <w:t xml:space="preserve"> – if certain conditions are met for function </w:t>
      </w:r>
      <m:oMath>
        <m:r>
          <w:rPr>
            <w:rFonts w:ascii="Cambria Math" w:hAnsi="Cambria Math"/>
          </w:rPr>
          <m:t>f</m:t>
        </m:r>
      </m:oMath>
      <w:r>
        <w:t xml:space="preserve"> between points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then there is some point </w:t>
      </w:r>
      <m:oMath>
        <m:r>
          <w:rPr>
            <w:rFonts w:ascii="Cambria Math" w:hAnsi="Cambria Math"/>
          </w:rPr>
          <m:t>c</m:t>
        </m:r>
      </m:oMath>
      <w:r>
        <w:t xml:space="preserve"> where the slope of the line between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equals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61506070" w14:textId="26765FEE" w:rsidR="00B14F31" w:rsidRDefault="000D7E8A" w:rsidP="00B14F3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D1DC6BF" wp14:editId="085A46B1">
            <wp:simplePos x="0" y="0"/>
            <wp:positionH relativeFrom="margin">
              <wp:posOffset>4002405</wp:posOffset>
            </wp:positionH>
            <wp:positionV relativeFrom="paragraph">
              <wp:posOffset>1270</wp:posOffset>
            </wp:positionV>
            <wp:extent cx="1939925" cy="15011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10B5CE6" wp14:editId="42BE73F7">
                <wp:simplePos x="0" y="0"/>
                <wp:positionH relativeFrom="margin">
                  <wp:posOffset>4049395</wp:posOffset>
                </wp:positionH>
                <wp:positionV relativeFrom="paragraph">
                  <wp:posOffset>1539240</wp:posOffset>
                </wp:positionV>
                <wp:extent cx="1938020" cy="191770"/>
                <wp:effectExtent l="0" t="0" r="5080" b="17780"/>
                <wp:wrapThrough wrapText="bothSides">
                  <wp:wrapPolygon edited="0">
                    <wp:start x="0" y="0"/>
                    <wp:lineTo x="0" y="21457"/>
                    <wp:lineTo x="21444" y="21457"/>
                    <wp:lineTo x="21444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FFFBF" w14:textId="6652E4ED" w:rsidR="006159D0" w:rsidRPr="00862599" w:rsidRDefault="006159D0" w:rsidP="006159D0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noProof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A5BC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5CE6" id="Text Box 21" o:spid="_x0000_s1027" type="#_x0000_t202" style="position:absolute;margin-left:318.85pt;margin-top:121.2pt;width:152.6pt;height:1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" filled="f" stroked="f">
                <v:textbox inset="0,0,0,0">
                  <w:txbxContent>
                    <w:p w14:paraId="3D1FFFBF" w14:textId="6652E4ED" w:rsidR="006159D0" w:rsidRPr="00862599" w:rsidRDefault="006159D0" w:rsidP="006159D0">
                      <w:pPr>
                        <w:pStyle w:val="Caption"/>
                        <w:jc w:val="center"/>
                        <w:rPr>
                          <w:b/>
                          <w:caps/>
                          <w:noProof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A5BC0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 anchorx="margin"/>
                <w10:anchorlock/>
              </v:shape>
            </w:pict>
          </mc:Fallback>
        </mc:AlternateContent>
      </w:r>
      <w:r w:rsidR="00B14F31">
        <w:t>What the Mean Value Theorem Says</w:t>
      </w:r>
    </w:p>
    <w:p w14:paraId="7506005A" w14:textId="199F2BBA" w:rsidR="00B14F31" w:rsidRDefault="00B14F31" w:rsidP="00B14F31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numbers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, if</w:t>
      </w:r>
    </w:p>
    <w:p w14:paraId="0CE18E46" w14:textId="44B9C8E6" w:rsidR="00B14F31" w:rsidRDefault="00B14F31" w:rsidP="00B14F3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</m:oMath>
      <w:r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14:paraId="6256ECF1" w14:textId="43066D6B" w:rsidR="00B14F31" w:rsidRDefault="00B14F31" w:rsidP="00B14F31">
      <w:pPr>
        <w:pStyle w:val="ListParagraph"/>
        <w:numPr>
          <w:ilvl w:val="0"/>
          <w:numId w:val="4"/>
        </w:numPr>
        <w:spacing w:after="0"/>
      </w:pPr>
      <m:oMath>
        <m:r>
          <w:rPr>
            <w:rFonts w:ascii="Cambria Math" w:hAnsi="Cambria Math"/>
          </w:rPr>
          <m:t>f</m:t>
        </m:r>
      </m:oMath>
      <w:r>
        <w:t xml:space="preserve"> is differentiable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14:paraId="7EE8AADE" w14:textId="0D33D29E" w:rsidR="00B14F31" w:rsidRDefault="00B14F31" w:rsidP="006159D0">
      <w:pPr>
        <w:spacing w:after="0"/>
      </w:pPr>
      <w:r>
        <w:t xml:space="preserve">Then </w:t>
      </w:r>
      <w:r w:rsidR="006159D0">
        <w:t xml:space="preserve">there is a number </w:t>
      </w:r>
      <m:oMath>
        <m:r>
          <w:rPr>
            <w:rFonts w:ascii="Cambria Math" w:hAnsi="Cambria Math"/>
          </w:rPr>
          <m:t>c</m:t>
        </m:r>
      </m:oMath>
      <w:r w:rsidR="006159D0">
        <w:t xml:space="preserve"> such that</w:t>
      </w:r>
    </w:p>
    <w:p w14:paraId="63517062" w14:textId="37FCF7F0" w:rsidR="006159D0" w:rsidRPr="006159D0" w:rsidRDefault="006159D0" w:rsidP="006159D0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</w:p>
    <w:p w14:paraId="549ED637" w14:textId="5EA1BCA5" w:rsidR="006159D0" w:rsidRPr="006159D0" w:rsidRDefault="00A30773" w:rsidP="006159D0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DCEE09A" w14:textId="5686952D" w:rsidR="006159D0" w:rsidRDefault="000D7E8A" w:rsidP="000D7E8A">
      <w:pPr>
        <w:pStyle w:val="Heading2"/>
      </w:pPr>
      <w:r>
        <w:t xml:space="preserve">Why the Mean Value Theorem is </w:t>
      </w:r>
      <w:proofErr w:type="gramStart"/>
      <w:r>
        <w:t>True</w:t>
      </w:r>
      <w:proofErr w:type="gramEnd"/>
    </w:p>
    <w:p w14:paraId="0415B7B1" w14:textId="3E7F0649" w:rsidR="000D7E8A" w:rsidRPr="000D7E8A" w:rsidRDefault="000D7E8A" w:rsidP="0010488B">
      <w:pPr>
        <w:spacing w:after="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continuous on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and differentiable on interval</w:t>
      </w:r>
      <w:r w:rsidR="001048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488B">
        <w:t>, then</w:t>
      </w:r>
    </w:p>
    <w:p w14:paraId="5CC21C8D" w14:textId="1EFE92A3" w:rsidR="0010488B" w:rsidRDefault="0010488B" w:rsidP="000D7E8A">
      <w:pPr>
        <w:pStyle w:val="ListParagraph"/>
        <w:numPr>
          <w:ilvl w:val="0"/>
          <w:numId w:val="6"/>
        </w:numPr>
      </w:pPr>
      <w:r>
        <w:t xml:space="preserve">Define the secant line </w:t>
      </w:r>
      <m:oMath>
        <m:r>
          <w:rPr>
            <w:rFonts w:ascii="Cambria Math" w:hAnsi="Cambria Math"/>
          </w:rPr>
          <m:t>AB</m:t>
        </m:r>
      </m:oMath>
      <w:r>
        <w:t xml:space="preserve"> as a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15092F9C" w14:textId="74789337" w:rsidR="00151FBE" w:rsidRPr="0010488B" w:rsidRDefault="00151FBE" w:rsidP="00151FBE">
      <w:pPr>
        <w:pStyle w:val="ListParagraph"/>
      </w:pPr>
      <w:r w:rsidRPr="001E15A7">
        <w:rPr>
          <w:rStyle w:val="RememberChar"/>
          <w:b/>
          <w:noProof/>
        </w:rPr>
        <w:drawing>
          <wp:anchor distT="0" distB="0" distL="45720" distR="45720" simplePos="0" relativeHeight="251671552" behindDoc="1" locked="0" layoutInCell="1" allowOverlap="1" wp14:anchorId="32252AEA" wp14:editId="4F9CF570">
            <wp:simplePos x="0" y="0"/>
            <wp:positionH relativeFrom="margin">
              <wp:posOffset>194945</wp:posOffset>
            </wp:positionH>
            <wp:positionV relativeFrom="paragraph">
              <wp:posOffset>8255</wp:posOffset>
            </wp:positionV>
            <wp:extent cx="160020" cy="16002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2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FBE">
        <w:rPr>
          <w:rStyle w:val="RememberChar"/>
          <w:b/>
        </w:rPr>
        <w:t>Remember</w:t>
      </w:r>
      <w:r>
        <w:t xml:space="preserve">, functions of a constant such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are also constants, so their derivatives are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3FB50523" w14:textId="63B9DB8B" w:rsidR="000D7E8A" w:rsidRDefault="0010488B" w:rsidP="000D7E8A">
      <w:pPr>
        <w:pStyle w:val="ListParagraph"/>
        <w:numPr>
          <w:ilvl w:val="0"/>
          <w:numId w:val="6"/>
        </w:numPr>
      </w:pPr>
      <w:r>
        <w:t xml:space="preserve">Define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to be the difference between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secant line </w:t>
      </w:r>
      <m:oMath>
        <m:r>
          <w:rPr>
            <w:rFonts w:ascii="Cambria Math" w:hAnsi="Cambria Math"/>
          </w:rPr>
          <m:t>AB</m:t>
        </m:r>
      </m:oMath>
      <w:r>
        <w:t xml:space="preserve"> at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t>.</w:t>
      </w:r>
    </w:p>
    <w:p w14:paraId="52DC62F4" w14:textId="5BA4865C" w:rsidR="00151FBE" w:rsidRDefault="00151FBE" w:rsidP="000D7E8A">
      <w:pPr>
        <w:pStyle w:val="ListParagraph"/>
        <w:numPr>
          <w:ilvl w:val="0"/>
          <w:numId w:val="6"/>
        </w:numPr>
      </w:pPr>
      <w:r>
        <w:t xml:space="preserve">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</w:p>
    <w:p w14:paraId="648BB53E" w14:textId="33675503" w:rsidR="0010488B" w:rsidRDefault="0010488B" w:rsidP="0010488B">
      <w:pPr>
        <w:pStyle w:val="ListParagraph"/>
        <w:numPr>
          <w:ilvl w:val="0"/>
          <w:numId w:val="6"/>
        </w:numPr>
      </w:pPr>
      <w:r>
        <w:t xml:space="preserve">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 w:rsidR="00084C89"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084C89">
        <w:t xml:space="preserve"> and differentiable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084C89">
        <w:t>, the</w:t>
      </w:r>
      <w:r w:rsidR="003B646C">
        <w:t>n</w:t>
      </w:r>
      <w:r w:rsidR="00084C89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646C"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B646C">
        <w:t xml:space="preserve"> and differentiable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B646C">
        <w:t xml:space="preserve">. Because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3B646C">
        <w:t xml:space="preserve"> and the last sentence,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646C">
        <w:t xml:space="preserve"> is usable by Rolle’s Theorem.</w:t>
      </w:r>
    </w:p>
    <w:p w14:paraId="197299D8" w14:textId="7CA1D76F" w:rsidR="003B646C" w:rsidRDefault="003B646C" w:rsidP="0010488B">
      <w:pPr>
        <w:pStyle w:val="ListParagraph"/>
        <w:numPr>
          <w:ilvl w:val="0"/>
          <w:numId w:val="6"/>
        </w:numPr>
      </w:pPr>
      <w:r>
        <w:t xml:space="preserve">Because </w:t>
      </w:r>
      <m:oMath>
        <m:r>
          <w:rPr>
            <w:rFonts w:ascii="Cambria Math" w:hAnsi="Cambria Math"/>
          </w:rPr>
          <m:t>h</m:t>
        </m:r>
      </m:oMath>
      <w:r w:rsidR="0086266A">
        <w:t xml:space="preserve"> satisfies Rolle’s Theorem, there is some number </w:t>
      </w:r>
      <m:oMath>
        <m:r>
          <w:rPr>
            <w:rFonts w:ascii="Cambria Math" w:hAnsi="Cambria Math"/>
          </w:rPr>
          <m:t>c</m:t>
        </m:r>
      </m:oMath>
      <w:r w:rsidR="0086266A">
        <w:t xml:space="preserve"> such that the derivative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="0086266A">
        <w:t>.</w:t>
      </w:r>
    </w:p>
    <w:p w14:paraId="1BD687EE" w14:textId="7A918C35" w:rsidR="00151FBE" w:rsidRDefault="00151FBE" w:rsidP="0010488B">
      <w:pPr>
        <w:pStyle w:val="ListParagraph"/>
        <w:numPr>
          <w:ilvl w:val="0"/>
          <w:numId w:val="6"/>
        </w:numPr>
      </w:pPr>
      <w: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. To solve for </w:t>
      </w:r>
      <m:oMath>
        <m:r>
          <w:rPr>
            <w:rFonts w:ascii="Cambria Math" w:hAnsi="Cambria Math"/>
          </w:rPr>
          <m:t>c</m:t>
        </m:r>
      </m:oMath>
      <w:r>
        <w:t xml:space="preserve">, take the inverse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3CBCD7B9" w14:textId="4D5F09A6" w:rsidR="00151FBE" w:rsidRDefault="00151FBE" w:rsidP="00151FBE">
      <w:pPr>
        <w:pStyle w:val="Heading2"/>
      </w:pPr>
      <w:r>
        <w:t>What the Mean Value Theorem Implies</w:t>
      </w:r>
    </w:p>
    <w:p w14:paraId="5201F926" w14:textId="11BA30CE" w:rsidR="00151FBE" w:rsidRDefault="00151FBE" w:rsidP="00151FBE">
      <w:pPr>
        <w:pStyle w:val="ListParagraph"/>
        <w:numPr>
          <w:ilvl w:val="0"/>
          <w:numId w:val="9"/>
        </w:numPr>
      </w:pPr>
      <w:r>
        <w:t xml:space="preserve">If a derivative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f</m:t>
        </m:r>
      </m:oMath>
      <w:r>
        <w:t xml:space="preserve"> is constant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because it does not change in that domain.</w:t>
      </w:r>
    </w:p>
    <w:p w14:paraId="2A1D30DA" w14:textId="7321F368" w:rsidR="00151FBE" w:rsidRPr="00151FBE" w:rsidRDefault="00151FBE" w:rsidP="00151FBE">
      <w:pPr>
        <w:pStyle w:val="ListParagraph"/>
        <w:numPr>
          <w:ilvl w:val="0"/>
          <w:numId w:val="9"/>
        </w:numPr>
      </w:pPr>
      <w:r>
        <w:t xml:space="preserve">If there are two functions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all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constant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because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change with the same rate of change.</w:t>
      </w:r>
    </w:p>
    <w:p w14:paraId="3084FEF0" w14:textId="691412F8" w:rsidR="00151FBE" w:rsidRDefault="00151FBE" w:rsidP="00151FBE">
      <w:pPr>
        <w:pStyle w:val="Heading1"/>
      </w:pPr>
      <w:r>
        <w:t>How Would You Answer?</w:t>
      </w:r>
    </w:p>
    <w:p w14:paraId="54C73D8F" w14:textId="5B14FF3F" w:rsidR="00151FBE" w:rsidRDefault="00151FBE" w:rsidP="00151FBE">
      <w:pPr>
        <w:pStyle w:val="ListParagraph"/>
        <w:numPr>
          <w:ilvl w:val="0"/>
          <w:numId w:val="10"/>
        </w:numPr>
      </w:pPr>
      <w:r>
        <w:t>What is Rolle’s Theorem?</w:t>
      </w:r>
      <w:r w:rsidR="0062052F">
        <w:t xml:space="preserve"> How do you know when it can be applied? Why is it true?</w:t>
      </w:r>
    </w:p>
    <w:p w14:paraId="58E840A6" w14:textId="08256AD6" w:rsidR="0062052F" w:rsidRDefault="0062052F" w:rsidP="00151FBE">
      <w:pPr>
        <w:pStyle w:val="ListParagraph"/>
        <w:numPr>
          <w:ilvl w:val="0"/>
          <w:numId w:val="10"/>
        </w:numPr>
      </w:pPr>
      <w:r>
        <w:t>What is the mean value theorem? When can it be applied? Why is it true? What does it imply?</w:t>
      </w:r>
    </w:p>
    <w:p w14:paraId="4551EBAB" w14:textId="5737138D" w:rsidR="0062052F" w:rsidRPr="00151FBE" w:rsidRDefault="0062052F" w:rsidP="00151FBE">
      <w:pPr>
        <w:pStyle w:val="ListParagraph"/>
        <w:numPr>
          <w:ilvl w:val="0"/>
          <w:numId w:val="10"/>
        </w:numPr>
      </w:pPr>
      <w:r>
        <w:t>What do these theorems tell you about the velocity of a paper airplane flying in a parabola?</w:t>
      </w:r>
    </w:p>
    <w:sectPr w:rsidR="0062052F" w:rsidRPr="00151FB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FA32" w14:textId="77777777" w:rsidR="002B4CAF" w:rsidRDefault="002B4CAF" w:rsidP="00F3692D">
      <w:pPr>
        <w:spacing w:after="0" w:line="240" w:lineRule="auto"/>
      </w:pPr>
      <w:r>
        <w:separator/>
      </w:r>
    </w:p>
  </w:endnote>
  <w:endnote w:type="continuationSeparator" w:id="0">
    <w:p w14:paraId="12AE7714" w14:textId="77777777" w:rsidR="002B4CAF" w:rsidRDefault="002B4CAF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103C1" w14:textId="77777777" w:rsidR="002B4CAF" w:rsidRDefault="002B4CAF" w:rsidP="00F3692D">
      <w:pPr>
        <w:spacing w:after="0" w:line="240" w:lineRule="auto"/>
      </w:pPr>
      <w:r>
        <w:separator/>
      </w:r>
    </w:p>
  </w:footnote>
  <w:footnote w:type="continuationSeparator" w:id="0">
    <w:p w14:paraId="7A2B99F3" w14:textId="77777777" w:rsidR="002B4CAF" w:rsidRDefault="002B4CAF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F5EB" w14:textId="23A6DE37" w:rsidR="00F3692D" w:rsidRDefault="005A5BC0">
    <w:pPr>
      <w:pStyle w:val="Header"/>
    </w:pPr>
    <w:r w:rsidRPr="005A5BC0">
      <mc:AlternateContent>
        <mc:Choice Requires="wps">
          <w:drawing>
            <wp:anchor distT="0" distB="0" distL="114300" distR="114300" simplePos="0" relativeHeight="251658752" behindDoc="0" locked="0" layoutInCell="1" allowOverlap="1" wp14:anchorId="5893E6C6" wp14:editId="47758A38">
              <wp:simplePos x="0" y="0"/>
              <wp:positionH relativeFrom="column">
                <wp:posOffset>1701050</wp:posOffset>
              </wp:positionH>
              <wp:positionV relativeFrom="paragraph">
                <wp:posOffset>-142504</wp:posOffset>
              </wp:positionV>
              <wp:extent cx="469075" cy="469075"/>
              <wp:effectExtent l="0" t="0" r="26670" b="26670"/>
              <wp:wrapNone/>
              <wp:docPr id="3" name="Oval 2">
                <a:extLst xmlns:a="http://schemas.openxmlformats.org/drawingml/2006/main">
                  <a:ext uri="{FF2B5EF4-FFF2-40B4-BE49-F238E27FC236}">
                    <a16:creationId xmlns:a16="http://schemas.microsoft.com/office/drawing/2014/main" id="{B0540041-5FFF-45B8-A5D5-70A0A0D7A81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075" cy="469075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833" t="24844" r="11749" b="11301"/>
                        </a:stretch>
                      </a:blipFill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7DD80C" id="Oval 2" o:spid="_x0000_s1026" style="position:absolute;margin-left:133.95pt;margin-top:-11.2pt;width:36.95pt;height:36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" strokecolor="#1f3763 [1604]" strokeweight=".5pt">
              <v:fill r:id="rId2" o:title="" recolor="t" rotate="t" type="frame"/>
              <v:stroke joinstyle="miter"/>
            </v:oval>
          </w:pict>
        </mc:Fallback>
      </mc:AlternateContent>
    </w:r>
    <w:r w:rsidR="00A30773">
      <w:fldChar w:fldCharType="begin"/>
    </w:r>
    <w:r w:rsidR="00A30773">
      <w:instrText xml:space="preserve"> SUBJECT   \* MERGEFORMAT </w:instrText>
    </w:r>
    <w:r w:rsidR="00A30773">
      <w:fldChar w:fldCharType="separate"/>
    </w:r>
    <w:r>
      <w:t>4.2 Notes</w:t>
    </w:r>
    <w:r w:rsidR="00A30773">
      <w:fldChar w:fldCharType="end"/>
    </w:r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159D0">
          <w:t>The Mean Value Theorem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5.75pt" o:bullet="t">
        <v:imagedata r:id="rId1" o:title="New Bitmap Image"/>
      </v:shape>
    </w:pict>
  </w:numPicBullet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635F"/>
    <w:multiLevelType w:val="hybridMultilevel"/>
    <w:tmpl w:val="1B2484E8"/>
    <w:lvl w:ilvl="0" w:tplc="0248E5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5757"/>
    <w:multiLevelType w:val="hybridMultilevel"/>
    <w:tmpl w:val="87F679D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5F38"/>
    <w:multiLevelType w:val="hybridMultilevel"/>
    <w:tmpl w:val="796A45C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7300"/>
    <w:multiLevelType w:val="hybridMultilevel"/>
    <w:tmpl w:val="29B462B0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7798"/>
    <w:multiLevelType w:val="hybridMultilevel"/>
    <w:tmpl w:val="853CC86A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D3E16"/>
    <w:multiLevelType w:val="hybridMultilevel"/>
    <w:tmpl w:val="B2584856"/>
    <w:lvl w:ilvl="0" w:tplc="85687436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70007"/>
    <w:multiLevelType w:val="hybridMultilevel"/>
    <w:tmpl w:val="64AA6B24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3449"/>
    <w:multiLevelType w:val="hybridMultilevel"/>
    <w:tmpl w:val="21A660B8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43E9C"/>
    <w:multiLevelType w:val="hybridMultilevel"/>
    <w:tmpl w:val="43546A12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AF"/>
    <w:rsid w:val="000203C1"/>
    <w:rsid w:val="00084C89"/>
    <w:rsid w:val="000861D4"/>
    <w:rsid w:val="000D7A20"/>
    <w:rsid w:val="000D7E8A"/>
    <w:rsid w:val="000E4F52"/>
    <w:rsid w:val="0010488B"/>
    <w:rsid w:val="0011510E"/>
    <w:rsid w:val="00151FBE"/>
    <w:rsid w:val="001A62F1"/>
    <w:rsid w:val="001E15A7"/>
    <w:rsid w:val="001F70F3"/>
    <w:rsid w:val="002B4CAF"/>
    <w:rsid w:val="002D0879"/>
    <w:rsid w:val="0031561C"/>
    <w:rsid w:val="00323D6C"/>
    <w:rsid w:val="0038599E"/>
    <w:rsid w:val="003B646C"/>
    <w:rsid w:val="005A5BC0"/>
    <w:rsid w:val="005B486F"/>
    <w:rsid w:val="005E23F6"/>
    <w:rsid w:val="006159D0"/>
    <w:rsid w:val="0062052F"/>
    <w:rsid w:val="006E063D"/>
    <w:rsid w:val="00744FBC"/>
    <w:rsid w:val="00767943"/>
    <w:rsid w:val="0086266A"/>
    <w:rsid w:val="008C259B"/>
    <w:rsid w:val="008C4EFE"/>
    <w:rsid w:val="00906370"/>
    <w:rsid w:val="00921978"/>
    <w:rsid w:val="00997FA0"/>
    <w:rsid w:val="009C695D"/>
    <w:rsid w:val="009F3D9C"/>
    <w:rsid w:val="00A0490E"/>
    <w:rsid w:val="00AC267D"/>
    <w:rsid w:val="00AD73D9"/>
    <w:rsid w:val="00B06D4C"/>
    <w:rsid w:val="00B14F31"/>
    <w:rsid w:val="00B322CF"/>
    <w:rsid w:val="00B33BB9"/>
    <w:rsid w:val="00C9597F"/>
    <w:rsid w:val="00E0027E"/>
    <w:rsid w:val="00E622D8"/>
    <w:rsid w:val="00EF315D"/>
    <w:rsid w:val="00F3692D"/>
    <w:rsid w:val="00F47150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BC3F"/>
  <w15:chartTrackingRefBased/>
  <w15:docId w15:val="{1A1903E7-BA53-449B-AD22-796FC75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1E15A7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1E15A7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0861D4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322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52A8-6C48-4E54-8544-187A4DFB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Mean Value Theorem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Mean Value Theorem</dc:title>
  <dc:subject>4.2 Notes</dc:subject>
  <dc:creator>Isaac</dc:creator>
  <cp:keywords/>
  <dc:description/>
  <cp:lastModifiedBy>Isaac Valdez</cp:lastModifiedBy>
  <cp:revision>2</cp:revision>
  <dcterms:created xsi:type="dcterms:W3CDTF">2017-11-30T15:24:00Z</dcterms:created>
  <dcterms:modified xsi:type="dcterms:W3CDTF">2017-11-30T15:24:00Z</dcterms:modified>
</cp:coreProperties>
</file>